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BAF0DD" w14:textId="3A01E659" w:rsidR="00597DC3" w:rsidRDefault="00447C5B">
      <w:r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1192198D" wp14:editId="6E17129E">
                <wp:simplePos x="0" y="0"/>
                <wp:positionH relativeFrom="column">
                  <wp:posOffset>1595120</wp:posOffset>
                </wp:positionH>
                <wp:positionV relativeFrom="paragraph">
                  <wp:posOffset>-149092</wp:posOffset>
                </wp:positionV>
                <wp:extent cx="4544060" cy="548640"/>
                <wp:effectExtent l="0" t="0" r="0" b="0"/>
                <wp:wrapNone/>
                <wp:docPr id="27" name="文本框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4060" cy="5486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89F5BEF" w14:textId="51CEF58D" w:rsidR="00982BF3" w:rsidRPr="00982BF3" w:rsidRDefault="00982BF3" w:rsidP="00982BF3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404040" w:themeColor="text1" w:themeTint="BF"/>
                              </w:rPr>
                            </w:pPr>
                            <w:r w:rsidRPr="00982BF3">
                              <w:rPr>
                                <w:rFonts w:ascii="微软雅黑" w:eastAsia="微软雅黑" w:hAnsi="微软雅黑" w:hint="eastAsia"/>
                                <w:b/>
                                <w:color w:val="404040" w:themeColor="text1" w:themeTint="BF"/>
                              </w:rPr>
                              <w:t>20</w:t>
                            </w:r>
                            <w:r w:rsidR="00447C5B">
                              <w:rPr>
                                <w:rFonts w:ascii="微软雅黑" w:eastAsia="微软雅黑" w:hAnsi="微软雅黑" w:hint="eastAsia"/>
                                <w:b/>
                                <w:color w:val="404040" w:themeColor="text1" w:themeTint="BF"/>
                              </w:rPr>
                              <w:t>21</w:t>
                            </w:r>
                            <w:r w:rsidRPr="00982BF3">
                              <w:rPr>
                                <w:rFonts w:ascii="微软雅黑" w:eastAsia="微软雅黑" w:hAnsi="微软雅黑" w:hint="eastAsia"/>
                                <w:b/>
                                <w:color w:val="404040" w:themeColor="text1" w:themeTint="BF"/>
                              </w:rPr>
                              <w:t>.09-20</w:t>
                            </w:r>
                            <w:r w:rsidR="00447C5B">
                              <w:rPr>
                                <w:rFonts w:ascii="微软雅黑" w:eastAsia="微软雅黑" w:hAnsi="微软雅黑" w:hint="eastAsia"/>
                                <w:b/>
                                <w:color w:val="404040" w:themeColor="text1" w:themeTint="BF"/>
                              </w:rPr>
                              <w:t>25</w:t>
                            </w:r>
                            <w:r w:rsidRPr="00982BF3">
                              <w:rPr>
                                <w:rFonts w:ascii="微软雅黑" w:eastAsia="微软雅黑" w:hAnsi="微软雅黑" w:hint="eastAsia"/>
                                <w:b/>
                                <w:color w:val="404040" w:themeColor="text1" w:themeTint="BF"/>
                              </w:rPr>
                              <w:t xml:space="preserve">.07  </w:t>
                            </w:r>
                            <w:r w:rsidRPr="00982BF3">
                              <w:rPr>
                                <w:rFonts w:ascii="微软雅黑" w:eastAsia="微软雅黑" w:hAnsi="微软雅黑"/>
                                <w:b/>
                                <w:color w:val="404040" w:themeColor="text1" w:themeTint="BF"/>
                              </w:rPr>
                              <w:t xml:space="preserve">       </w:t>
                            </w:r>
                            <w:r w:rsidRPr="00982BF3">
                              <w:rPr>
                                <w:rFonts w:ascii="微软雅黑" w:eastAsia="微软雅黑" w:hAnsi="微软雅黑" w:hint="eastAsia"/>
                                <w:b/>
                                <w:color w:val="404040" w:themeColor="text1" w:themeTint="BF"/>
                              </w:rPr>
                              <w:t xml:space="preserve"> </w:t>
                            </w:r>
                            <w:r w:rsidR="00447C5B">
                              <w:rPr>
                                <w:rFonts w:ascii="微软雅黑" w:eastAsia="微软雅黑" w:hAnsi="微软雅黑" w:hint="eastAsia"/>
                                <w:b/>
                                <w:color w:val="404040" w:themeColor="text1" w:themeTint="BF"/>
                              </w:rPr>
                              <w:t>云南民族大学</w:t>
                            </w:r>
                            <w:r w:rsidRPr="00982BF3">
                              <w:rPr>
                                <w:rFonts w:ascii="微软雅黑" w:eastAsia="微软雅黑" w:hAnsi="微软雅黑" w:hint="eastAsia"/>
                                <w:b/>
                                <w:color w:val="404040" w:themeColor="text1" w:themeTint="BF"/>
                              </w:rPr>
                              <w:t xml:space="preserve">     </w:t>
                            </w:r>
                            <w:r w:rsidR="00447C5B">
                              <w:rPr>
                                <w:rFonts w:ascii="微软雅黑" w:eastAsia="微软雅黑" w:hAnsi="微软雅黑" w:hint="eastAsia"/>
                                <w:b/>
                                <w:color w:val="404040" w:themeColor="text1" w:themeTint="BF"/>
                              </w:rPr>
                              <w:t>计算机科学与技术</w:t>
                            </w:r>
                            <w:r w:rsidRPr="00982BF3">
                              <w:rPr>
                                <w:rFonts w:ascii="微软雅黑" w:eastAsia="微软雅黑" w:hAnsi="微软雅黑" w:hint="eastAsia"/>
                                <w:b/>
                                <w:color w:val="404040" w:themeColor="text1" w:themeTint="BF"/>
                              </w:rPr>
                              <w:t>本科)</w:t>
                            </w:r>
                          </w:p>
                          <w:p w14:paraId="4496D264" w14:textId="13673A16" w:rsidR="00982BF3" w:rsidRPr="00982BF3" w:rsidRDefault="00982BF3" w:rsidP="00982BF3">
                            <w:pPr>
                              <w:pStyle w:val="a8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</w:pPr>
                            <w:r w:rsidRPr="00982BF3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专业课程：离散数学、</w:t>
                            </w:r>
                            <w:r w:rsidR="00447C5B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c</w:t>
                            </w:r>
                            <w:r w:rsidRPr="00982BF3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程序设计、数据结构、操作系统、计算机组成原理、</w:t>
                            </w:r>
                            <w:r w:rsidR="00447C5B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java web开发，python数据分析</w:t>
                            </w:r>
                            <w:r w:rsidRPr="00982BF3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、计算机</w:t>
                            </w:r>
                            <w:r w:rsidR="00447C5B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体系</w:t>
                            </w:r>
                            <w:r w:rsidRPr="00982BF3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结构、编译原理等。</w:t>
                            </w:r>
                          </w:p>
                          <w:p w14:paraId="691215C0" w14:textId="77777777" w:rsidR="00597DC3" w:rsidRPr="00982BF3" w:rsidRDefault="00597DC3">
                            <w:pPr>
                              <w:pStyle w:val="a7"/>
                              <w:spacing w:before="0" w:beforeAutospacing="0" w:after="0" w:afterAutospacing="0" w:line="360" w:lineRule="exact"/>
                              <w:rPr>
                                <w:color w:val="404040" w:themeColor="text1" w:themeTint="BF"/>
                              </w:rPr>
                            </w:pPr>
                          </w:p>
                        </w:txbxContent>
                      </wps:txbx>
                      <wps:bodyPr wrap="square" numCol="1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192198D" id="_x0000_t202" coordsize="21600,21600" o:spt="202" path="m,l,21600r21600,l21600,xe">
                <v:stroke joinstyle="miter"/>
                <v:path gradientshapeok="t" o:connecttype="rect"/>
              </v:shapetype>
              <v:shape id="文本框 80" o:spid="_x0000_s1026" type="#_x0000_t202" style="position:absolute;left:0;text-align:left;margin-left:125.6pt;margin-top:-11.75pt;width:357.8pt;height:43.2pt;z-index: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" filled="f" stroked="f">
                <v:textbox style="mso-fit-shape-to-text:t">
                  <w:txbxContent>
                    <w:p w14:paraId="689F5BEF" w14:textId="51CEF58D" w:rsidR="00982BF3" w:rsidRPr="00982BF3" w:rsidRDefault="00982BF3" w:rsidP="00982BF3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b/>
                          <w:color w:val="404040" w:themeColor="text1" w:themeTint="BF"/>
                        </w:rPr>
                      </w:pPr>
                      <w:r w:rsidRPr="00982BF3">
                        <w:rPr>
                          <w:rFonts w:ascii="微软雅黑" w:eastAsia="微软雅黑" w:hAnsi="微软雅黑" w:hint="eastAsia"/>
                          <w:b/>
                          <w:color w:val="404040" w:themeColor="text1" w:themeTint="BF"/>
                        </w:rPr>
                        <w:t>20</w:t>
                      </w:r>
                      <w:r w:rsidR="00447C5B">
                        <w:rPr>
                          <w:rFonts w:ascii="微软雅黑" w:eastAsia="微软雅黑" w:hAnsi="微软雅黑" w:hint="eastAsia"/>
                          <w:b/>
                          <w:color w:val="404040" w:themeColor="text1" w:themeTint="BF"/>
                        </w:rPr>
                        <w:t>21</w:t>
                      </w:r>
                      <w:r w:rsidRPr="00982BF3">
                        <w:rPr>
                          <w:rFonts w:ascii="微软雅黑" w:eastAsia="微软雅黑" w:hAnsi="微软雅黑" w:hint="eastAsia"/>
                          <w:b/>
                          <w:color w:val="404040" w:themeColor="text1" w:themeTint="BF"/>
                        </w:rPr>
                        <w:t>.09-20</w:t>
                      </w:r>
                      <w:r w:rsidR="00447C5B">
                        <w:rPr>
                          <w:rFonts w:ascii="微软雅黑" w:eastAsia="微软雅黑" w:hAnsi="微软雅黑" w:hint="eastAsia"/>
                          <w:b/>
                          <w:color w:val="404040" w:themeColor="text1" w:themeTint="BF"/>
                        </w:rPr>
                        <w:t>25</w:t>
                      </w:r>
                      <w:r w:rsidRPr="00982BF3">
                        <w:rPr>
                          <w:rFonts w:ascii="微软雅黑" w:eastAsia="微软雅黑" w:hAnsi="微软雅黑" w:hint="eastAsia"/>
                          <w:b/>
                          <w:color w:val="404040" w:themeColor="text1" w:themeTint="BF"/>
                        </w:rPr>
                        <w:t xml:space="preserve">.07  </w:t>
                      </w:r>
                      <w:r w:rsidRPr="00982BF3">
                        <w:rPr>
                          <w:rFonts w:ascii="微软雅黑" w:eastAsia="微软雅黑" w:hAnsi="微软雅黑"/>
                          <w:b/>
                          <w:color w:val="404040" w:themeColor="text1" w:themeTint="BF"/>
                        </w:rPr>
                        <w:t xml:space="preserve">       </w:t>
                      </w:r>
                      <w:r w:rsidRPr="00982BF3">
                        <w:rPr>
                          <w:rFonts w:ascii="微软雅黑" w:eastAsia="微软雅黑" w:hAnsi="微软雅黑" w:hint="eastAsia"/>
                          <w:b/>
                          <w:color w:val="404040" w:themeColor="text1" w:themeTint="BF"/>
                        </w:rPr>
                        <w:t xml:space="preserve"> </w:t>
                      </w:r>
                      <w:r w:rsidR="00447C5B">
                        <w:rPr>
                          <w:rFonts w:ascii="微软雅黑" w:eastAsia="微软雅黑" w:hAnsi="微软雅黑" w:hint="eastAsia"/>
                          <w:b/>
                          <w:color w:val="404040" w:themeColor="text1" w:themeTint="BF"/>
                        </w:rPr>
                        <w:t>云南民族大学</w:t>
                      </w:r>
                      <w:r w:rsidRPr="00982BF3">
                        <w:rPr>
                          <w:rFonts w:ascii="微软雅黑" w:eastAsia="微软雅黑" w:hAnsi="微软雅黑" w:hint="eastAsia"/>
                          <w:b/>
                          <w:color w:val="404040" w:themeColor="text1" w:themeTint="BF"/>
                        </w:rPr>
                        <w:t xml:space="preserve">     </w:t>
                      </w:r>
                      <w:r w:rsidR="00447C5B">
                        <w:rPr>
                          <w:rFonts w:ascii="微软雅黑" w:eastAsia="微软雅黑" w:hAnsi="微软雅黑" w:hint="eastAsia"/>
                          <w:b/>
                          <w:color w:val="404040" w:themeColor="text1" w:themeTint="BF"/>
                        </w:rPr>
                        <w:t>计算机科学与技术</w:t>
                      </w:r>
                      <w:r w:rsidRPr="00982BF3">
                        <w:rPr>
                          <w:rFonts w:ascii="微软雅黑" w:eastAsia="微软雅黑" w:hAnsi="微软雅黑" w:hint="eastAsia"/>
                          <w:b/>
                          <w:color w:val="404040" w:themeColor="text1" w:themeTint="BF"/>
                        </w:rPr>
                        <w:t>本科)</w:t>
                      </w:r>
                    </w:p>
                    <w:p w14:paraId="4496D264" w14:textId="13673A16" w:rsidR="00982BF3" w:rsidRPr="00982BF3" w:rsidRDefault="00982BF3" w:rsidP="00982BF3">
                      <w:pPr>
                        <w:pStyle w:val="a8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</w:pPr>
                      <w:r w:rsidRPr="00982BF3"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  <w:t>专业课程：离散数学、</w:t>
                      </w:r>
                      <w:r w:rsidR="00447C5B"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  <w:t>c</w:t>
                      </w:r>
                      <w:r w:rsidRPr="00982BF3"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  <w:t>程序设计、数据结构、操作系统、计算机组成原理、</w:t>
                      </w:r>
                      <w:r w:rsidR="00447C5B"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  <w:t>java web开发，python数据分析</w:t>
                      </w:r>
                      <w:r w:rsidRPr="00982BF3"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  <w:t>、计算机</w:t>
                      </w:r>
                      <w:r w:rsidR="00447C5B"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  <w:t>体系</w:t>
                      </w:r>
                      <w:r w:rsidRPr="00982BF3"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  <w:t>结构、编译原理等。</w:t>
                      </w:r>
                    </w:p>
                    <w:p w14:paraId="691215C0" w14:textId="77777777" w:rsidR="00597DC3" w:rsidRPr="00982BF3" w:rsidRDefault="00597DC3">
                      <w:pPr>
                        <w:pStyle w:val="a7"/>
                        <w:spacing w:before="0" w:beforeAutospacing="0" w:after="0" w:afterAutospacing="0" w:line="360" w:lineRule="exact"/>
                        <w:rPr>
                          <w:color w:val="404040" w:themeColor="text1" w:themeTint="B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957FE">
        <w:rPr>
          <w:noProof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2956E90A" wp14:editId="20C10675">
                <wp:simplePos x="0" y="0"/>
                <wp:positionH relativeFrom="column">
                  <wp:posOffset>-742950</wp:posOffset>
                </wp:positionH>
                <wp:positionV relativeFrom="paragraph">
                  <wp:posOffset>5860197</wp:posOffset>
                </wp:positionV>
                <wp:extent cx="1958975" cy="2606040"/>
                <wp:effectExtent l="0" t="0" r="0" b="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8975" cy="26060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71F5863" w14:textId="77777777" w:rsidR="00597DC3" w:rsidRPr="00982BF3" w:rsidRDefault="00982BF3">
                            <w:pPr>
                              <w:pStyle w:val="a7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color w:val="404040" w:themeColor="text1" w:themeTint="BF"/>
                              </w:rPr>
                            </w:pPr>
                            <w:r w:rsidRPr="00982BF3"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专业技能类</w:t>
                            </w:r>
                          </w:p>
                          <w:p w14:paraId="788E8D34" w14:textId="46CB3290" w:rsidR="00597DC3" w:rsidRPr="00982BF3" w:rsidRDefault="008957FE">
                            <w:pPr>
                              <w:pStyle w:val="a7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1"/>
                              </w:rPr>
                              <w:t>熟练掌握c语言，</w:t>
                            </w:r>
                            <w:r w:rsidR="00982BF3" w:rsidRPr="00982BF3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1"/>
                              </w:rPr>
                              <w:t>J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1"/>
                              </w:rPr>
                              <w:t>ava web</w:t>
                            </w:r>
                            <w:r w:rsidR="00982BF3" w:rsidRPr="00982BF3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1"/>
                              </w:rPr>
                              <w:t>开发技术，熟悉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1"/>
                              </w:rPr>
                              <w:t>Maven框架</w:t>
                            </w:r>
                            <w:r w:rsidR="00982BF3" w:rsidRPr="00982BF3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1"/>
                              </w:rPr>
                              <w:t>，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1"/>
                              </w:rPr>
                              <w:t>ivx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1"/>
                              </w:rPr>
                              <w:t>网页及小程序开发</w:t>
                            </w:r>
                          </w:p>
                          <w:p w14:paraId="0FCBE96C" w14:textId="77777777" w:rsidR="00982BF3" w:rsidRPr="00982BF3" w:rsidRDefault="00982BF3">
                            <w:pPr>
                              <w:pStyle w:val="a7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color w:val="404040" w:themeColor="text1" w:themeTint="BF"/>
                              </w:rPr>
                            </w:pPr>
                          </w:p>
                          <w:p w14:paraId="1CC68C82" w14:textId="77777777" w:rsidR="00597DC3" w:rsidRPr="00982BF3" w:rsidRDefault="00982BF3">
                            <w:pPr>
                              <w:pStyle w:val="a7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color w:val="404040" w:themeColor="text1" w:themeTint="BF"/>
                              </w:rPr>
                            </w:pPr>
                            <w:r w:rsidRPr="00982BF3"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语言技能类</w:t>
                            </w:r>
                          </w:p>
                          <w:p w14:paraId="08091A84" w14:textId="7C5F893D" w:rsidR="00597DC3" w:rsidRPr="00982BF3" w:rsidRDefault="00982BF3">
                            <w:pPr>
                              <w:pStyle w:val="a7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color w:val="404040" w:themeColor="text1" w:themeTint="BF"/>
                              </w:rPr>
                            </w:pPr>
                            <w:r w:rsidRPr="00982BF3">
                              <w:rPr>
                                <w:rFonts w:ascii="微软雅黑" w:eastAsia="微软雅黑" w:hAnsi="微软雅黑" w:cstheme="minorBidi" w:hint="eastAsia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英语CET4、</w:t>
                            </w:r>
                          </w:p>
                          <w:p w14:paraId="604AF1C6" w14:textId="79D75CE3" w:rsidR="00597DC3" w:rsidRPr="00982BF3" w:rsidRDefault="00982BF3">
                            <w:pPr>
                              <w:pStyle w:val="a7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ascii="微软雅黑" w:eastAsia="微软雅黑" w:hAnsi="微软雅黑" w:cstheme="minorBidi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982BF3">
                              <w:rPr>
                                <w:rFonts w:ascii="微软雅黑" w:eastAsia="微软雅黑" w:hAnsi="微软雅黑" w:cstheme="minorBidi" w:hint="eastAsia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全国普通话二级</w:t>
                            </w:r>
                            <w:r w:rsidR="008957FE">
                              <w:rPr>
                                <w:rFonts w:ascii="微软雅黑" w:eastAsia="微软雅黑" w:hAnsi="微软雅黑" w:cstheme="minorBidi" w:hint="eastAsia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乙</w:t>
                            </w:r>
                            <w:r w:rsidRPr="00982BF3">
                              <w:rPr>
                                <w:rFonts w:ascii="微软雅黑" w:eastAsia="微软雅黑" w:hAnsi="微软雅黑" w:cstheme="minorBidi" w:hint="eastAsia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等</w:t>
                            </w:r>
                          </w:p>
                          <w:p w14:paraId="362A1F22" w14:textId="77777777" w:rsidR="00597DC3" w:rsidRPr="00982BF3" w:rsidRDefault="00597DC3">
                            <w:pPr>
                              <w:pStyle w:val="a7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color w:val="404040" w:themeColor="text1" w:themeTint="BF"/>
                              </w:rPr>
                            </w:pPr>
                          </w:p>
                          <w:p w14:paraId="08F92BE7" w14:textId="77777777" w:rsidR="00597DC3" w:rsidRPr="00982BF3" w:rsidRDefault="00982BF3">
                            <w:pPr>
                              <w:pStyle w:val="a7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color w:val="404040" w:themeColor="text1" w:themeTint="BF"/>
                              </w:rPr>
                            </w:pPr>
                            <w:r w:rsidRPr="00982BF3"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计算机技能</w:t>
                            </w:r>
                          </w:p>
                          <w:p w14:paraId="5A15FA82" w14:textId="25503B29" w:rsidR="00597DC3" w:rsidRPr="00982BF3" w:rsidRDefault="008957FE">
                            <w:pPr>
                              <w:pStyle w:val="a7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C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CF认证180分</w:t>
                            </w:r>
                            <w:r w:rsidR="00982BF3" w:rsidRPr="00982BF3">
                              <w:rPr>
                                <w:rFonts w:ascii="微软雅黑" w:eastAsia="微软雅黑" w:hAnsi="微软雅黑" w:cstheme="minorBidi" w:hint="eastAsia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、</w:t>
                            </w:r>
                          </w:p>
                          <w:p w14:paraId="183832E8" w14:textId="7483FAF8" w:rsidR="00597DC3" w:rsidRPr="00982BF3" w:rsidRDefault="008957FE">
                            <w:pPr>
                              <w:pStyle w:val="a7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hint="eastAsia"/>
                                <w:color w:val="404040" w:themeColor="text1" w:themeTint="BF"/>
                              </w:rPr>
                              <w:t>蓝桥杯云南省二等奖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56E90A" id="矩形 16" o:spid="_x0000_s1027" style="position:absolute;left:0;text-align:left;margin-left:-58.5pt;margin-top:461.45pt;width:154.25pt;height:205.2pt;z-index:25162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" filled="f" stroked="f">
                <v:textbox style="mso-fit-shape-to-text:t">
                  <w:txbxContent>
                    <w:p w14:paraId="271F5863" w14:textId="77777777" w:rsidR="00597DC3" w:rsidRPr="00982BF3" w:rsidRDefault="00982BF3">
                      <w:pPr>
                        <w:pStyle w:val="a7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color w:val="404040" w:themeColor="text1" w:themeTint="BF"/>
                        </w:rPr>
                      </w:pPr>
                      <w:r w:rsidRPr="00982BF3"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专业技能类</w:t>
                      </w:r>
                    </w:p>
                    <w:p w14:paraId="788E8D34" w14:textId="46CB3290" w:rsidR="00597DC3" w:rsidRPr="00982BF3" w:rsidRDefault="008957FE">
                      <w:pPr>
                        <w:pStyle w:val="a7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1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1"/>
                        </w:rPr>
                        <w:t>熟练掌握c语言，</w:t>
                      </w:r>
                      <w:r w:rsidR="00982BF3" w:rsidRPr="00982BF3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1"/>
                        </w:rPr>
                        <w:t>J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1"/>
                        </w:rPr>
                        <w:t>ava web</w:t>
                      </w:r>
                      <w:r w:rsidR="00982BF3" w:rsidRPr="00982BF3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1"/>
                        </w:rPr>
                        <w:t>开发技术，熟悉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1"/>
                        </w:rPr>
                        <w:t>Maven框架</w:t>
                      </w:r>
                      <w:r w:rsidR="00982BF3" w:rsidRPr="00982BF3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1"/>
                        </w:rPr>
                        <w:t>,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1"/>
                        </w:rPr>
                        <w:t>，</w:t>
                      </w:r>
                      <w:proofErr w:type="spellStart"/>
                      <w:r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1"/>
                        </w:rPr>
                        <w:t>ivx</w:t>
                      </w:r>
                      <w:proofErr w:type="spellEnd"/>
                      <w:r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1"/>
                        </w:rPr>
                        <w:t>网页及小程序开发</w:t>
                      </w:r>
                    </w:p>
                    <w:p w14:paraId="0FCBE96C" w14:textId="77777777" w:rsidR="00982BF3" w:rsidRPr="00982BF3" w:rsidRDefault="00982BF3">
                      <w:pPr>
                        <w:pStyle w:val="a7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color w:val="404040" w:themeColor="text1" w:themeTint="BF"/>
                        </w:rPr>
                      </w:pPr>
                    </w:p>
                    <w:p w14:paraId="1CC68C82" w14:textId="77777777" w:rsidR="00597DC3" w:rsidRPr="00982BF3" w:rsidRDefault="00982BF3">
                      <w:pPr>
                        <w:pStyle w:val="a7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color w:val="404040" w:themeColor="text1" w:themeTint="BF"/>
                        </w:rPr>
                      </w:pPr>
                      <w:r w:rsidRPr="00982BF3"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语言技能类</w:t>
                      </w:r>
                    </w:p>
                    <w:p w14:paraId="08091A84" w14:textId="7C5F893D" w:rsidR="00597DC3" w:rsidRPr="00982BF3" w:rsidRDefault="00982BF3">
                      <w:pPr>
                        <w:pStyle w:val="a7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color w:val="404040" w:themeColor="text1" w:themeTint="BF"/>
                        </w:rPr>
                      </w:pPr>
                      <w:r w:rsidRPr="00982BF3">
                        <w:rPr>
                          <w:rFonts w:ascii="微软雅黑" w:eastAsia="微软雅黑" w:hAnsi="微软雅黑" w:cstheme="minorBidi" w:hint="eastAsia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英语CET4、</w:t>
                      </w:r>
                    </w:p>
                    <w:p w14:paraId="604AF1C6" w14:textId="79D75CE3" w:rsidR="00597DC3" w:rsidRPr="00982BF3" w:rsidRDefault="00982BF3">
                      <w:pPr>
                        <w:pStyle w:val="a7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ascii="微软雅黑" w:eastAsia="微软雅黑" w:hAnsi="微软雅黑" w:cstheme="minorBidi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</w:pPr>
                      <w:r w:rsidRPr="00982BF3">
                        <w:rPr>
                          <w:rFonts w:ascii="微软雅黑" w:eastAsia="微软雅黑" w:hAnsi="微软雅黑" w:cstheme="minorBidi" w:hint="eastAsia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全国普通话二级</w:t>
                      </w:r>
                      <w:r w:rsidR="008957FE">
                        <w:rPr>
                          <w:rFonts w:ascii="微软雅黑" w:eastAsia="微软雅黑" w:hAnsi="微软雅黑" w:cstheme="minorBidi" w:hint="eastAsia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乙</w:t>
                      </w:r>
                      <w:r w:rsidRPr="00982BF3">
                        <w:rPr>
                          <w:rFonts w:ascii="微软雅黑" w:eastAsia="微软雅黑" w:hAnsi="微软雅黑" w:cstheme="minorBidi" w:hint="eastAsia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等</w:t>
                      </w:r>
                    </w:p>
                    <w:p w14:paraId="362A1F22" w14:textId="77777777" w:rsidR="00597DC3" w:rsidRPr="00982BF3" w:rsidRDefault="00597DC3">
                      <w:pPr>
                        <w:pStyle w:val="a7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color w:val="404040" w:themeColor="text1" w:themeTint="BF"/>
                        </w:rPr>
                      </w:pPr>
                    </w:p>
                    <w:p w14:paraId="08F92BE7" w14:textId="77777777" w:rsidR="00597DC3" w:rsidRPr="00982BF3" w:rsidRDefault="00982BF3">
                      <w:pPr>
                        <w:pStyle w:val="a7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color w:val="404040" w:themeColor="text1" w:themeTint="BF"/>
                        </w:rPr>
                      </w:pPr>
                      <w:r w:rsidRPr="00982BF3"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计算机技能</w:t>
                      </w:r>
                    </w:p>
                    <w:p w14:paraId="5A15FA82" w14:textId="25503B29" w:rsidR="00597DC3" w:rsidRPr="00982BF3" w:rsidRDefault="008957FE">
                      <w:pPr>
                        <w:pStyle w:val="a7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color w:val="404040" w:themeColor="text1" w:themeTint="BF"/>
                        </w:rPr>
                      </w:pPr>
                      <w:r>
                        <w:rPr>
                          <w:rFonts w:ascii="微软雅黑" w:eastAsia="微软雅黑" w:hAnsi="微软雅黑" w:cstheme="minorBidi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C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CF认证180分</w:t>
                      </w:r>
                      <w:r w:rsidR="00982BF3" w:rsidRPr="00982BF3">
                        <w:rPr>
                          <w:rFonts w:ascii="微软雅黑" w:eastAsia="微软雅黑" w:hAnsi="微软雅黑" w:cstheme="minorBidi" w:hint="eastAsia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、</w:t>
                      </w:r>
                    </w:p>
                    <w:p w14:paraId="183832E8" w14:textId="7483FAF8" w:rsidR="00597DC3" w:rsidRPr="00982BF3" w:rsidRDefault="008957FE">
                      <w:pPr>
                        <w:pStyle w:val="a7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color w:val="404040" w:themeColor="text1" w:themeTint="BF"/>
                        </w:rPr>
                      </w:pPr>
                      <w:r>
                        <w:rPr>
                          <w:rFonts w:hint="eastAsia"/>
                          <w:color w:val="404040" w:themeColor="text1" w:themeTint="BF"/>
                        </w:rPr>
                        <w:t>蓝桥杯云南省二等奖</w:t>
                      </w:r>
                    </w:p>
                  </w:txbxContent>
                </v:textbox>
              </v:rect>
            </w:pict>
          </mc:Fallback>
        </mc:AlternateContent>
      </w:r>
      <w:r w:rsidR="008957FE">
        <w:rPr>
          <w:noProof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 wp14:anchorId="2882B2A6" wp14:editId="16887FE1">
                <wp:simplePos x="0" y="0"/>
                <wp:positionH relativeFrom="column">
                  <wp:posOffset>-624205</wp:posOffset>
                </wp:positionH>
                <wp:positionV relativeFrom="paragraph">
                  <wp:posOffset>5566306</wp:posOffset>
                </wp:positionV>
                <wp:extent cx="1675812" cy="287968"/>
                <wp:effectExtent l="0" t="0" r="0" b="0"/>
                <wp:wrapNone/>
                <wp:docPr id="1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5812" cy="287968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27E708B" w14:textId="77777777" w:rsidR="00597DC3" w:rsidRDefault="00982BF3">
                            <w:pPr>
                              <w:pStyle w:val="a7"/>
                              <w:spacing w:before="0" w:beforeAutospacing="0" w:after="0" w:afterAutospacing="0" w:line="288" w:lineRule="exact"/>
                              <w:jc w:val="center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FFFFFF" w:themeColor="background1"/>
                                <w:spacing w:val="60"/>
                                <w:kern w:val="24"/>
                              </w:rPr>
                              <w:t>技能证书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82B2A6" id="文本框 24" o:spid="_x0000_s1028" type="#_x0000_t202" style="position:absolute;left:0;text-align:left;margin-left:-49.15pt;margin-top:438.3pt;width:131.95pt;height:22.65pt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" filled="f" stroked="f">
                <v:textbox>
                  <w:txbxContent>
                    <w:p w14:paraId="527E708B" w14:textId="77777777" w:rsidR="00597DC3" w:rsidRDefault="00982BF3">
                      <w:pPr>
                        <w:pStyle w:val="a7"/>
                        <w:spacing w:before="0" w:beforeAutospacing="0" w:after="0" w:afterAutospacing="0" w:line="288" w:lineRule="exact"/>
                        <w:jc w:val="center"/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FFFFFF" w:themeColor="background1"/>
                          <w:spacing w:val="60"/>
                          <w:kern w:val="24"/>
                        </w:rPr>
                        <w:t>技能证书</w:t>
                      </w:r>
                    </w:p>
                  </w:txbxContent>
                </v:textbox>
              </v:shape>
            </w:pict>
          </mc:Fallback>
        </mc:AlternateContent>
      </w:r>
      <w:r w:rsidR="008957FE">
        <w:rPr>
          <w:noProof/>
        </w:rPr>
        <mc:AlternateContent>
          <mc:Choice Requires="wps">
            <w:drawing>
              <wp:anchor distT="0" distB="0" distL="114300" distR="114300" simplePos="0" relativeHeight="251611136" behindDoc="0" locked="0" layoutInCell="1" allowOverlap="1" wp14:anchorId="1FDE3077" wp14:editId="068F7BB8">
                <wp:simplePos x="0" y="0"/>
                <wp:positionH relativeFrom="column">
                  <wp:posOffset>-829101</wp:posOffset>
                </wp:positionH>
                <wp:positionV relativeFrom="paragraph">
                  <wp:posOffset>3152633</wp:posOffset>
                </wp:positionV>
                <wp:extent cx="2211098" cy="308610"/>
                <wp:effectExtent l="0" t="0" r="0" b="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1098" cy="308610"/>
                        </a:xfrm>
                        <a:prstGeom prst="rect">
                          <a:avLst/>
                        </a:prstGeom>
                        <a:solidFill>
                          <a:srgbClr val="6191AB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4F0E30D" id="矩形 3" o:spid="_x0000_s1026" style="position:absolute;margin-left:-65.3pt;margin-top:248.25pt;width:174.1pt;height:24.3pt;z-index:251611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" fillcolor="#6191ab" stroked="f" strokeweight="1pt"/>
            </w:pict>
          </mc:Fallback>
        </mc:AlternateContent>
      </w:r>
      <w:r w:rsidR="008957FE">
        <w:rPr>
          <w:noProof/>
        </w:rPr>
        <mc:AlternateContent>
          <mc:Choice Requires="wps">
            <w:drawing>
              <wp:anchor distT="0" distB="0" distL="114300" distR="114300" simplePos="0" relativeHeight="251617280" behindDoc="0" locked="0" layoutInCell="1" allowOverlap="1" wp14:anchorId="5643BF88" wp14:editId="5C4CFD30">
                <wp:simplePos x="0" y="0"/>
                <wp:positionH relativeFrom="column">
                  <wp:posOffset>-829102</wp:posOffset>
                </wp:positionH>
                <wp:positionV relativeFrom="paragraph">
                  <wp:posOffset>5554639</wp:posOffset>
                </wp:positionV>
                <wp:extent cx="2183793" cy="300251"/>
                <wp:effectExtent l="0" t="0" r="635" b="508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3793" cy="300251"/>
                        </a:xfrm>
                        <a:prstGeom prst="rect">
                          <a:avLst/>
                        </a:prstGeom>
                        <a:solidFill>
                          <a:srgbClr val="6191AB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8B0174" id="矩形 9" o:spid="_x0000_s1026" style="position:absolute;margin-left:-65.3pt;margin-top:437.35pt;width:171.95pt;height:23.65pt;z-index: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" fillcolor="#6191ab" stroked="f" strokeweight="1pt"/>
            </w:pict>
          </mc:Fallback>
        </mc:AlternateContent>
      </w:r>
      <w:r w:rsidR="008957FE">
        <w:rPr>
          <w:noProof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2A35A32F" wp14:editId="7F73E944">
                <wp:simplePos x="0" y="0"/>
                <wp:positionH relativeFrom="column">
                  <wp:posOffset>-609277</wp:posOffset>
                </wp:positionH>
                <wp:positionV relativeFrom="paragraph">
                  <wp:posOffset>5193883</wp:posOffset>
                </wp:positionV>
                <wp:extent cx="149860" cy="154940"/>
                <wp:effectExtent l="0" t="0" r="2540" b="0"/>
                <wp:wrapNone/>
                <wp:docPr id="24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49860" cy="154940"/>
                        </a:xfrm>
                        <a:custGeom>
                          <a:avLst/>
                          <a:gdLst>
                            <a:gd name="T0" fmla="*/ 2147483646 w 90"/>
                            <a:gd name="T1" fmla="*/ 2147483646 h 93"/>
                            <a:gd name="T2" fmla="*/ 2147483646 w 90"/>
                            <a:gd name="T3" fmla="*/ 2147483646 h 93"/>
                            <a:gd name="T4" fmla="*/ 2147483646 w 90"/>
                            <a:gd name="T5" fmla="*/ 2147483646 h 93"/>
                            <a:gd name="T6" fmla="*/ 2147483646 w 90"/>
                            <a:gd name="T7" fmla="*/ 2147483646 h 93"/>
                            <a:gd name="T8" fmla="*/ 2147483646 w 90"/>
                            <a:gd name="T9" fmla="*/ 2147483646 h 93"/>
                            <a:gd name="T10" fmla="*/ 0 w 90"/>
                            <a:gd name="T11" fmla="*/ 2147483646 h 93"/>
                            <a:gd name="T12" fmla="*/ 0 w 90"/>
                            <a:gd name="T13" fmla="*/ 2147483646 h 93"/>
                            <a:gd name="T14" fmla="*/ 2147483646 w 90"/>
                            <a:gd name="T15" fmla="*/ 2147483646 h 93"/>
                            <a:gd name="T16" fmla="*/ 2147483646 w 90"/>
                            <a:gd name="T17" fmla="*/ 2147483646 h 93"/>
                            <a:gd name="T18" fmla="*/ 2147483646 w 90"/>
                            <a:gd name="T19" fmla="*/ 2147483646 h 93"/>
                            <a:gd name="T20" fmla="*/ 2147483646 w 90"/>
                            <a:gd name="T21" fmla="*/ 2147483646 h 93"/>
                            <a:gd name="T22" fmla="*/ 2147483646 w 90"/>
                            <a:gd name="T23" fmla="*/ 2147483646 h 93"/>
                            <a:gd name="T24" fmla="*/ 2147483646 w 90"/>
                            <a:gd name="T25" fmla="*/ 2147483646 h 93"/>
                            <a:gd name="T26" fmla="*/ 2147483646 w 90"/>
                            <a:gd name="T27" fmla="*/ 2147483646 h 93"/>
                            <a:gd name="T28" fmla="*/ 2147483646 w 90"/>
                            <a:gd name="T29" fmla="*/ 2147483646 h 93"/>
                            <a:gd name="T30" fmla="*/ 2147483646 w 90"/>
                            <a:gd name="T31" fmla="*/ 2147483646 h 93"/>
                            <a:gd name="T32" fmla="*/ 2147483646 w 90"/>
                            <a:gd name="T33" fmla="*/ 2147483646 h 93"/>
                            <a:gd name="T34" fmla="*/ 2147483646 w 90"/>
                            <a:gd name="T35" fmla="*/ 2147483646 h 93"/>
                            <a:gd name="T36" fmla="*/ 2147483646 w 90"/>
                            <a:gd name="T37" fmla="*/ 2147483646 h 93"/>
                            <a:gd name="T38" fmla="*/ 2147483646 w 90"/>
                            <a:gd name="T39" fmla="*/ 2147483646 h 93"/>
                            <a:gd name="T40" fmla="*/ 2147483646 w 90"/>
                            <a:gd name="T41" fmla="*/ 2147483646 h 93"/>
                            <a:gd name="T42" fmla="*/ 2147483646 w 90"/>
                            <a:gd name="T43" fmla="*/ 2147483646 h 93"/>
                            <a:gd name="T44" fmla="*/ 2147483646 w 90"/>
                            <a:gd name="T45" fmla="*/ 2147483646 h 93"/>
                            <a:gd name="T46" fmla="*/ 2147483646 w 90"/>
                            <a:gd name="T47" fmla="*/ 2147483646 h 93"/>
                            <a:gd name="T48" fmla="*/ 2147483646 w 90"/>
                            <a:gd name="T49" fmla="*/ 2147483646 h 93"/>
                            <a:gd name="T50" fmla="*/ 2147483646 w 90"/>
                            <a:gd name="T51" fmla="*/ 2147483646 h 93"/>
                            <a:gd name="T52" fmla="*/ 2147483646 w 90"/>
                            <a:gd name="T53" fmla="*/ 2147483646 h 93"/>
                            <a:gd name="T54" fmla="*/ 2147483646 w 90"/>
                            <a:gd name="T55" fmla="*/ 2147483646 h 93"/>
                            <a:gd name="T56" fmla="*/ 2147483646 w 90"/>
                            <a:gd name="T57" fmla="*/ 2147483646 h 93"/>
                            <a:gd name="T58" fmla="*/ 2147483646 w 90"/>
                            <a:gd name="T59" fmla="*/ 2147483646 h 93"/>
                            <a:gd name="T60" fmla="*/ 2147483646 w 90"/>
                            <a:gd name="T61" fmla="*/ 2147483646 h 93"/>
                            <a:gd name="T62" fmla="*/ 2147483646 w 90"/>
                            <a:gd name="T63" fmla="*/ 2147483646 h 93"/>
                            <a:gd name="T64" fmla="*/ 2147483646 w 90"/>
                            <a:gd name="T65" fmla="*/ 2147483646 h 93"/>
                            <a:gd name="T66" fmla="*/ 2147483646 w 90"/>
                            <a:gd name="T67" fmla="*/ 2147483646 h 93"/>
                            <a:gd name="T68" fmla="*/ 2147483646 w 90"/>
                            <a:gd name="T69" fmla="*/ 2147483646 h 93"/>
                            <a:gd name="T70" fmla="*/ 2147483646 w 90"/>
                            <a:gd name="T71" fmla="*/ 2147483646 h 93"/>
                            <a:gd name="T72" fmla="*/ 2147483646 w 90"/>
                            <a:gd name="T73" fmla="*/ 2147483646 h 93"/>
                            <a:gd name="T74" fmla="*/ 2147483646 w 90"/>
                            <a:gd name="T75" fmla="*/ 2147483646 h 93"/>
                            <a:gd name="T76" fmla="*/ 2147483646 w 90"/>
                            <a:gd name="T77" fmla="*/ 2147483646 h 93"/>
                            <a:gd name="T78" fmla="*/ 2147483646 w 90"/>
                            <a:gd name="T79" fmla="*/ 2147483646 h 93"/>
                            <a:gd name="T80" fmla="*/ 2147483646 w 90"/>
                            <a:gd name="T81" fmla="*/ 2147483646 h 93"/>
                            <a:gd name="T82" fmla="*/ 2147483646 w 90"/>
                            <a:gd name="T83" fmla="*/ 2147483646 h 93"/>
                            <a:gd name="T84" fmla="*/ 2147483646 w 90"/>
                            <a:gd name="T85" fmla="*/ 2147483646 h 93"/>
                            <a:gd name="T86" fmla="*/ 2147483646 w 90"/>
                            <a:gd name="T87" fmla="*/ 2147483646 h 93"/>
                            <a:gd name="T88" fmla="*/ 2147483646 w 90"/>
                            <a:gd name="T89" fmla="*/ 2147483646 h 93"/>
                            <a:gd name="T90" fmla="*/ 2147483646 w 90"/>
                            <a:gd name="T91" fmla="*/ 2147483646 h 93"/>
                            <a:gd name="T92" fmla="*/ 2147483646 w 90"/>
                            <a:gd name="T93" fmla="*/ 2147483646 h 93"/>
                            <a:gd name="T94" fmla="*/ 2147483646 w 90"/>
                            <a:gd name="T95" fmla="*/ 2147483646 h 93"/>
                            <a:gd name="T96" fmla="*/ 2147483646 w 90"/>
                            <a:gd name="T97" fmla="*/ 2147483646 h 93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</a:gdLst>
                          <a:ahLst/>
                          <a:cxnLst>
                            <a:cxn ang="T98">
                              <a:pos x="T0" y="T1"/>
                            </a:cxn>
                            <a:cxn ang="T99">
                              <a:pos x="T2" y="T3"/>
                            </a:cxn>
                            <a:cxn ang="T100">
                              <a:pos x="T4" y="T5"/>
                            </a:cxn>
                            <a:cxn ang="T101">
                              <a:pos x="T6" y="T7"/>
                            </a:cxn>
                            <a:cxn ang="T102">
                              <a:pos x="T8" y="T9"/>
                            </a:cxn>
                            <a:cxn ang="T103">
                              <a:pos x="T10" y="T11"/>
                            </a:cxn>
                            <a:cxn ang="T104">
                              <a:pos x="T12" y="T13"/>
                            </a:cxn>
                            <a:cxn ang="T105">
                              <a:pos x="T14" y="T15"/>
                            </a:cxn>
                            <a:cxn ang="T106">
                              <a:pos x="T16" y="T17"/>
                            </a:cxn>
                            <a:cxn ang="T107">
                              <a:pos x="T18" y="T19"/>
                            </a:cxn>
                            <a:cxn ang="T108">
                              <a:pos x="T20" y="T21"/>
                            </a:cxn>
                            <a:cxn ang="T109">
                              <a:pos x="T22" y="T23"/>
                            </a:cxn>
                            <a:cxn ang="T110">
                              <a:pos x="T24" y="T25"/>
                            </a:cxn>
                            <a:cxn ang="T111">
                              <a:pos x="T26" y="T27"/>
                            </a:cxn>
                            <a:cxn ang="T112">
                              <a:pos x="T28" y="T29"/>
                            </a:cxn>
                            <a:cxn ang="T113">
                              <a:pos x="T30" y="T31"/>
                            </a:cxn>
                            <a:cxn ang="T114">
                              <a:pos x="T32" y="T33"/>
                            </a:cxn>
                            <a:cxn ang="T115">
                              <a:pos x="T34" y="T35"/>
                            </a:cxn>
                            <a:cxn ang="T116">
                              <a:pos x="T36" y="T37"/>
                            </a:cxn>
                            <a:cxn ang="T117">
                              <a:pos x="T38" y="T39"/>
                            </a:cxn>
                            <a:cxn ang="T118">
                              <a:pos x="T40" y="T41"/>
                            </a:cxn>
                            <a:cxn ang="T119">
                              <a:pos x="T42" y="T43"/>
                            </a:cxn>
                            <a:cxn ang="T120">
                              <a:pos x="T44" y="T45"/>
                            </a:cxn>
                            <a:cxn ang="T121">
                              <a:pos x="T46" y="T47"/>
                            </a:cxn>
                            <a:cxn ang="T122">
                              <a:pos x="T48" y="T49"/>
                            </a:cxn>
                            <a:cxn ang="T123">
                              <a:pos x="T50" y="T51"/>
                            </a:cxn>
                            <a:cxn ang="T124">
                              <a:pos x="T52" y="T53"/>
                            </a:cxn>
                            <a:cxn ang="T125">
                              <a:pos x="T54" y="T55"/>
                            </a:cxn>
                            <a:cxn ang="T126">
                              <a:pos x="T56" y="T57"/>
                            </a:cxn>
                            <a:cxn ang="T127">
                              <a:pos x="T58" y="T59"/>
                            </a:cxn>
                            <a:cxn ang="T128">
                              <a:pos x="T60" y="T61"/>
                            </a:cxn>
                            <a:cxn ang="T129">
                              <a:pos x="T62" y="T63"/>
                            </a:cxn>
                            <a:cxn ang="T130">
                              <a:pos x="T64" y="T65"/>
                            </a:cxn>
                            <a:cxn ang="T131">
                              <a:pos x="T66" y="T67"/>
                            </a:cxn>
                            <a:cxn ang="T132">
                              <a:pos x="T68" y="T69"/>
                            </a:cxn>
                            <a:cxn ang="T133">
                              <a:pos x="T70" y="T71"/>
                            </a:cxn>
                            <a:cxn ang="T134">
                              <a:pos x="T72" y="T73"/>
                            </a:cxn>
                            <a:cxn ang="T135">
                              <a:pos x="T74" y="T75"/>
                            </a:cxn>
                            <a:cxn ang="T136">
                              <a:pos x="T76" y="T77"/>
                            </a:cxn>
                            <a:cxn ang="T137">
                              <a:pos x="T78" y="T79"/>
                            </a:cxn>
                            <a:cxn ang="T138">
                              <a:pos x="T80" y="T81"/>
                            </a:cxn>
                            <a:cxn ang="T139">
                              <a:pos x="T82" y="T83"/>
                            </a:cxn>
                            <a:cxn ang="T140">
                              <a:pos x="T84" y="T85"/>
                            </a:cxn>
                            <a:cxn ang="T141">
                              <a:pos x="T86" y="T87"/>
                            </a:cxn>
                            <a:cxn ang="T142">
                              <a:pos x="T88" y="T89"/>
                            </a:cxn>
                            <a:cxn ang="T143">
                              <a:pos x="T90" y="T91"/>
                            </a:cxn>
                            <a:cxn ang="T144">
                              <a:pos x="T92" y="T93"/>
                            </a:cxn>
                            <a:cxn ang="T145">
                              <a:pos x="T94" y="T95"/>
                            </a:cxn>
                            <a:cxn ang="T146">
                              <a:pos x="T96" y="T97"/>
                            </a:cxn>
                          </a:cxnLst>
                          <a:rect l="0" t="0" r="r" b="b"/>
                          <a:pathLst>
                            <a:path w="90" h="93">
                              <a:moveTo>
                                <a:pt x="86" y="38"/>
                              </a:moveTo>
                              <a:cubicBezTo>
                                <a:pt x="88" y="40"/>
                                <a:pt x="90" y="43"/>
                                <a:pt x="90" y="46"/>
                              </a:cubicBezTo>
                              <a:cubicBezTo>
                                <a:pt x="90" y="83"/>
                                <a:pt x="90" y="83"/>
                                <a:pt x="90" y="83"/>
                              </a:cubicBezTo>
                              <a:cubicBezTo>
                                <a:pt x="90" y="88"/>
                                <a:pt x="86" y="93"/>
                                <a:pt x="81" y="93"/>
                              </a:cubicBezTo>
                              <a:cubicBezTo>
                                <a:pt x="9" y="93"/>
                                <a:pt x="9" y="93"/>
                                <a:pt x="9" y="93"/>
                              </a:cubicBezTo>
                              <a:cubicBezTo>
                                <a:pt x="4" y="93"/>
                                <a:pt x="0" y="88"/>
                                <a:pt x="0" y="83"/>
                              </a:cubicBezTo>
                              <a:cubicBezTo>
                                <a:pt x="0" y="46"/>
                                <a:pt x="0" y="46"/>
                                <a:pt x="0" y="46"/>
                              </a:cubicBezTo>
                              <a:cubicBezTo>
                                <a:pt x="0" y="44"/>
                                <a:pt x="1" y="41"/>
                                <a:pt x="2" y="40"/>
                              </a:cubicBezTo>
                              <a:cubicBezTo>
                                <a:pt x="2" y="40"/>
                                <a:pt x="2" y="40"/>
                                <a:pt x="2" y="40"/>
                              </a:cubicBezTo>
                              <a:cubicBezTo>
                                <a:pt x="2" y="40"/>
                                <a:pt x="2" y="40"/>
                                <a:pt x="2" y="40"/>
                              </a:cubicBezTo>
                              <a:cubicBezTo>
                                <a:pt x="2" y="39"/>
                                <a:pt x="2" y="39"/>
                                <a:pt x="3" y="39"/>
                              </a:cubicBezTo>
                              <a:cubicBezTo>
                                <a:pt x="39" y="3"/>
                                <a:pt x="39" y="3"/>
                                <a:pt x="39" y="3"/>
                              </a:cubicBezTo>
                              <a:cubicBezTo>
                                <a:pt x="43" y="0"/>
                                <a:pt x="46" y="0"/>
                                <a:pt x="50" y="3"/>
                              </a:cubicBezTo>
                              <a:cubicBezTo>
                                <a:pt x="86" y="38"/>
                                <a:pt x="86" y="38"/>
                                <a:pt x="86" y="38"/>
                              </a:cubicBezTo>
                              <a:close/>
                              <a:moveTo>
                                <a:pt x="15" y="30"/>
                              </a:moveTo>
                              <a:cubicBezTo>
                                <a:pt x="15" y="52"/>
                                <a:pt x="15" y="52"/>
                                <a:pt x="15" y="52"/>
                              </a:cubicBezTo>
                              <a:cubicBezTo>
                                <a:pt x="45" y="75"/>
                                <a:pt x="45" y="75"/>
                                <a:pt x="45" y="75"/>
                              </a:cubicBezTo>
                              <a:cubicBezTo>
                                <a:pt x="72" y="54"/>
                                <a:pt x="72" y="54"/>
                                <a:pt x="72" y="54"/>
                              </a:cubicBezTo>
                              <a:cubicBezTo>
                                <a:pt x="72" y="30"/>
                                <a:pt x="72" y="30"/>
                                <a:pt x="72" y="30"/>
                              </a:cubicBezTo>
                              <a:cubicBezTo>
                                <a:pt x="15" y="30"/>
                                <a:pt x="15" y="30"/>
                                <a:pt x="15" y="30"/>
                              </a:cubicBezTo>
                              <a:close/>
                              <a:moveTo>
                                <a:pt x="25" y="35"/>
                              </a:moveTo>
                              <a:cubicBezTo>
                                <a:pt x="25" y="39"/>
                                <a:pt x="25" y="39"/>
                                <a:pt x="25" y="39"/>
                              </a:cubicBezTo>
                              <a:cubicBezTo>
                                <a:pt x="63" y="39"/>
                                <a:pt x="63" y="39"/>
                                <a:pt x="63" y="39"/>
                              </a:cubicBezTo>
                              <a:cubicBezTo>
                                <a:pt x="63" y="35"/>
                                <a:pt x="63" y="35"/>
                                <a:pt x="63" y="35"/>
                              </a:cubicBezTo>
                              <a:cubicBezTo>
                                <a:pt x="25" y="35"/>
                                <a:pt x="25" y="35"/>
                                <a:pt x="25" y="35"/>
                              </a:cubicBezTo>
                              <a:close/>
                              <a:moveTo>
                                <a:pt x="25" y="51"/>
                              </a:moveTo>
                              <a:cubicBezTo>
                                <a:pt x="25" y="55"/>
                                <a:pt x="25" y="55"/>
                                <a:pt x="25" y="55"/>
                              </a:cubicBezTo>
                              <a:cubicBezTo>
                                <a:pt x="63" y="55"/>
                                <a:pt x="63" y="55"/>
                                <a:pt x="63" y="55"/>
                              </a:cubicBezTo>
                              <a:cubicBezTo>
                                <a:pt x="63" y="51"/>
                                <a:pt x="63" y="51"/>
                                <a:pt x="63" y="51"/>
                              </a:cubicBezTo>
                              <a:cubicBezTo>
                                <a:pt x="25" y="51"/>
                                <a:pt x="25" y="51"/>
                                <a:pt x="25" y="51"/>
                              </a:cubicBezTo>
                              <a:close/>
                              <a:moveTo>
                                <a:pt x="25" y="43"/>
                              </a:moveTo>
                              <a:cubicBezTo>
                                <a:pt x="25" y="47"/>
                                <a:pt x="25" y="47"/>
                                <a:pt x="25" y="47"/>
                              </a:cubicBezTo>
                              <a:cubicBezTo>
                                <a:pt x="63" y="47"/>
                                <a:pt x="63" y="47"/>
                                <a:pt x="63" y="47"/>
                              </a:cubicBezTo>
                              <a:cubicBezTo>
                                <a:pt x="63" y="43"/>
                                <a:pt x="63" y="43"/>
                                <a:pt x="63" y="43"/>
                              </a:cubicBezTo>
                              <a:cubicBezTo>
                                <a:pt x="25" y="43"/>
                                <a:pt x="25" y="43"/>
                                <a:pt x="25" y="43"/>
                              </a:cubicBezTo>
                              <a:close/>
                              <a:moveTo>
                                <a:pt x="10" y="87"/>
                              </a:moveTo>
                              <a:cubicBezTo>
                                <a:pt x="28" y="69"/>
                                <a:pt x="28" y="69"/>
                                <a:pt x="28" y="69"/>
                              </a:cubicBezTo>
                              <a:cubicBezTo>
                                <a:pt x="28" y="69"/>
                                <a:pt x="28" y="68"/>
                                <a:pt x="28" y="67"/>
                              </a:cubicBezTo>
                              <a:cubicBezTo>
                                <a:pt x="27" y="66"/>
                                <a:pt x="26" y="66"/>
                                <a:pt x="25" y="67"/>
                              </a:cubicBezTo>
                              <a:cubicBezTo>
                                <a:pt x="7" y="84"/>
                                <a:pt x="7" y="84"/>
                                <a:pt x="7" y="84"/>
                              </a:cubicBezTo>
                              <a:cubicBezTo>
                                <a:pt x="6" y="85"/>
                                <a:pt x="6" y="86"/>
                                <a:pt x="7" y="87"/>
                              </a:cubicBezTo>
                              <a:cubicBezTo>
                                <a:pt x="8" y="87"/>
                                <a:pt x="9" y="87"/>
                                <a:pt x="10" y="87"/>
                              </a:cubicBezTo>
                              <a:close/>
                              <a:moveTo>
                                <a:pt x="84" y="84"/>
                              </a:moveTo>
                              <a:cubicBezTo>
                                <a:pt x="66" y="67"/>
                                <a:pt x="66" y="67"/>
                                <a:pt x="66" y="67"/>
                              </a:cubicBezTo>
                              <a:cubicBezTo>
                                <a:pt x="65" y="66"/>
                                <a:pt x="64" y="66"/>
                                <a:pt x="63" y="67"/>
                              </a:cubicBezTo>
                              <a:cubicBezTo>
                                <a:pt x="62" y="68"/>
                                <a:pt x="62" y="69"/>
                                <a:pt x="63" y="69"/>
                              </a:cubicBezTo>
                              <a:cubicBezTo>
                                <a:pt x="81" y="87"/>
                                <a:pt x="81" y="87"/>
                                <a:pt x="81" y="87"/>
                              </a:cubicBezTo>
                              <a:cubicBezTo>
                                <a:pt x="82" y="87"/>
                                <a:pt x="83" y="87"/>
                                <a:pt x="84" y="87"/>
                              </a:cubicBezTo>
                              <a:cubicBezTo>
                                <a:pt x="85" y="86"/>
                                <a:pt x="85" y="85"/>
                                <a:pt x="84" y="8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6191AB"/>
                        </a:solidFill>
                        <a:ln>
                          <a:noFill/>
                        </a:ln>
                      </wps:spPr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w14:anchorId="25FF9248" id="KSO_Shape" o:spid="_x0000_s1026" style="position:absolute;margin-left:-47.95pt;margin-top:408.95pt;width:11.8pt;height:12.2pt;z-index: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0,9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" path="m86,38v2,2,4,5,4,8c90,83,90,83,90,83v,5,-4,10,-9,10c9,93,9,93,9,93,4,93,,88,,83,,46,,46,,46,,44,1,41,2,40v,,,,,c2,40,2,40,2,40v,-1,,-1,1,-1c39,3,39,3,39,3,43,,46,,50,3,86,38,86,38,86,38xm15,30v,22,,22,,22c45,75,45,75,45,75,72,54,72,54,72,54v,-24,,-24,,-24c15,30,15,30,15,30xm25,35v,4,,4,,4c63,39,63,39,63,39v,-4,,-4,,-4c25,35,25,35,25,35xm25,51v,4,,4,,4c63,55,63,55,63,55v,-4,,-4,,-4c25,51,25,51,25,51xm25,43v,4,,4,,4c63,47,63,47,63,47v,-4,,-4,,-4c25,43,25,43,25,43xm10,87c28,69,28,69,28,69v,,,-1,,-2c27,66,26,66,25,67,7,84,7,84,7,84v-1,1,-1,2,,3c8,87,9,87,10,87xm84,84c66,67,66,67,66,67v-1,-1,-2,-1,-3,c62,68,62,69,63,69,81,87,81,87,81,87v1,,2,,3,c85,86,85,85,84,84xe" fillcolor="#6191ab" stroked="f">
                <v:path arrowok="t" o:connecttype="custom" o:connectlocs="2147483646,2147483646;2147483646,2147483646;2147483646,2147483646;2147483646,2147483646;2147483646,2147483646;0,2147483646;0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,0,0,0,0,0,0,0,0,0,0,0"/>
              </v:shape>
            </w:pict>
          </mc:Fallback>
        </mc:AlternateContent>
      </w:r>
      <w:r w:rsidR="008957FE">
        <w:rPr>
          <w:noProof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6441B102" wp14:editId="06B0FA9D">
                <wp:simplePos x="0" y="0"/>
                <wp:positionH relativeFrom="column">
                  <wp:posOffset>-605145</wp:posOffset>
                </wp:positionH>
                <wp:positionV relativeFrom="paragraph">
                  <wp:posOffset>4896523</wp:posOffset>
                </wp:positionV>
                <wp:extent cx="148590" cy="148590"/>
                <wp:effectExtent l="0" t="0" r="3810" b="3810"/>
                <wp:wrapNone/>
                <wp:docPr id="23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48590" cy="148590"/>
                        </a:xfrm>
                        <a:custGeom>
                          <a:avLst/>
                          <a:gdLst>
                            <a:gd name="T0" fmla="*/ 2147483646 w 5581"/>
                            <a:gd name="T1" fmla="*/ 2147483646 h 5581"/>
                            <a:gd name="T2" fmla="*/ 2147483646 w 5581"/>
                            <a:gd name="T3" fmla="*/ 2147483646 h 5581"/>
                            <a:gd name="T4" fmla="*/ 2147483646 w 5581"/>
                            <a:gd name="T5" fmla="*/ 2147483646 h 5581"/>
                            <a:gd name="T6" fmla="*/ 2147483646 w 5581"/>
                            <a:gd name="T7" fmla="*/ 2147483646 h 5581"/>
                            <a:gd name="T8" fmla="*/ 2147483646 w 5581"/>
                            <a:gd name="T9" fmla="*/ 2147483646 h 5581"/>
                            <a:gd name="T10" fmla="*/ 2147483646 w 5581"/>
                            <a:gd name="T11" fmla="*/ 2147483646 h 5581"/>
                            <a:gd name="T12" fmla="*/ 2147483646 w 5581"/>
                            <a:gd name="T13" fmla="*/ 2147483646 h 5581"/>
                            <a:gd name="T14" fmla="*/ 2147483646 w 5581"/>
                            <a:gd name="T15" fmla="*/ 2147483646 h 5581"/>
                            <a:gd name="T16" fmla="*/ 2147483646 w 5581"/>
                            <a:gd name="T17" fmla="*/ 2147483646 h 5581"/>
                            <a:gd name="T18" fmla="*/ 2147483646 w 5581"/>
                            <a:gd name="T19" fmla="*/ 2147483646 h 5581"/>
                            <a:gd name="T20" fmla="*/ 2147483646 w 5581"/>
                            <a:gd name="T21" fmla="*/ 2147483646 h 5581"/>
                            <a:gd name="T22" fmla="*/ 2147483646 w 5581"/>
                            <a:gd name="T23" fmla="*/ 2147483646 h 5581"/>
                            <a:gd name="T24" fmla="*/ 2147483646 w 5581"/>
                            <a:gd name="T25" fmla="*/ 2147483646 h 5581"/>
                            <a:gd name="T26" fmla="*/ 2147483646 w 5581"/>
                            <a:gd name="T27" fmla="*/ 2147483646 h 5581"/>
                            <a:gd name="T28" fmla="*/ 2147483646 w 5581"/>
                            <a:gd name="T29" fmla="*/ 2147483646 h 5581"/>
                            <a:gd name="T30" fmla="*/ 2147483646 w 5581"/>
                            <a:gd name="T31" fmla="*/ 2147483646 h 5581"/>
                            <a:gd name="T32" fmla="*/ 2147483646 w 5581"/>
                            <a:gd name="T33" fmla="*/ 2147483646 h 5581"/>
                            <a:gd name="T34" fmla="*/ 2147483646 w 5581"/>
                            <a:gd name="T35" fmla="*/ 2147483646 h 5581"/>
                            <a:gd name="T36" fmla="*/ 2147483646 w 5581"/>
                            <a:gd name="T37" fmla="*/ 2147483646 h 5581"/>
                            <a:gd name="T38" fmla="*/ 2147483646 w 5581"/>
                            <a:gd name="T39" fmla="*/ 1352106945 h 5581"/>
                            <a:gd name="T40" fmla="*/ 2147483646 w 5581"/>
                            <a:gd name="T41" fmla="*/ 39730224 h 5581"/>
                            <a:gd name="T42" fmla="*/ 2147483646 w 5581"/>
                            <a:gd name="T43" fmla="*/ 2147483646 h 5581"/>
                            <a:gd name="T44" fmla="*/ 2147483646 w 5581"/>
                            <a:gd name="T45" fmla="*/ 2147483646 h 5581"/>
                            <a:gd name="T46" fmla="*/ 2147483646 w 5581"/>
                            <a:gd name="T47" fmla="*/ 2147483646 h 5581"/>
                            <a:gd name="T48" fmla="*/ 596534997 w 5581"/>
                            <a:gd name="T49" fmla="*/ 2147483646 h 5581"/>
                            <a:gd name="T50" fmla="*/ 39730224 w 5581"/>
                            <a:gd name="T51" fmla="*/ 2147483646 h 5581"/>
                            <a:gd name="T52" fmla="*/ 2147483646 w 5581"/>
                            <a:gd name="T53" fmla="*/ 2147483646 h 5581"/>
                            <a:gd name="T54" fmla="*/ 2147483646 w 5581"/>
                            <a:gd name="T55" fmla="*/ 2147483646 h 5581"/>
                            <a:gd name="T56" fmla="*/ 2147483646 w 5581"/>
                            <a:gd name="T57" fmla="*/ 2147483646 h 5581"/>
                            <a:gd name="T58" fmla="*/ 2147483646 w 5581"/>
                            <a:gd name="T59" fmla="*/ 2147483646 h 5581"/>
                            <a:gd name="T60" fmla="*/ 2147483646 w 5581"/>
                            <a:gd name="T61" fmla="*/ 2147483646 h 5581"/>
                            <a:gd name="T62" fmla="*/ 2147483646 w 5581"/>
                            <a:gd name="T63" fmla="*/ 2147483646 h 5581"/>
                            <a:gd name="T64" fmla="*/ 2147483646 w 5581"/>
                            <a:gd name="T65" fmla="*/ 2147483646 h 5581"/>
                            <a:gd name="T66" fmla="*/ 2147483646 w 5581"/>
                            <a:gd name="T67" fmla="*/ 2147483646 h 5581"/>
                            <a:gd name="T68" fmla="*/ 2147483646 w 5581"/>
                            <a:gd name="T69" fmla="*/ 2147483646 h 5581"/>
                            <a:gd name="T70" fmla="*/ 2147483646 w 5581"/>
                            <a:gd name="T71" fmla="*/ 2147483646 h 5581"/>
                            <a:gd name="T72" fmla="*/ 2147483646 w 5581"/>
                            <a:gd name="T73" fmla="*/ 2147483646 h 5581"/>
                            <a:gd name="T74" fmla="*/ 2147483646 w 5581"/>
                            <a:gd name="T75" fmla="*/ 2147483646 h 5581"/>
                            <a:gd name="T76" fmla="*/ 2147483646 w 5581"/>
                            <a:gd name="T77" fmla="*/ 2147483646 h 5581"/>
                            <a:gd name="T78" fmla="*/ 2147483646 w 5581"/>
                            <a:gd name="T79" fmla="*/ 2147483646 h 5581"/>
                            <a:gd name="T80" fmla="*/ 2147483646 w 5581"/>
                            <a:gd name="T81" fmla="*/ 2147483646 h 5581"/>
                            <a:gd name="T82" fmla="*/ 2147483646 w 5581"/>
                            <a:gd name="T83" fmla="*/ 2147483646 h 5581"/>
                            <a:gd name="T84" fmla="*/ 2147483646 w 5581"/>
                            <a:gd name="T85" fmla="*/ 2147483646 h 5581"/>
                            <a:gd name="T86" fmla="*/ 2147483646 w 5581"/>
                            <a:gd name="T87" fmla="*/ 2147483646 h 5581"/>
                            <a:gd name="T88" fmla="*/ 2147483646 w 5581"/>
                            <a:gd name="T89" fmla="*/ 2147483646 h 5581"/>
                            <a:gd name="T90" fmla="*/ 2147483646 w 5581"/>
                            <a:gd name="T91" fmla="*/ 2147483646 h 5581"/>
                            <a:gd name="T92" fmla="*/ 2147483646 w 5581"/>
                            <a:gd name="T93" fmla="*/ 2147483646 h 5581"/>
                            <a:gd name="T94" fmla="*/ 2147483646 w 5581"/>
                            <a:gd name="T95" fmla="*/ 2147483646 h 5581"/>
                            <a:gd name="T96" fmla="*/ 2147483646 w 5581"/>
                            <a:gd name="T97" fmla="*/ 2147483646 h 5581"/>
                            <a:gd name="T98" fmla="*/ 2147483646 w 5581"/>
                            <a:gd name="T99" fmla="*/ 2147483646 h 5581"/>
                            <a:gd name="T100" fmla="*/ 2147483646 w 5581"/>
                            <a:gd name="T101" fmla="*/ 2147483646 h 5581"/>
                            <a:gd name="T102" fmla="*/ 2147483646 w 5581"/>
                            <a:gd name="T103" fmla="*/ 2147483646 h 5581"/>
                            <a:gd name="T104" fmla="*/ 2147483646 w 5581"/>
                            <a:gd name="T105" fmla="*/ 2147483646 h 5581"/>
                            <a:gd name="T106" fmla="*/ 2147483646 w 5581"/>
                            <a:gd name="T107" fmla="*/ 2147483646 h 5581"/>
                            <a:gd name="T108" fmla="*/ 2147483646 w 5581"/>
                            <a:gd name="T109" fmla="*/ 2147483646 h 5581"/>
                            <a:gd name="T110" fmla="*/ 2147483646 w 5581"/>
                            <a:gd name="T111" fmla="*/ 2147483646 h 5581"/>
                            <a:gd name="T112" fmla="*/ 2147483646 w 5581"/>
                            <a:gd name="T113" fmla="*/ 2147483646 h 5581"/>
                            <a:gd name="T114" fmla="*/ 2147483646 w 5581"/>
                            <a:gd name="T115" fmla="*/ 2147483646 h 5581"/>
                            <a:gd name="T116" fmla="*/ 2147483646 w 5581"/>
                            <a:gd name="T117" fmla="*/ 2147483646 h 5581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</a:gdLst>
                          <a:ahLst/>
                          <a:cxnLst>
                            <a:cxn ang="T118">
                              <a:pos x="T0" y="T1"/>
                            </a:cxn>
                            <a:cxn ang="T119">
                              <a:pos x="T2" y="T3"/>
                            </a:cxn>
                            <a:cxn ang="T120">
                              <a:pos x="T4" y="T5"/>
                            </a:cxn>
                            <a:cxn ang="T121">
                              <a:pos x="T6" y="T7"/>
                            </a:cxn>
                            <a:cxn ang="T122">
                              <a:pos x="T8" y="T9"/>
                            </a:cxn>
                            <a:cxn ang="T123">
                              <a:pos x="T10" y="T11"/>
                            </a:cxn>
                            <a:cxn ang="T124">
                              <a:pos x="T12" y="T13"/>
                            </a:cxn>
                            <a:cxn ang="T125">
                              <a:pos x="T14" y="T15"/>
                            </a:cxn>
                            <a:cxn ang="T126">
                              <a:pos x="T16" y="T17"/>
                            </a:cxn>
                            <a:cxn ang="T127">
                              <a:pos x="T18" y="T19"/>
                            </a:cxn>
                            <a:cxn ang="T128">
                              <a:pos x="T20" y="T21"/>
                            </a:cxn>
                            <a:cxn ang="T129">
                              <a:pos x="T22" y="T23"/>
                            </a:cxn>
                            <a:cxn ang="T130">
                              <a:pos x="T24" y="T25"/>
                            </a:cxn>
                            <a:cxn ang="T131">
                              <a:pos x="T26" y="T27"/>
                            </a:cxn>
                            <a:cxn ang="T132">
                              <a:pos x="T28" y="T29"/>
                            </a:cxn>
                            <a:cxn ang="T133">
                              <a:pos x="T30" y="T31"/>
                            </a:cxn>
                            <a:cxn ang="T134">
                              <a:pos x="T32" y="T33"/>
                            </a:cxn>
                            <a:cxn ang="T135">
                              <a:pos x="T34" y="T35"/>
                            </a:cxn>
                            <a:cxn ang="T136">
                              <a:pos x="T36" y="T37"/>
                            </a:cxn>
                            <a:cxn ang="T137">
                              <a:pos x="T38" y="T39"/>
                            </a:cxn>
                            <a:cxn ang="T138">
                              <a:pos x="T40" y="T41"/>
                            </a:cxn>
                            <a:cxn ang="T139">
                              <a:pos x="T42" y="T43"/>
                            </a:cxn>
                            <a:cxn ang="T140">
                              <a:pos x="T44" y="T45"/>
                            </a:cxn>
                            <a:cxn ang="T141">
                              <a:pos x="T46" y="T47"/>
                            </a:cxn>
                            <a:cxn ang="T142">
                              <a:pos x="T48" y="T49"/>
                            </a:cxn>
                            <a:cxn ang="T143">
                              <a:pos x="T50" y="T51"/>
                            </a:cxn>
                            <a:cxn ang="T144">
                              <a:pos x="T52" y="T53"/>
                            </a:cxn>
                            <a:cxn ang="T145">
                              <a:pos x="T54" y="T55"/>
                            </a:cxn>
                            <a:cxn ang="T146">
                              <a:pos x="T56" y="T57"/>
                            </a:cxn>
                            <a:cxn ang="T147">
                              <a:pos x="T58" y="T59"/>
                            </a:cxn>
                            <a:cxn ang="T148">
                              <a:pos x="T60" y="T61"/>
                            </a:cxn>
                            <a:cxn ang="T149">
                              <a:pos x="T62" y="T63"/>
                            </a:cxn>
                            <a:cxn ang="T150">
                              <a:pos x="T64" y="T65"/>
                            </a:cxn>
                            <a:cxn ang="T151">
                              <a:pos x="T66" y="T67"/>
                            </a:cxn>
                            <a:cxn ang="T152">
                              <a:pos x="T68" y="T69"/>
                            </a:cxn>
                            <a:cxn ang="T153">
                              <a:pos x="T70" y="T71"/>
                            </a:cxn>
                            <a:cxn ang="T154">
                              <a:pos x="T72" y="T73"/>
                            </a:cxn>
                            <a:cxn ang="T155">
                              <a:pos x="T74" y="T75"/>
                            </a:cxn>
                            <a:cxn ang="T156">
                              <a:pos x="T76" y="T77"/>
                            </a:cxn>
                            <a:cxn ang="T157">
                              <a:pos x="T78" y="T79"/>
                            </a:cxn>
                            <a:cxn ang="T158">
                              <a:pos x="T80" y="T81"/>
                            </a:cxn>
                            <a:cxn ang="T159">
                              <a:pos x="T82" y="T83"/>
                            </a:cxn>
                            <a:cxn ang="T160">
                              <a:pos x="T84" y="T85"/>
                            </a:cxn>
                            <a:cxn ang="T161">
                              <a:pos x="T86" y="T87"/>
                            </a:cxn>
                            <a:cxn ang="T162">
                              <a:pos x="T88" y="T89"/>
                            </a:cxn>
                            <a:cxn ang="T163">
                              <a:pos x="T90" y="T91"/>
                            </a:cxn>
                            <a:cxn ang="T164">
                              <a:pos x="T92" y="T93"/>
                            </a:cxn>
                            <a:cxn ang="T165">
                              <a:pos x="T94" y="T95"/>
                            </a:cxn>
                            <a:cxn ang="T166">
                              <a:pos x="T96" y="T97"/>
                            </a:cxn>
                            <a:cxn ang="T167">
                              <a:pos x="T98" y="T99"/>
                            </a:cxn>
                            <a:cxn ang="T168">
                              <a:pos x="T100" y="T101"/>
                            </a:cxn>
                            <a:cxn ang="T169">
                              <a:pos x="T102" y="T103"/>
                            </a:cxn>
                            <a:cxn ang="T170">
                              <a:pos x="T104" y="T105"/>
                            </a:cxn>
                            <a:cxn ang="T171">
                              <a:pos x="T106" y="T107"/>
                            </a:cxn>
                            <a:cxn ang="T172">
                              <a:pos x="T108" y="T109"/>
                            </a:cxn>
                            <a:cxn ang="T173">
                              <a:pos x="T110" y="T111"/>
                            </a:cxn>
                            <a:cxn ang="T174">
                              <a:pos x="T112" y="T113"/>
                            </a:cxn>
                            <a:cxn ang="T175">
                              <a:pos x="T114" y="T115"/>
                            </a:cxn>
                            <a:cxn ang="T176">
                              <a:pos x="T116" y="T117"/>
                            </a:cxn>
                          </a:cxnLst>
                          <a:rect l="0" t="0" r="r" b="b"/>
                          <a:pathLst>
                            <a:path w="5581" h="5581">
                              <a:moveTo>
                                <a:pt x="5522" y="4281"/>
                              </a:moveTo>
                              <a:lnTo>
                                <a:pt x="5522" y="4281"/>
                              </a:lnTo>
                              <a:lnTo>
                                <a:pt x="5508" y="4269"/>
                              </a:lnTo>
                              <a:lnTo>
                                <a:pt x="5494" y="4258"/>
                              </a:lnTo>
                              <a:lnTo>
                                <a:pt x="5494" y="4257"/>
                              </a:lnTo>
                              <a:lnTo>
                                <a:pt x="4294" y="3400"/>
                              </a:lnTo>
                              <a:lnTo>
                                <a:pt x="4293" y="3401"/>
                              </a:lnTo>
                              <a:lnTo>
                                <a:pt x="4278" y="3390"/>
                              </a:lnTo>
                              <a:lnTo>
                                <a:pt x="4262" y="3382"/>
                              </a:lnTo>
                              <a:lnTo>
                                <a:pt x="4245" y="3375"/>
                              </a:lnTo>
                              <a:lnTo>
                                <a:pt x="4229" y="3369"/>
                              </a:lnTo>
                              <a:lnTo>
                                <a:pt x="4211" y="3364"/>
                              </a:lnTo>
                              <a:lnTo>
                                <a:pt x="4194" y="3361"/>
                              </a:lnTo>
                              <a:lnTo>
                                <a:pt x="4176" y="3360"/>
                              </a:lnTo>
                              <a:lnTo>
                                <a:pt x="4158" y="3361"/>
                              </a:lnTo>
                              <a:lnTo>
                                <a:pt x="4140" y="3363"/>
                              </a:lnTo>
                              <a:lnTo>
                                <a:pt x="4123" y="3366"/>
                              </a:lnTo>
                              <a:lnTo>
                                <a:pt x="4105" y="3371"/>
                              </a:lnTo>
                              <a:lnTo>
                                <a:pt x="4089" y="3378"/>
                              </a:lnTo>
                              <a:lnTo>
                                <a:pt x="4072" y="3387"/>
                              </a:lnTo>
                              <a:lnTo>
                                <a:pt x="4056" y="3396"/>
                              </a:lnTo>
                              <a:lnTo>
                                <a:pt x="4042" y="3407"/>
                              </a:lnTo>
                              <a:lnTo>
                                <a:pt x="4027" y="3420"/>
                              </a:lnTo>
                              <a:lnTo>
                                <a:pt x="4018" y="3432"/>
                              </a:lnTo>
                              <a:lnTo>
                                <a:pt x="4008" y="3444"/>
                              </a:lnTo>
                              <a:lnTo>
                                <a:pt x="4004" y="3451"/>
                              </a:lnTo>
                              <a:lnTo>
                                <a:pt x="3999" y="3458"/>
                              </a:lnTo>
                              <a:lnTo>
                                <a:pt x="3971" y="3498"/>
                              </a:lnTo>
                              <a:lnTo>
                                <a:pt x="3951" y="3529"/>
                              </a:lnTo>
                              <a:lnTo>
                                <a:pt x="3920" y="3579"/>
                              </a:lnTo>
                              <a:lnTo>
                                <a:pt x="3892" y="3627"/>
                              </a:lnTo>
                              <a:lnTo>
                                <a:pt x="3875" y="3655"/>
                              </a:lnTo>
                              <a:lnTo>
                                <a:pt x="3854" y="3688"/>
                              </a:lnTo>
                              <a:lnTo>
                                <a:pt x="3818" y="3747"/>
                              </a:lnTo>
                              <a:lnTo>
                                <a:pt x="3782" y="3812"/>
                              </a:lnTo>
                              <a:lnTo>
                                <a:pt x="3745" y="3882"/>
                              </a:lnTo>
                              <a:lnTo>
                                <a:pt x="3707" y="3959"/>
                              </a:lnTo>
                              <a:lnTo>
                                <a:pt x="3667" y="4040"/>
                              </a:lnTo>
                              <a:lnTo>
                                <a:pt x="3629" y="4127"/>
                              </a:lnTo>
                              <a:lnTo>
                                <a:pt x="3589" y="4218"/>
                              </a:lnTo>
                              <a:lnTo>
                                <a:pt x="3550" y="4311"/>
                              </a:lnTo>
                              <a:lnTo>
                                <a:pt x="3517" y="4305"/>
                              </a:lnTo>
                              <a:lnTo>
                                <a:pt x="3484" y="4298"/>
                              </a:lnTo>
                              <a:lnTo>
                                <a:pt x="3450" y="4289"/>
                              </a:lnTo>
                              <a:lnTo>
                                <a:pt x="3416" y="4280"/>
                              </a:lnTo>
                              <a:lnTo>
                                <a:pt x="3380" y="4269"/>
                              </a:lnTo>
                              <a:lnTo>
                                <a:pt x="3343" y="4256"/>
                              </a:lnTo>
                              <a:lnTo>
                                <a:pt x="3306" y="4241"/>
                              </a:lnTo>
                              <a:lnTo>
                                <a:pt x="3267" y="4227"/>
                              </a:lnTo>
                              <a:lnTo>
                                <a:pt x="3229" y="4209"/>
                              </a:lnTo>
                              <a:lnTo>
                                <a:pt x="3189" y="4191"/>
                              </a:lnTo>
                              <a:lnTo>
                                <a:pt x="3149" y="4171"/>
                              </a:lnTo>
                              <a:lnTo>
                                <a:pt x="3107" y="4150"/>
                              </a:lnTo>
                              <a:lnTo>
                                <a:pt x="3065" y="4128"/>
                              </a:lnTo>
                              <a:lnTo>
                                <a:pt x="3023" y="4104"/>
                              </a:lnTo>
                              <a:lnTo>
                                <a:pt x="2980" y="4077"/>
                              </a:lnTo>
                              <a:lnTo>
                                <a:pt x="2936" y="4051"/>
                              </a:lnTo>
                              <a:lnTo>
                                <a:pt x="2891" y="4022"/>
                              </a:lnTo>
                              <a:lnTo>
                                <a:pt x="2846" y="3992"/>
                              </a:lnTo>
                              <a:lnTo>
                                <a:pt x="2800" y="3960"/>
                              </a:lnTo>
                              <a:lnTo>
                                <a:pt x="2754" y="3928"/>
                              </a:lnTo>
                              <a:lnTo>
                                <a:pt x="2707" y="3893"/>
                              </a:lnTo>
                              <a:lnTo>
                                <a:pt x="2659" y="3857"/>
                              </a:lnTo>
                              <a:lnTo>
                                <a:pt x="2612" y="3820"/>
                              </a:lnTo>
                              <a:lnTo>
                                <a:pt x="2563" y="3782"/>
                              </a:lnTo>
                              <a:lnTo>
                                <a:pt x="2515" y="3741"/>
                              </a:lnTo>
                              <a:lnTo>
                                <a:pt x="2465" y="3699"/>
                              </a:lnTo>
                              <a:lnTo>
                                <a:pt x="2416" y="3656"/>
                              </a:lnTo>
                              <a:lnTo>
                                <a:pt x="2366" y="3612"/>
                              </a:lnTo>
                              <a:lnTo>
                                <a:pt x="2315" y="3565"/>
                              </a:lnTo>
                              <a:lnTo>
                                <a:pt x="2265" y="3517"/>
                              </a:lnTo>
                              <a:lnTo>
                                <a:pt x="2214" y="3468"/>
                              </a:lnTo>
                              <a:lnTo>
                                <a:pt x="2163" y="3418"/>
                              </a:lnTo>
                              <a:lnTo>
                                <a:pt x="2112" y="3366"/>
                              </a:lnTo>
                              <a:lnTo>
                                <a:pt x="2063" y="3316"/>
                              </a:lnTo>
                              <a:lnTo>
                                <a:pt x="2015" y="3265"/>
                              </a:lnTo>
                              <a:lnTo>
                                <a:pt x="1970" y="3214"/>
                              </a:lnTo>
                              <a:lnTo>
                                <a:pt x="1925" y="3165"/>
                              </a:lnTo>
                              <a:lnTo>
                                <a:pt x="1881" y="3115"/>
                              </a:lnTo>
                              <a:lnTo>
                                <a:pt x="1840" y="3066"/>
                              </a:lnTo>
                              <a:lnTo>
                                <a:pt x="1800" y="3018"/>
                              </a:lnTo>
                              <a:lnTo>
                                <a:pt x="1761" y="2969"/>
                              </a:lnTo>
                              <a:lnTo>
                                <a:pt x="1723" y="2921"/>
                              </a:lnTo>
                              <a:lnTo>
                                <a:pt x="1688" y="2874"/>
                              </a:lnTo>
                              <a:lnTo>
                                <a:pt x="1653" y="2828"/>
                              </a:lnTo>
                              <a:lnTo>
                                <a:pt x="1620" y="2781"/>
                              </a:lnTo>
                              <a:lnTo>
                                <a:pt x="1589" y="2735"/>
                              </a:lnTo>
                              <a:lnTo>
                                <a:pt x="1559" y="2690"/>
                              </a:lnTo>
                              <a:lnTo>
                                <a:pt x="1530" y="2646"/>
                              </a:lnTo>
                              <a:lnTo>
                                <a:pt x="1504" y="2601"/>
                              </a:lnTo>
                              <a:lnTo>
                                <a:pt x="1477" y="2558"/>
                              </a:lnTo>
                              <a:lnTo>
                                <a:pt x="1454" y="2515"/>
                              </a:lnTo>
                              <a:lnTo>
                                <a:pt x="1431" y="2473"/>
                              </a:lnTo>
                              <a:lnTo>
                                <a:pt x="1410" y="2432"/>
                              </a:lnTo>
                              <a:lnTo>
                                <a:pt x="1390" y="2392"/>
                              </a:lnTo>
                              <a:lnTo>
                                <a:pt x="1372" y="2352"/>
                              </a:lnTo>
                              <a:lnTo>
                                <a:pt x="1355" y="2313"/>
                              </a:lnTo>
                              <a:lnTo>
                                <a:pt x="1340" y="2276"/>
                              </a:lnTo>
                              <a:lnTo>
                                <a:pt x="1325" y="2237"/>
                              </a:lnTo>
                              <a:lnTo>
                                <a:pt x="1312" y="2201"/>
                              </a:lnTo>
                              <a:lnTo>
                                <a:pt x="1301" y="2165"/>
                              </a:lnTo>
                              <a:lnTo>
                                <a:pt x="1292" y="2131"/>
                              </a:lnTo>
                              <a:lnTo>
                                <a:pt x="1284" y="2097"/>
                              </a:lnTo>
                              <a:lnTo>
                                <a:pt x="1276" y="2064"/>
                              </a:lnTo>
                              <a:lnTo>
                                <a:pt x="1272" y="2031"/>
                              </a:lnTo>
                              <a:lnTo>
                                <a:pt x="1365" y="1992"/>
                              </a:lnTo>
                              <a:lnTo>
                                <a:pt x="1455" y="1952"/>
                              </a:lnTo>
                              <a:lnTo>
                                <a:pt x="1541" y="1913"/>
                              </a:lnTo>
                              <a:lnTo>
                                <a:pt x="1622" y="1875"/>
                              </a:lnTo>
                              <a:lnTo>
                                <a:pt x="1699" y="1836"/>
                              </a:lnTo>
                              <a:lnTo>
                                <a:pt x="1770" y="1799"/>
                              </a:lnTo>
                              <a:lnTo>
                                <a:pt x="1835" y="1763"/>
                              </a:lnTo>
                              <a:lnTo>
                                <a:pt x="1893" y="1727"/>
                              </a:lnTo>
                              <a:lnTo>
                                <a:pt x="1926" y="1706"/>
                              </a:lnTo>
                              <a:lnTo>
                                <a:pt x="1954" y="1689"/>
                              </a:lnTo>
                              <a:lnTo>
                                <a:pt x="2002" y="1661"/>
                              </a:lnTo>
                              <a:lnTo>
                                <a:pt x="2052" y="1630"/>
                              </a:lnTo>
                              <a:lnTo>
                                <a:pt x="2083" y="1610"/>
                              </a:lnTo>
                              <a:lnTo>
                                <a:pt x="2123" y="1584"/>
                              </a:lnTo>
                              <a:lnTo>
                                <a:pt x="2137" y="1573"/>
                              </a:lnTo>
                              <a:lnTo>
                                <a:pt x="2138" y="1572"/>
                              </a:lnTo>
                              <a:lnTo>
                                <a:pt x="2149" y="1563"/>
                              </a:lnTo>
                              <a:lnTo>
                                <a:pt x="2161" y="1554"/>
                              </a:lnTo>
                              <a:lnTo>
                                <a:pt x="2174" y="1539"/>
                              </a:lnTo>
                              <a:lnTo>
                                <a:pt x="2185" y="1524"/>
                              </a:lnTo>
                              <a:lnTo>
                                <a:pt x="2195" y="1508"/>
                              </a:lnTo>
                              <a:lnTo>
                                <a:pt x="2203" y="1493"/>
                              </a:lnTo>
                              <a:lnTo>
                                <a:pt x="2210" y="1476"/>
                              </a:lnTo>
                              <a:lnTo>
                                <a:pt x="2215" y="1458"/>
                              </a:lnTo>
                              <a:lnTo>
                                <a:pt x="2219" y="1441"/>
                              </a:lnTo>
                              <a:lnTo>
                                <a:pt x="2220" y="1423"/>
                              </a:lnTo>
                              <a:lnTo>
                                <a:pt x="2221" y="1405"/>
                              </a:lnTo>
                              <a:lnTo>
                                <a:pt x="2220" y="1387"/>
                              </a:lnTo>
                              <a:lnTo>
                                <a:pt x="2217" y="1370"/>
                              </a:lnTo>
                              <a:lnTo>
                                <a:pt x="2213" y="1353"/>
                              </a:lnTo>
                              <a:lnTo>
                                <a:pt x="2208" y="1336"/>
                              </a:lnTo>
                              <a:lnTo>
                                <a:pt x="2201" y="1319"/>
                              </a:lnTo>
                              <a:lnTo>
                                <a:pt x="2191" y="1302"/>
                              </a:lnTo>
                              <a:lnTo>
                                <a:pt x="2181" y="1287"/>
                              </a:lnTo>
                              <a:lnTo>
                                <a:pt x="2181" y="1285"/>
                              </a:lnTo>
                              <a:lnTo>
                                <a:pt x="1325" y="87"/>
                              </a:lnTo>
                              <a:lnTo>
                                <a:pt x="1323" y="87"/>
                              </a:lnTo>
                              <a:lnTo>
                                <a:pt x="1312" y="73"/>
                              </a:lnTo>
                              <a:lnTo>
                                <a:pt x="1300" y="58"/>
                              </a:lnTo>
                              <a:lnTo>
                                <a:pt x="1286" y="46"/>
                              </a:lnTo>
                              <a:lnTo>
                                <a:pt x="1270" y="34"/>
                              </a:lnTo>
                              <a:lnTo>
                                <a:pt x="1255" y="25"/>
                              </a:lnTo>
                              <a:lnTo>
                                <a:pt x="1238" y="16"/>
                              </a:lnTo>
                              <a:lnTo>
                                <a:pt x="1221" y="10"/>
                              </a:lnTo>
                              <a:lnTo>
                                <a:pt x="1203" y="6"/>
                              </a:lnTo>
                              <a:lnTo>
                                <a:pt x="1187" y="2"/>
                              </a:lnTo>
                              <a:lnTo>
                                <a:pt x="1169" y="0"/>
                              </a:lnTo>
                              <a:lnTo>
                                <a:pt x="1149" y="0"/>
                              </a:lnTo>
                              <a:lnTo>
                                <a:pt x="1131" y="1"/>
                              </a:lnTo>
                              <a:lnTo>
                                <a:pt x="1114" y="3"/>
                              </a:lnTo>
                              <a:lnTo>
                                <a:pt x="1097" y="8"/>
                              </a:lnTo>
                              <a:lnTo>
                                <a:pt x="1079" y="14"/>
                              </a:lnTo>
                              <a:lnTo>
                                <a:pt x="1062" y="22"/>
                              </a:lnTo>
                              <a:lnTo>
                                <a:pt x="1046" y="31"/>
                              </a:lnTo>
                              <a:lnTo>
                                <a:pt x="1031" y="42"/>
                              </a:lnTo>
                              <a:lnTo>
                                <a:pt x="924" y="116"/>
                              </a:lnTo>
                              <a:lnTo>
                                <a:pt x="819" y="191"/>
                              </a:lnTo>
                              <a:lnTo>
                                <a:pt x="717" y="268"/>
                              </a:lnTo>
                              <a:lnTo>
                                <a:pt x="668" y="306"/>
                              </a:lnTo>
                              <a:lnTo>
                                <a:pt x="619" y="344"/>
                              </a:lnTo>
                              <a:lnTo>
                                <a:pt x="571" y="384"/>
                              </a:lnTo>
                              <a:lnTo>
                                <a:pt x="525" y="423"/>
                              </a:lnTo>
                              <a:lnTo>
                                <a:pt x="480" y="463"/>
                              </a:lnTo>
                              <a:lnTo>
                                <a:pt x="436" y="504"/>
                              </a:lnTo>
                              <a:lnTo>
                                <a:pt x="394" y="543"/>
                              </a:lnTo>
                              <a:lnTo>
                                <a:pt x="353" y="584"/>
                              </a:lnTo>
                              <a:lnTo>
                                <a:pt x="315" y="625"/>
                              </a:lnTo>
                              <a:lnTo>
                                <a:pt x="278" y="667"/>
                              </a:lnTo>
                              <a:lnTo>
                                <a:pt x="242" y="708"/>
                              </a:lnTo>
                              <a:lnTo>
                                <a:pt x="208" y="750"/>
                              </a:lnTo>
                              <a:lnTo>
                                <a:pt x="177" y="792"/>
                              </a:lnTo>
                              <a:lnTo>
                                <a:pt x="149" y="835"/>
                              </a:lnTo>
                              <a:lnTo>
                                <a:pt x="122" y="878"/>
                              </a:lnTo>
                              <a:lnTo>
                                <a:pt x="97" y="922"/>
                              </a:lnTo>
                              <a:lnTo>
                                <a:pt x="76" y="966"/>
                              </a:lnTo>
                              <a:lnTo>
                                <a:pt x="56" y="1010"/>
                              </a:lnTo>
                              <a:lnTo>
                                <a:pt x="40" y="1054"/>
                              </a:lnTo>
                              <a:lnTo>
                                <a:pt x="25" y="1100"/>
                              </a:lnTo>
                              <a:lnTo>
                                <a:pt x="20" y="1123"/>
                              </a:lnTo>
                              <a:lnTo>
                                <a:pt x="15" y="1145"/>
                              </a:lnTo>
                              <a:lnTo>
                                <a:pt x="11" y="1168"/>
                              </a:lnTo>
                              <a:lnTo>
                                <a:pt x="6" y="1191"/>
                              </a:lnTo>
                              <a:lnTo>
                                <a:pt x="4" y="1215"/>
                              </a:lnTo>
                              <a:lnTo>
                                <a:pt x="1" y="1238"/>
                              </a:lnTo>
                              <a:lnTo>
                                <a:pt x="0" y="1262"/>
                              </a:lnTo>
                              <a:lnTo>
                                <a:pt x="0" y="1284"/>
                              </a:lnTo>
                              <a:lnTo>
                                <a:pt x="0" y="1308"/>
                              </a:lnTo>
                              <a:lnTo>
                                <a:pt x="1" y="1332"/>
                              </a:lnTo>
                              <a:lnTo>
                                <a:pt x="3" y="1356"/>
                              </a:lnTo>
                              <a:lnTo>
                                <a:pt x="6" y="1380"/>
                              </a:lnTo>
                              <a:lnTo>
                                <a:pt x="15" y="1433"/>
                              </a:lnTo>
                              <a:lnTo>
                                <a:pt x="26" y="1490"/>
                              </a:lnTo>
                              <a:lnTo>
                                <a:pt x="41" y="1550"/>
                              </a:lnTo>
                              <a:lnTo>
                                <a:pt x="60" y="1615"/>
                              </a:lnTo>
                              <a:lnTo>
                                <a:pt x="82" y="1682"/>
                              </a:lnTo>
                              <a:lnTo>
                                <a:pt x="105" y="1751"/>
                              </a:lnTo>
                              <a:lnTo>
                                <a:pt x="133" y="1824"/>
                              </a:lnTo>
                              <a:lnTo>
                                <a:pt x="163" y="1900"/>
                              </a:lnTo>
                              <a:lnTo>
                                <a:pt x="196" y="1976"/>
                              </a:lnTo>
                              <a:lnTo>
                                <a:pt x="232" y="2057"/>
                              </a:lnTo>
                              <a:lnTo>
                                <a:pt x="272" y="2138"/>
                              </a:lnTo>
                              <a:lnTo>
                                <a:pt x="313" y="2222"/>
                              </a:lnTo>
                              <a:lnTo>
                                <a:pt x="357" y="2308"/>
                              </a:lnTo>
                              <a:lnTo>
                                <a:pt x="404" y="2394"/>
                              </a:lnTo>
                              <a:lnTo>
                                <a:pt x="453" y="2483"/>
                              </a:lnTo>
                              <a:lnTo>
                                <a:pt x="503" y="2571"/>
                              </a:lnTo>
                              <a:lnTo>
                                <a:pt x="557" y="2661"/>
                              </a:lnTo>
                              <a:lnTo>
                                <a:pt x="613" y="2752"/>
                              </a:lnTo>
                              <a:lnTo>
                                <a:pt x="671" y="2843"/>
                              </a:lnTo>
                              <a:lnTo>
                                <a:pt x="730" y="2935"/>
                              </a:lnTo>
                              <a:lnTo>
                                <a:pt x="793" y="3026"/>
                              </a:lnTo>
                              <a:lnTo>
                                <a:pt x="856" y="3118"/>
                              </a:lnTo>
                              <a:lnTo>
                                <a:pt x="922" y="3209"/>
                              </a:lnTo>
                              <a:lnTo>
                                <a:pt x="990" y="3300"/>
                              </a:lnTo>
                              <a:lnTo>
                                <a:pt x="1060" y="3391"/>
                              </a:lnTo>
                              <a:lnTo>
                                <a:pt x="1130" y="3481"/>
                              </a:lnTo>
                              <a:lnTo>
                                <a:pt x="1203" y="3570"/>
                              </a:lnTo>
                              <a:lnTo>
                                <a:pt x="1278" y="3657"/>
                              </a:lnTo>
                              <a:lnTo>
                                <a:pt x="1353" y="3743"/>
                              </a:lnTo>
                              <a:lnTo>
                                <a:pt x="1430" y="3828"/>
                              </a:lnTo>
                              <a:lnTo>
                                <a:pt x="1509" y="3912"/>
                              </a:lnTo>
                              <a:lnTo>
                                <a:pt x="1588" y="3994"/>
                              </a:lnTo>
                              <a:lnTo>
                                <a:pt x="1669" y="4073"/>
                              </a:lnTo>
                              <a:lnTo>
                                <a:pt x="1753" y="4150"/>
                              </a:lnTo>
                              <a:lnTo>
                                <a:pt x="1837" y="4228"/>
                              </a:lnTo>
                              <a:lnTo>
                                <a:pt x="1924" y="4304"/>
                              </a:lnTo>
                              <a:lnTo>
                                <a:pt x="2011" y="4378"/>
                              </a:lnTo>
                              <a:lnTo>
                                <a:pt x="2100" y="4451"/>
                              </a:lnTo>
                              <a:lnTo>
                                <a:pt x="2190" y="4522"/>
                              </a:lnTo>
                              <a:lnTo>
                                <a:pt x="2281" y="4591"/>
                              </a:lnTo>
                              <a:lnTo>
                                <a:pt x="2372" y="4658"/>
                              </a:lnTo>
                              <a:lnTo>
                                <a:pt x="2463" y="4724"/>
                              </a:lnTo>
                              <a:lnTo>
                                <a:pt x="2555" y="4789"/>
                              </a:lnTo>
                              <a:lnTo>
                                <a:pt x="2646" y="4851"/>
                              </a:lnTo>
                              <a:lnTo>
                                <a:pt x="2738" y="4911"/>
                              </a:lnTo>
                              <a:lnTo>
                                <a:pt x="2829" y="4968"/>
                              </a:lnTo>
                              <a:lnTo>
                                <a:pt x="2920" y="5024"/>
                              </a:lnTo>
                              <a:lnTo>
                                <a:pt x="3010" y="5078"/>
                              </a:lnTo>
                              <a:lnTo>
                                <a:pt x="3100" y="5129"/>
                              </a:lnTo>
                              <a:lnTo>
                                <a:pt x="3187" y="5178"/>
                              </a:lnTo>
                              <a:lnTo>
                                <a:pt x="3274" y="5224"/>
                              </a:lnTo>
                              <a:lnTo>
                                <a:pt x="3359" y="5269"/>
                              </a:lnTo>
                              <a:lnTo>
                                <a:pt x="3443" y="5309"/>
                              </a:lnTo>
                              <a:lnTo>
                                <a:pt x="3525" y="5349"/>
                              </a:lnTo>
                              <a:lnTo>
                                <a:pt x="3605" y="5385"/>
                              </a:lnTo>
                              <a:lnTo>
                                <a:pt x="3683" y="5417"/>
                              </a:lnTo>
                              <a:lnTo>
                                <a:pt x="3757" y="5448"/>
                              </a:lnTo>
                              <a:lnTo>
                                <a:pt x="3830" y="5476"/>
                              </a:lnTo>
                              <a:lnTo>
                                <a:pt x="3901" y="5500"/>
                              </a:lnTo>
                              <a:lnTo>
                                <a:pt x="3966" y="5521"/>
                              </a:lnTo>
                              <a:lnTo>
                                <a:pt x="4031" y="5539"/>
                              </a:lnTo>
                              <a:lnTo>
                                <a:pt x="4091" y="5555"/>
                              </a:lnTo>
                              <a:lnTo>
                                <a:pt x="4148" y="5567"/>
                              </a:lnTo>
                              <a:lnTo>
                                <a:pt x="4201" y="5575"/>
                              </a:lnTo>
                              <a:lnTo>
                                <a:pt x="4225" y="5578"/>
                              </a:lnTo>
                              <a:lnTo>
                                <a:pt x="4249" y="5580"/>
                              </a:lnTo>
                              <a:lnTo>
                                <a:pt x="4273" y="5581"/>
                              </a:lnTo>
                              <a:lnTo>
                                <a:pt x="4297" y="5581"/>
                              </a:lnTo>
                              <a:lnTo>
                                <a:pt x="4320" y="5581"/>
                              </a:lnTo>
                              <a:lnTo>
                                <a:pt x="4344" y="5579"/>
                              </a:lnTo>
                              <a:lnTo>
                                <a:pt x="4366" y="5578"/>
                              </a:lnTo>
                              <a:lnTo>
                                <a:pt x="4390" y="5574"/>
                              </a:lnTo>
                              <a:lnTo>
                                <a:pt x="4413" y="5570"/>
                              </a:lnTo>
                              <a:lnTo>
                                <a:pt x="4436" y="5567"/>
                              </a:lnTo>
                              <a:lnTo>
                                <a:pt x="4458" y="5561"/>
                              </a:lnTo>
                              <a:lnTo>
                                <a:pt x="4481" y="5555"/>
                              </a:lnTo>
                              <a:lnTo>
                                <a:pt x="4527" y="5542"/>
                              </a:lnTo>
                              <a:lnTo>
                                <a:pt x="4571" y="5525"/>
                              </a:lnTo>
                              <a:lnTo>
                                <a:pt x="4615" y="5506"/>
                              </a:lnTo>
                              <a:lnTo>
                                <a:pt x="4660" y="5483"/>
                              </a:lnTo>
                              <a:lnTo>
                                <a:pt x="4703" y="5459"/>
                              </a:lnTo>
                              <a:lnTo>
                                <a:pt x="4746" y="5433"/>
                              </a:lnTo>
                              <a:lnTo>
                                <a:pt x="4789" y="5404"/>
                              </a:lnTo>
                              <a:lnTo>
                                <a:pt x="4831" y="5373"/>
                              </a:lnTo>
                              <a:lnTo>
                                <a:pt x="4873" y="5339"/>
                              </a:lnTo>
                              <a:lnTo>
                                <a:pt x="4915" y="5303"/>
                              </a:lnTo>
                              <a:lnTo>
                                <a:pt x="4956" y="5266"/>
                              </a:lnTo>
                              <a:lnTo>
                                <a:pt x="4997" y="5228"/>
                              </a:lnTo>
                              <a:lnTo>
                                <a:pt x="5038" y="5187"/>
                              </a:lnTo>
                              <a:lnTo>
                                <a:pt x="5077" y="5145"/>
                              </a:lnTo>
                              <a:lnTo>
                                <a:pt x="5118" y="5101"/>
                              </a:lnTo>
                              <a:lnTo>
                                <a:pt x="5158" y="5057"/>
                              </a:lnTo>
                              <a:lnTo>
                                <a:pt x="5197" y="5010"/>
                              </a:lnTo>
                              <a:lnTo>
                                <a:pt x="5237" y="4962"/>
                              </a:lnTo>
                              <a:lnTo>
                                <a:pt x="5275" y="4914"/>
                              </a:lnTo>
                              <a:lnTo>
                                <a:pt x="5313" y="4864"/>
                              </a:lnTo>
                              <a:lnTo>
                                <a:pt x="5352" y="4814"/>
                              </a:lnTo>
                              <a:lnTo>
                                <a:pt x="5390" y="4762"/>
                              </a:lnTo>
                              <a:lnTo>
                                <a:pt x="5465" y="4657"/>
                              </a:lnTo>
                              <a:lnTo>
                                <a:pt x="5540" y="4550"/>
                              </a:lnTo>
                              <a:lnTo>
                                <a:pt x="5550" y="4535"/>
                              </a:lnTo>
                              <a:lnTo>
                                <a:pt x="5559" y="4518"/>
                              </a:lnTo>
                              <a:lnTo>
                                <a:pt x="5567" y="4501"/>
                              </a:lnTo>
                              <a:lnTo>
                                <a:pt x="5573" y="4484"/>
                              </a:lnTo>
                              <a:lnTo>
                                <a:pt x="5578" y="4467"/>
                              </a:lnTo>
                              <a:lnTo>
                                <a:pt x="5580" y="4449"/>
                              </a:lnTo>
                              <a:lnTo>
                                <a:pt x="5581" y="4431"/>
                              </a:lnTo>
                              <a:lnTo>
                                <a:pt x="5581" y="4413"/>
                              </a:lnTo>
                              <a:lnTo>
                                <a:pt x="5579" y="4395"/>
                              </a:lnTo>
                              <a:lnTo>
                                <a:pt x="5575" y="4377"/>
                              </a:lnTo>
                              <a:lnTo>
                                <a:pt x="5571" y="4360"/>
                              </a:lnTo>
                              <a:lnTo>
                                <a:pt x="5565" y="4343"/>
                              </a:lnTo>
                              <a:lnTo>
                                <a:pt x="5556" y="4326"/>
                              </a:lnTo>
                              <a:lnTo>
                                <a:pt x="5547" y="4310"/>
                              </a:lnTo>
                              <a:lnTo>
                                <a:pt x="5535" y="4295"/>
                              </a:lnTo>
                              <a:lnTo>
                                <a:pt x="5522" y="4281"/>
                              </a:lnTo>
                              <a:close/>
                              <a:moveTo>
                                <a:pt x="5006" y="2620"/>
                              </a:moveTo>
                              <a:lnTo>
                                <a:pt x="5286" y="2547"/>
                              </a:lnTo>
                              <a:lnTo>
                                <a:pt x="5247" y="2453"/>
                              </a:lnTo>
                              <a:lnTo>
                                <a:pt x="5206" y="2361"/>
                              </a:lnTo>
                              <a:lnTo>
                                <a:pt x="5161" y="2268"/>
                              </a:lnTo>
                              <a:lnTo>
                                <a:pt x="5115" y="2177"/>
                              </a:lnTo>
                              <a:lnTo>
                                <a:pt x="5067" y="2088"/>
                              </a:lnTo>
                              <a:lnTo>
                                <a:pt x="5015" y="1999"/>
                              </a:lnTo>
                              <a:lnTo>
                                <a:pt x="4962" y="1912"/>
                              </a:lnTo>
                              <a:lnTo>
                                <a:pt x="4906" y="1825"/>
                              </a:lnTo>
                              <a:lnTo>
                                <a:pt x="4849" y="1740"/>
                              </a:lnTo>
                              <a:lnTo>
                                <a:pt x="4789" y="1658"/>
                              </a:lnTo>
                              <a:lnTo>
                                <a:pt x="4728" y="1575"/>
                              </a:lnTo>
                              <a:lnTo>
                                <a:pt x="4663" y="1495"/>
                              </a:lnTo>
                              <a:lnTo>
                                <a:pt x="4597" y="1417"/>
                              </a:lnTo>
                              <a:lnTo>
                                <a:pt x="4530" y="1341"/>
                              </a:lnTo>
                              <a:lnTo>
                                <a:pt x="4461" y="1265"/>
                              </a:lnTo>
                              <a:lnTo>
                                <a:pt x="4389" y="1192"/>
                              </a:lnTo>
                              <a:lnTo>
                                <a:pt x="4316" y="1120"/>
                              </a:lnTo>
                              <a:lnTo>
                                <a:pt x="4241" y="1051"/>
                              </a:lnTo>
                              <a:lnTo>
                                <a:pt x="4164" y="983"/>
                              </a:lnTo>
                              <a:lnTo>
                                <a:pt x="4085" y="917"/>
                              </a:lnTo>
                              <a:lnTo>
                                <a:pt x="4005" y="853"/>
                              </a:lnTo>
                              <a:lnTo>
                                <a:pt x="3923" y="791"/>
                              </a:lnTo>
                              <a:lnTo>
                                <a:pt x="3840" y="732"/>
                              </a:lnTo>
                              <a:lnTo>
                                <a:pt x="3756" y="674"/>
                              </a:lnTo>
                              <a:lnTo>
                                <a:pt x="3670" y="619"/>
                              </a:lnTo>
                              <a:lnTo>
                                <a:pt x="3582" y="566"/>
                              </a:lnTo>
                              <a:lnTo>
                                <a:pt x="3494" y="514"/>
                              </a:lnTo>
                              <a:lnTo>
                                <a:pt x="3404" y="465"/>
                              </a:lnTo>
                              <a:lnTo>
                                <a:pt x="3313" y="420"/>
                              </a:lnTo>
                              <a:lnTo>
                                <a:pt x="3221" y="376"/>
                              </a:lnTo>
                              <a:lnTo>
                                <a:pt x="3128" y="334"/>
                              </a:lnTo>
                              <a:lnTo>
                                <a:pt x="3034" y="295"/>
                              </a:lnTo>
                              <a:lnTo>
                                <a:pt x="2961" y="576"/>
                              </a:lnTo>
                              <a:lnTo>
                                <a:pt x="3047" y="610"/>
                              </a:lnTo>
                              <a:lnTo>
                                <a:pt x="3131" y="647"/>
                              </a:lnTo>
                              <a:lnTo>
                                <a:pt x="3215" y="687"/>
                              </a:lnTo>
                              <a:lnTo>
                                <a:pt x="3297" y="729"/>
                              </a:lnTo>
                              <a:lnTo>
                                <a:pt x="3380" y="772"/>
                              </a:lnTo>
                              <a:lnTo>
                                <a:pt x="3460" y="819"/>
                              </a:lnTo>
                              <a:lnTo>
                                <a:pt x="3540" y="866"/>
                              </a:lnTo>
                              <a:lnTo>
                                <a:pt x="3618" y="917"/>
                              </a:lnTo>
                              <a:lnTo>
                                <a:pt x="3696" y="968"/>
                              </a:lnTo>
                              <a:lnTo>
                                <a:pt x="3771" y="1022"/>
                              </a:lnTo>
                              <a:lnTo>
                                <a:pt x="3846" y="1078"/>
                              </a:lnTo>
                              <a:lnTo>
                                <a:pt x="3919" y="1136"/>
                              </a:lnTo>
                              <a:lnTo>
                                <a:pt x="3990" y="1196"/>
                              </a:lnTo>
                              <a:lnTo>
                                <a:pt x="4061" y="1257"/>
                              </a:lnTo>
                              <a:lnTo>
                                <a:pt x="4129" y="1320"/>
                              </a:lnTo>
                              <a:lnTo>
                                <a:pt x="4195" y="1386"/>
                              </a:lnTo>
                              <a:lnTo>
                                <a:pt x="4261" y="1452"/>
                              </a:lnTo>
                              <a:lnTo>
                                <a:pt x="4324" y="1520"/>
                              </a:lnTo>
                              <a:lnTo>
                                <a:pt x="4385" y="1591"/>
                              </a:lnTo>
                              <a:lnTo>
                                <a:pt x="4445" y="1663"/>
                              </a:lnTo>
                              <a:lnTo>
                                <a:pt x="4503" y="1736"/>
                              </a:lnTo>
                              <a:lnTo>
                                <a:pt x="4559" y="1810"/>
                              </a:lnTo>
                              <a:lnTo>
                                <a:pt x="4613" y="1885"/>
                              </a:lnTo>
                              <a:lnTo>
                                <a:pt x="4664" y="1963"/>
                              </a:lnTo>
                              <a:lnTo>
                                <a:pt x="4715" y="2041"/>
                              </a:lnTo>
                              <a:lnTo>
                                <a:pt x="4763" y="2121"/>
                              </a:lnTo>
                              <a:lnTo>
                                <a:pt x="4809" y="2201"/>
                              </a:lnTo>
                              <a:lnTo>
                                <a:pt x="4852" y="2284"/>
                              </a:lnTo>
                              <a:lnTo>
                                <a:pt x="4894" y="2367"/>
                              </a:lnTo>
                              <a:lnTo>
                                <a:pt x="4934" y="2450"/>
                              </a:lnTo>
                              <a:lnTo>
                                <a:pt x="4971" y="2534"/>
                              </a:lnTo>
                              <a:lnTo>
                                <a:pt x="5006" y="2620"/>
                              </a:lnTo>
                              <a:close/>
                              <a:moveTo>
                                <a:pt x="3200" y="1125"/>
                              </a:moveTo>
                              <a:lnTo>
                                <a:pt x="3104" y="1404"/>
                              </a:lnTo>
                              <a:lnTo>
                                <a:pt x="3150" y="1424"/>
                              </a:lnTo>
                              <a:lnTo>
                                <a:pt x="3194" y="1445"/>
                              </a:lnTo>
                              <a:lnTo>
                                <a:pt x="3240" y="1466"/>
                              </a:lnTo>
                              <a:lnTo>
                                <a:pt x="3285" y="1489"/>
                              </a:lnTo>
                              <a:lnTo>
                                <a:pt x="3330" y="1512"/>
                              </a:lnTo>
                              <a:lnTo>
                                <a:pt x="3374" y="1536"/>
                              </a:lnTo>
                              <a:lnTo>
                                <a:pt x="3418" y="1561"/>
                              </a:lnTo>
                              <a:lnTo>
                                <a:pt x="3461" y="1586"/>
                              </a:lnTo>
                              <a:lnTo>
                                <a:pt x="3503" y="1614"/>
                              </a:lnTo>
                              <a:lnTo>
                                <a:pt x="3545" y="1641"/>
                              </a:lnTo>
                              <a:lnTo>
                                <a:pt x="3586" y="1670"/>
                              </a:lnTo>
                              <a:lnTo>
                                <a:pt x="3626" y="1700"/>
                              </a:lnTo>
                              <a:lnTo>
                                <a:pt x="3666" y="1731"/>
                              </a:lnTo>
                              <a:lnTo>
                                <a:pt x="3703" y="1763"/>
                              </a:lnTo>
                              <a:lnTo>
                                <a:pt x="3740" y="1797"/>
                              </a:lnTo>
                              <a:lnTo>
                                <a:pt x="3776" y="1831"/>
                              </a:lnTo>
                              <a:lnTo>
                                <a:pt x="3811" y="1867"/>
                              </a:lnTo>
                              <a:lnTo>
                                <a:pt x="3844" y="1904"/>
                              </a:lnTo>
                              <a:lnTo>
                                <a:pt x="3877" y="1943"/>
                              </a:lnTo>
                              <a:lnTo>
                                <a:pt x="3908" y="1982"/>
                              </a:lnTo>
                              <a:lnTo>
                                <a:pt x="3939" y="2023"/>
                              </a:lnTo>
                              <a:lnTo>
                                <a:pt x="3968" y="2064"/>
                              </a:lnTo>
                              <a:lnTo>
                                <a:pt x="3995" y="2106"/>
                              </a:lnTo>
                              <a:lnTo>
                                <a:pt x="4023" y="2149"/>
                              </a:lnTo>
                              <a:lnTo>
                                <a:pt x="4049" y="2192"/>
                              </a:lnTo>
                              <a:lnTo>
                                <a:pt x="4074" y="2236"/>
                              </a:lnTo>
                              <a:lnTo>
                                <a:pt x="4098" y="2280"/>
                              </a:lnTo>
                              <a:lnTo>
                                <a:pt x="4121" y="2326"/>
                              </a:lnTo>
                              <a:lnTo>
                                <a:pt x="4144" y="2370"/>
                              </a:lnTo>
                              <a:lnTo>
                                <a:pt x="4165" y="2416"/>
                              </a:lnTo>
                              <a:lnTo>
                                <a:pt x="4186" y="2461"/>
                              </a:lnTo>
                              <a:lnTo>
                                <a:pt x="4206" y="2507"/>
                              </a:lnTo>
                              <a:lnTo>
                                <a:pt x="4446" y="2391"/>
                              </a:lnTo>
                              <a:lnTo>
                                <a:pt x="4424" y="2337"/>
                              </a:lnTo>
                              <a:lnTo>
                                <a:pt x="4400" y="2284"/>
                              </a:lnTo>
                              <a:lnTo>
                                <a:pt x="4376" y="2231"/>
                              </a:lnTo>
                              <a:lnTo>
                                <a:pt x="4351" y="2180"/>
                              </a:lnTo>
                              <a:lnTo>
                                <a:pt x="4326" y="2130"/>
                              </a:lnTo>
                              <a:lnTo>
                                <a:pt x="4298" y="2080"/>
                              </a:lnTo>
                              <a:lnTo>
                                <a:pt x="4271" y="2031"/>
                              </a:lnTo>
                              <a:lnTo>
                                <a:pt x="4242" y="1983"/>
                              </a:lnTo>
                              <a:lnTo>
                                <a:pt x="4212" y="1937"/>
                              </a:lnTo>
                              <a:lnTo>
                                <a:pt x="4180" y="1890"/>
                              </a:lnTo>
                              <a:lnTo>
                                <a:pt x="4147" y="1845"/>
                              </a:lnTo>
                              <a:lnTo>
                                <a:pt x="4114" y="1799"/>
                              </a:lnTo>
                              <a:lnTo>
                                <a:pt x="4078" y="1755"/>
                              </a:lnTo>
                              <a:lnTo>
                                <a:pt x="4041" y="1712"/>
                              </a:lnTo>
                              <a:lnTo>
                                <a:pt x="4002" y="1670"/>
                              </a:lnTo>
                              <a:lnTo>
                                <a:pt x="3962" y="1628"/>
                              </a:lnTo>
                              <a:lnTo>
                                <a:pt x="3921" y="1588"/>
                              </a:lnTo>
                              <a:lnTo>
                                <a:pt x="3879" y="1549"/>
                              </a:lnTo>
                              <a:lnTo>
                                <a:pt x="3836" y="1512"/>
                              </a:lnTo>
                              <a:lnTo>
                                <a:pt x="3792" y="1476"/>
                              </a:lnTo>
                              <a:lnTo>
                                <a:pt x="3747" y="1440"/>
                              </a:lnTo>
                              <a:lnTo>
                                <a:pt x="3701" y="1406"/>
                              </a:lnTo>
                              <a:lnTo>
                                <a:pt x="3654" y="1373"/>
                              </a:lnTo>
                              <a:lnTo>
                                <a:pt x="3607" y="1342"/>
                              </a:lnTo>
                              <a:lnTo>
                                <a:pt x="3558" y="1311"/>
                              </a:lnTo>
                              <a:lnTo>
                                <a:pt x="3509" y="1281"/>
                              </a:lnTo>
                              <a:lnTo>
                                <a:pt x="3459" y="1252"/>
                              </a:lnTo>
                              <a:lnTo>
                                <a:pt x="3409" y="1226"/>
                              </a:lnTo>
                              <a:lnTo>
                                <a:pt x="3357" y="1198"/>
                              </a:lnTo>
                              <a:lnTo>
                                <a:pt x="3306" y="1173"/>
                              </a:lnTo>
                              <a:lnTo>
                                <a:pt x="3253" y="1149"/>
                              </a:lnTo>
                              <a:lnTo>
                                <a:pt x="3200" y="11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91AB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516A9B" id="KSO_Shape" o:spid="_x0000_s1026" style="position:absolute;margin-left:-47.65pt;margin-top:385.55pt;width:11.7pt;height:11.7pt;z-index: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581,558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" path="m5522,4281r,l5508,4269r-14,-11l5494,4257,4294,3400r-1,1l4278,3390r-16,-8l4245,3375r-16,-6l4211,3364r-17,-3l4176,3360r-18,1l4140,3363r-17,3l4105,3371r-16,7l4072,3387r-16,9l4042,3407r-15,13l4018,3432r-10,12l4004,3451r-5,7l3971,3498r-20,31l3920,3579r-28,48l3875,3655r-21,33l3818,3747r-36,65l3745,3882r-38,77l3667,4040r-38,87l3589,4218r-39,93l3517,4305r-33,-7l3450,4289r-34,-9l3380,4269r-37,-13l3306,4241r-39,-14l3229,4209r-40,-18l3149,4171r-42,-21l3065,4128r-42,-24l2980,4077r-44,-26l2891,4022r-45,-30l2800,3960r-46,-32l2707,3893r-48,-36l2612,3820r-49,-38l2515,3741r-50,-42l2416,3656r-50,-44l2315,3565r-50,-48l2214,3468r-51,-50l2112,3366r-49,-50l2015,3265r-45,-51l1925,3165r-44,-50l1840,3066r-40,-48l1761,2969r-38,-48l1688,2874r-35,-46l1620,2781r-31,-46l1559,2690r-29,-44l1504,2601r-27,-43l1454,2515r-23,-42l1410,2432r-20,-40l1372,2352r-17,-39l1340,2276r-15,-39l1312,2201r-11,-36l1292,2131r-8,-34l1276,2064r-4,-33l1365,1992r90,-40l1541,1913r81,-38l1699,1836r71,-37l1835,1763r58,-36l1926,1706r28,-17l2002,1661r50,-31l2083,1610r40,-26l2137,1573r1,-1l2149,1563r12,-9l2174,1539r11,-15l2195,1508r8,-15l2210,1476r5,-18l2219,1441r1,-18l2221,1405r-1,-18l2217,1370r-4,-17l2208,1336r-7,-17l2191,1302r-10,-15l2181,1285,1325,87r-2,l1312,73,1300,58,1286,46,1270,34r-15,-9l1238,16r-17,-6l1203,6,1187,2,1169,r-20,l1131,1r-17,2l1097,8r-18,6l1062,22r-16,9l1031,42,924,116,819,191,717,268r-49,38l619,344r-48,40l525,423r-45,40l436,504r-42,39l353,584r-38,41l278,667r-36,41l208,750r-31,42l149,835r-27,43l97,922,76,966r-20,44l40,1054r-15,46l20,1123r-5,22l11,1168r-5,23l4,1215r-3,23l,1262r,22l,1308r1,24l3,1356r3,24l15,1433r11,57l41,1550r19,65l82,1682r23,69l133,1824r30,76l196,1976r36,81l272,2138r41,84l357,2308r47,86l453,2483r50,88l557,2661r56,91l671,2843r59,92l793,3026r63,92l922,3209r68,91l1060,3391r70,90l1203,3570r75,87l1353,3743r77,85l1509,3912r79,82l1669,4073r84,77l1837,4228r87,76l2011,4378r89,73l2190,4522r91,69l2372,4658r91,66l2555,4789r91,62l2738,4911r91,57l2920,5024r90,54l3100,5129r87,49l3274,5224r85,45l3443,5309r82,40l3605,5385r78,32l3757,5448r73,28l3901,5500r65,21l4031,5539r60,16l4148,5567r53,8l4225,5578r24,2l4273,5581r24,l4320,5581r24,-2l4366,5578r24,-4l4413,5570r23,-3l4458,5561r23,-6l4527,5542r44,-17l4615,5506r45,-23l4703,5459r43,-26l4789,5404r42,-31l4873,5339r42,-36l4956,5266r41,-38l5038,5187r39,-42l5118,5101r40,-44l5197,5010r40,-48l5275,4914r38,-50l5352,4814r38,-52l5465,4657r75,-107l5550,4535r9,-17l5567,4501r6,-17l5578,4467r2,-18l5581,4431r,-18l5579,4395r-4,-18l5571,4360r-6,-17l5556,4326r-9,-16l5535,4295r-13,-14xm5006,2620r280,-73l5247,2453r-41,-92l5161,2268r-46,-91l5067,2088r-52,-89l4962,1912r-56,-87l4849,1740r-60,-82l4728,1575r-65,-80l4597,1417r-67,-76l4461,1265r-72,-73l4316,1120r-75,-69l4164,983r-79,-66l4005,853r-82,-62l3840,732r-84,-58l3670,619r-88,-53l3494,514r-90,-49l3313,420r-92,-44l3128,334r-94,-39l2961,576r86,34l3131,647r84,40l3297,729r83,43l3460,819r80,47l3618,917r78,51l3771,1022r75,56l3919,1136r71,60l4061,1257r68,63l4195,1386r66,66l4324,1520r61,71l4445,1663r58,73l4559,1810r54,75l4664,1963r51,78l4763,2121r46,80l4852,2284r42,83l4934,2450r37,84l5006,2620xm3200,1125r-96,279l3150,1424r44,21l3240,1466r45,23l3330,1512r44,24l3418,1561r43,25l3503,1614r42,27l3586,1670r40,30l3666,1731r37,32l3740,1797r36,34l3811,1867r33,37l3877,1943r31,39l3939,2023r29,41l3995,2106r28,43l4049,2192r25,44l4098,2280r23,46l4144,2370r21,46l4186,2461r20,46l4446,2391r-22,-54l4400,2284r-24,-53l4351,2180r-25,-50l4298,2080r-27,-49l4242,1983r-30,-46l4180,1890r-33,-45l4114,1799r-36,-44l4041,1712r-39,-42l3962,1628r-41,-40l3879,1549r-43,-37l3792,1476r-45,-36l3701,1406r-47,-33l3607,1342r-49,-31l3509,1281r-50,-29l3409,1226r-52,-28l3306,1173r-53,-24l3200,1125xe" fillcolor="#6191ab" stroked="f">
                <v:path arrowok="t" o:connecttype="custom" o:connectlocs="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1057787849;2147483646,2147483646;2147483646,2147483646;2147483646,2147483646;2147483646,2147483646;1057787849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,0,0,0,0,0,0,0,0,0,0,0,0,0,0,0,0,0,0,0,0,0"/>
              </v:shape>
            </w:pict>
          </mc:Fallback>
        </mc:AlternateContent>
      </w:r>
      <w:r w:rsidR="008957FE">
        <w:rPr>
          <w:noProof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353C2564" wp14:editId="2D40EAD9">
                <wp:simplePos x="0" y="0"/>
                <wp:positionH relativeFrom="column">
                  <wp:posOffset>-404505</wp:posOffset>
                </wp:positionH>
                <wp:positionV relativeFrom="paragraph">
                  <wp:posOffset>4713908</wp:posOffset>
                </wp:positionV>
                <wp:extent cx="1654810" cy="1043940"/>
                <wp:effectExtent l="0" t="0" r="0" b="0"/>
                <wp:wrapNone/>
                <wp:docPr id="22" name="文本框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4810" cy="10439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FC65AA7" w14:textId="13D21386" w:rsidR="00597DC3" w:rsidRPr="00982BF3" w:rsidRDefault="008957FE">
                            <w:pPr>
                              <w:pStyle w:val="a7"/>
                              <w:spacing w:before="0" w:beforeAutospacing="0" w:after="0" w:afterAutospacing="0" w:line="500" w:lineRule="exact"/>
                              <w:rPr>
                                <w:rFonts w:ascii="微软雅黑" w:eastAsia="微软雅黑" w:hAnsi="微软雅黑" w:cstheme="minorBidi" w:hint="eastAsia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18725038645</w:t>
                            </w:r>
                          </w:p>
                          <w:p w14:paraId="3DDEB318" w14:textId="4EE48974" w:rsidR="00597DC3" w:rsidRPr="00982BF3" w:rsidRDefault="008957FE">
                            <w:pPr>
                              <w:pStyle w:val="a7"/>
                              <w:spacing w:before="0" w:beforeAutospacing="0" w:after="0" w:afterAutospacing="0" w:line="500" w:lineRule="exact"/>
                              <w:rPr>
                                <w:rFonts w:ascii="微软雅黑" w:eastAsia="微软雅黑" w:hAnsi="微软雅黑" w:cstheme="minorBidi" w:hint="eastAsia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1823184701</w:t>
                            </w:r>
                            <w:r w:rsidR="00982BF3" w:rsidRPr="00982BF3">
                              <w:rPr>
                                <w:rFonts w:ascii="微软雅黑" w:eastAsia="微软雅黑" w:hAnsi="微软雅黑" w:cstheme="minorBidi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@qq.com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3C2564" id="文本框 71" o:spid="_x0000_s1029" type="#_x0000_t202" style="position:absolute;left:0;text-align:left;margin-left:-31.85pt;margin-top:371.15pt;width:130.3pt;height:82.2pt;z-index: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" filled="f" stroked="f">
                <v:textbox style="mso-fit-shape-to-text:t">
                  <w:txbxContent>
                    <w:p w14:paraId="3FC65AA7" w14:textId="13D21386" w:rsidR="00597DC3" w:rsidRPr="00982BF3" w:rsidRDefault="008957FE">
                      <w:pPr>
                        <w:pStyle w:val="a7"/>
                        <w:spacing w:before="0" w:beforeAutospacing="0" w:after="0" w:afterAutospacing="0" w:line="500" w:lineRule="exact"/>
                        <w:rPr>
                          <w:rFonts w:ascii="微软雅黑" w:eastAsia="微软雅黑" w:hAnsi="微软雅黑" w:cstheme="minorBidi" w:hint="eastAsia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18725038645</w:t>
                      </w:r>
                    </w:p>
                    <w:p w14:paraId="3DDEB318" w14:textId="4EE48974" w:rsidR="00597DC3" w:rsidRPr="00982BF3" w:rsidRDefault="008957FE">
                      <w:pPr>
                        <w:pStyle w:val="a7"/>
                        <w:spacing w:before="0" w:beforeAutospacing="0" w:after="0" w:afterAutospacing="0" w:line="500" w:lineRule="exact"/>
                        <w:rPr>
                          <w:rFonts w:ascii="微软雅黑" w:eastAsia="微软雅黑" w:hAnsi="微软雅黑" w:cstheme="minorBidi" w:hint="eastAsia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1823184701</w:t>
                      </w:r>
                      <w:r w:rsidR="00982BF3" w:rsidRPr="00982BF3">
                        <w:rPr>
                          <w:rFonts w:ascii="微软雅黑" w:eastAsia="微软雅黑" w:hAnsi="微软雅黑" w:cstheme="minorBidi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@qq.com</w:t>
                      </w:r>
                    </w:p>
                  </w:txbxContent>
                </v:textbox>
              </v:shape>
            </w:pict>
          </mc:Fallback>
        </mc:AlternateContent>
      </w:r>
      <w:r w:rsidR="008957FE">
        <w:rPr>
          <w:noProof/>
        </w:rPr>
        <mc:AlternateContent>
          <mc:Choice Requires="wps">
            <w:drawing>
              <wp:anchor distT="0" distB="0" distL="114300" distR="114300" simplePos="0" relativeHeight="251614208" behindDoc="0" locked="0" layoutInCell="1" allowOverlap="1" wp14:anchorId="0B6B7456" wp14:editId="37885825">
                <wp:simplePos x="0" y="0"/>
                <wp:positionH relativeFrom="column">
                  <wp:posOffset>-828656</wp:posOffset>
                </wp:positionH>
                <wp:positionV relativeFrom="paragraph">
                  <wp:posOffset>4435342</wp:posOffset>
                </wp:positionV>
                <wp:extent cx="2183775" cy="281950"/>
                <wp:effectExtent l="0" t="0" r="635" b="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3775" cy="281950"/>
                        </a:xfrm>
                        <a:prstGeom prst="rect">
                          <a:avLst/>
                        </a:prstGeom>
                        <a:solidFill>
                          <a:srgbClr val="6191AB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B548F1" id="矩形 6" o:spid="_x0000_s1026" style="position:absolute;margin-left:-65.25pt;margin-top:349.25pt;width:171.95pt;height:22.2pt;z-index:25161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" fillcolor="#6191ab" stroked="f" strokeweight="1pt"/>
            </w:pict>
          </mc:Fallback>
        </mc:AlternateContent>
      </w:r>
      <w:r w:rsidR="008957FE">
        <w:rPr>
          <w:noProof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 wp14:anchorId="0393CEBC" wp14:editId="574E8C38">
                <wp:simplePos x="0" y="0"/>
                <wp:positionH relativeFrom="column">
                  <wp:posOffset>-628337</wp:posOffset>
                </wp:positionH>
                <wp:positionV relativeFrom="paragraph">
                  <wp:posOffset>4437740</wp:posOffset>
                </wp:positionV>
                <wp:extent cx="1812290" cy="276860"/>
                <wp:effectExtent l="0" t="0" r="0" b="0"/>
                <wp:wrapNone/>
                <wp:docPr id="1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2290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AA770BA" w14:textId="77777777" w:rsidR="00597DC3" w:rsidRDefault="00982BF3">
                            <w:pPr>
                              <w:pStyle w:val="a7"/>
                              <w:spacing w:before="0" w:beforeAutospacing="0" w:after="0" w:afterAutospacing="0" w:line="288" w:lineRule="exact"/>
                              <w:jc w:val="center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FFFFFF" w:themeColor="background1"/>
                                <w:spacing w:val="60"/>
                                <w:kern w:val="24"/>
                              </w:rPr>
                              <w:t>联系方式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93CEBC" id="文本框 23" o:spid="_x0000_s1030" type="#_x0000_t202" style="position:absolute;left:0;text-align:left;margin-left:-49.5pt;margin-top:349.45pt;width:142.7pt;height:21.8pt;z-index:25162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" filled="f" stroked="f">
                <v:textbox style="mso-fit-shape-to-text:t">
                  <w:txbxContent>
                    <w:p w14:paraId="4AA770BA" w14:textId="77777777" w:rsidR="00597DC3" w:rsidRDefault="00982BF3">
                      <w:pPr>
                        <w:pStyle w:val="a7"/>
                        <w:spacing w:before="0" w:beforeAutospacing="0" w:after="0" w:afterAutospacing="0" w:line="288" w:lineRule="exact"/>
                        <w:jc w:val="center"/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FFFFFF" w:themeColor="background1"/>
                          <w:spacing w:val="60"/>
                          <w:kern w:val="24"/>
                        </w:rPr>
                        <w:t>联系方式</w:t>
                      </w:r>
                    </w:p>
                  </w:txbxContent>
                </v:textbox>
              </v:shape>
            </w:pict>
          </mc:Fallback>
        </mc:AlternateContent>
      </w:r>
      <w:r w:rsidR="008957FE">
        <w:rPr>
          <w:noProof/>
        </w:rPr>
        <w:drawing>
          <wp:anchor distT="0" distB="0" distL="114300" distR="114300" simplePos="0" relativeHeight="251660288" behindDoc="0" locked="0" layoutInCell="1" allowOverlap="1" wp14:anchorId="673D0DE7" wp14:editId="2FB16DD3">
            <wp:simplePos x="0" y="0"/>
            <wp:positionH relativeFrom="margin">
              <wp:posOffset>-395624</wp:posOffset>
            </wp:positionH>
            <wp:positionV relativeFrom="margin">
              <wp:posOffset>-19733</wp:posOffset>
            </wp:positionV>
            <wp:extent cx="1188000" cy="1728000"/>
            <wp:effectExtent l="0" t="0" r="6350" b="0"/>
            <wp:wrapSquare wrapText="bothSides"/>
            <wp:docPr id="1096826926" name="图片 2" descr="年轻的男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826926" name="图片 2" descr="年轻的男人&#10;&#10;描述已自动生成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188000" cy="172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957FE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A4267C5" wp14:editId="576378BF">
                <wp:simplePos x="0" y="0"/>
                <wp:positionH relativeFrom="column">
                  <wp:posOffset>-403983</wp:posOffset>
                </wp:positionH>
                <wp:positionV relativeFrom="paragraph">
                  <wp:posOffset>2133600</wp:posOffset>
                </wp:positionV>
                <wp:extent cx="2138680" cy="472440"/>
                <wp:effectExtent l="0" t="0" r="0" b="0"/>
                <wp:wrapNone/>
                <wp:docPr id="42" name="矩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8680" cy="4724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3C803A2" w14:textId="306C2EE0" w:rsidR="00597DC3" w:rsidRPr="00982BF3" w:rsidRDefault="008957FE" w:rsidP="008957FE">
                            <w:pPr>
                              <w:pStyle w:val="a7"/>
                              <w:spacing w:before="0" w:beforeAutospacing="0" w:after="0" w:afterAutospacing="0" w:line="600" w:lineRule="exact"/>
                              <w:rPr>
                                <w:rFonts w:hint="eastAsia"/>
                                <w:b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6191AB"/>
                                <w:kern w:val="24"/>
                                <w:sz w:val="44"/>
                                <w:szCs w:val="44"/>
                              </w:rPr>
                              <w:t>莫涵飞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4267C5" id="矩形 42" o:spid="_x0000_s1031" style="position:absolute;left:0;text-align:left;margin-left:-31.8pt;margin-top:168pt;width:168.4pt;height:37.2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" filled="f" stroked="f">
                <v:textbox style="mso-fit-shape-to-text:t">
                  <w:txbxContent>
                    <w:p w14:paraId="33C803A2" w14:textId="306C2EE0" w:rsidR="00597DC3" w:rsidRPr="00982BF3" w:rsidRDefault="008957FE" w:rsidP="008957FE">
                      <w:pPr>
                        <w:pStyle w:val="a7"/>
                        <w:spacing w:before="0" w:beforeAutospacing="0" w:after="0" w:afterAutospacing="0" w:line="600" w:lineRule="exact"/>
                        <w:rPr>
                          <w:rFonts w:hint="eastAsia"/>
                          <w:b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6191AB"/>
                          <w:kern w:val="24"/>
                          <w:sz w:val="44"/>
                          <w:szCs w:val="44"/>
                        </w:rPr>
                        <w:t>莫涵飞</w:t>
                      </w:r>
                    </w:p>
                  </w:txbxContent>
                </v:textbox>
              </v:rect>
            </w:pict>
          </mc:Fallback>
        </mc:AlternateContent>
      </w:r>
      <w:r w:rsidR="0075747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8FFA14" wp14:editId="7CD7B7B2">
                <wp:simplePos x="0" y="0"/>
                <wp:positionH relativeFrom="column">
                  <wp:posOffset>-880612</wp:posOffset>
                </wp:positionH>
                <wp:positionV relativeFrom="paragraph">
                  <wp:posOffset>2732671</wp:posOffset>
                </wp:positionV>
                <wp:extent cx="2138680" cy="297815"/>
                <wp:effectExtent l="0" t="0" r="0" b="0"/>
                <wp:wrapNone/>
                <wp:docPr id="43" name="矩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8680" cy="29781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7EAA6E4" w14:textId="0FC84771" w:rsidR="00597DC3" w:rsidRDefault="00982BF3">
                            <w:pPr>
                              <w:pStyle w:val="a7"/>
                              <w:spacing w:before="0" w:beforeAutospacing="0" w:after="0" w:afterAutospacing="0" w:line="320" w:lineRule="exact"/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6191AB"/>
                                <w:kern w:val="24"/>
                              </w:rPr>
                              <w:t>求职意向：</w:t>
                            </w:r>
                            <w:r w:rsidR="008957FE">
                              <w:rPr>
                                <w:rFonts w:ascii="微软雅黑" w:eastAsia="微软雅黑" w:hAnsi="微软雅黑" w:cs="Times New Roman" w:hint="eastAsia"/>
                                <w:color w:val="6191AB"/>
                                <w:kern w:val="24"/>
                              </w:rPr>
                              <w:t>应用开发，运维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8FFA14" id="矩形 43" o:spid="_x0000_s1032" style="position:absolute;left:0;text-align:left;margin-left:-69.35pt;margin-top:215.15pt;width:168.4pt;height:23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" filled="f" stroked="f">
                <v:textbox style="mso-fit-shape-to-text:t">
                  <w:txbxContent>
                    <w:p w14:paraId="07EAA6E4" w14:textId="0FC84771" w:rsidR="00597DC3" w:rsidRDefault="00982BF3">
                      <w:pPr>
                        <w:pStyle w:val="a7"/>
                        <w:spacing w:before="0" w:beforeAutospacing="0" w:after="0" w:afterAutospacing="0" w:line="320" w:lineRule="exact"/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color w:val="6191AB"/>
                          <w:kern w:val="24"/>
                        </w:rPr>
                        <w:t>求职意向：</w:t>
                      </w:r>
                      <w:r w:rsidR="008957FE">
                        <w:rPr>
                          <w:rFonts w:ascii="微软雅黑" w:eastAsia="微软雅黑" w:hAnsi="微软雅黑" w:cs="Times New Roman" w:hint="eastAsia"/>
                          <w:color w:val="6191AB"/>
                          <w:kern w:val="24"/>
                        </w:rPr>
                        <w:t>应用开发，运维</w:t>
                      </w:r>
                    </w:p>
                  </w:txbxContent>
                </v:textbox>
              </v:rect>
            </w:pict>
          </mc:Fallback>
        </mc:AlternateContent>
      </w:r>
      <w:r w:rsidR="0075747B">
        <w:rPr>
          <w:noProof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 wp14:anchorId="5D5A0482" wp14:editId="28EA6410">
                <wp:simplePos x="0" y="0"/>
                <wp:positionH relativeFrom="column">
                  <wp:posOffset>-706139</wp:posOffset>
                </wp:positionH>
                <wp:positionV relativeFrom="paragraph">
                  <wp:posOffset>3152140</wp:posOffset>
                </wp:positionV>
                <wp:extent cx="1798320" cy="308610"/>
                <wp:effectExtent l="0" t="0" r="0" b="0"/>
                <wp:wrapNone/>
                <wp:docPr id="1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8320" cy="3086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F32C005" w14:textId="121AF235" w:rsidR="00597DC3" w:rsidRDefault="00982BF3">
                            <w:pPr>
                              <w:pStyle w:val="a7"/>
                              <w:spacing w:before="0" w:beforeAutospacing="0" w:after="0" w:afterAutospacing="0" w:line="288" w:lineRule="exact"/>
                              <w:jc w:val="center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FFFFFF" w:themeColor="background1"/>
                                <w:spacing w:val="60"/>
                                <w:kern w:val="24"/>
                              </w:rPr>
                              <w:t>基础信息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5A0482" id="文本框 22" o:spid="_x0000_s1033" type="#_x0000_t202" style="position:absolute;left:0;text-align:left;margin-left:-55.6pt;margin-top:248.2pt;width:141.6pt;height:24.3pt;z-index: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" filled="f" stroked="f">
                <v:textbox>
                  <w:txbxContent>
                    <w:p w14:paraId="3F32C005" w14:textId="121AF235" w:rsidR="00597DC3" w:rsidRDefault="00982BF3">
                      <w:pPr>
                        <w:pStyle w:val="a7"/>
                        <w:spacing w:before="0" w:beforeAutospacing="0" w:after="0" w:afterAutospacing="0" w:line="288" w:lineRule="exact"/>
                        <w:jc w:val="center"/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FFFFFF" w:themeColor="background1"/>
                          <w:spacing w:val="60"/>
                          <w:kern w:val="24"/>
                        </w:rPr>
                        <w:t>基础信息</w:t>
                      </w:r>
                    </w:p>
                  </w:txbxContent>
                </v:textbox>
              </v:shape>
            </w:pict>
          </mc:Fallback>
        </mc:AlternateContent>
      </w:r>
      <w:r w:rsidR="0075747B">
        <w:rPr>
          <w:noProof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12B428E3" wp14:editId="6BEBB89E">
                <wp:simplePos x="0" y="0"/>
                <wp:positionH relativeFrom="column">
                  <wp:posOffset>-622300</wp:posOffset>
                </wp:positionH>
                <wp:positionV relativeFrom="paragraph">
                  <wp:posOffset>3558919</wp:posOffset>
                </wp:positionV>
                <wp:extent cx="130810" cy="165735"/>
                <wp:effectExtent l="0" t="0" r="3175" b="6350"/>
                <wp:wrapNone/>
                <wp:docPr id="20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30810" cy="165735"/>
                        </a:xfrm>
                        <a:custGeom>
                          <a:avLst/>
                          <a:gdLst>
                            <a:gd name="T0" fmla="*/ 508479 w 1679575"/>
                            <a:gd name="T1" fmla="*/ 933537 h 2125662"/>
                            <a:gd name="T2" fmla="*/ 645344 w 1679575"/>
                            <a:gd name="T3" fmla="*/ 1004349 h 2125662"/>
                            <a:gd name="T4" fmla="*/ 637947 w 1679575"/>
                            <a:gd name="T5" fmla="*/ 1045870 h 2125662"/>
                            <a:gd name="T6" fmla="*/ 629410 w 1679575"/>
                            <a:gd name="T7" fmla="*/ 1095637 h 2125662"/>
                            <a:gd name="T8" fmla="*/ 645913 w 1679575"/>
                            <a:gd name="T9" fmla="*/ 1148533 h 2125662"/>
                            <a:gd name="T10" fmla="*/ 923628 w 1679575"/>
                            <a:gd name="T11" fmla="*/ 1679766 h 2125662"/>
                            <a:gd name="T12" fmla="*/ 886068 w 1679575"/>
                            <a:gd name="T13" fmla="*/ 1137442 h 2125662"/>
                            <a:gd name="T14" fmla="*/ 896597 w 1679575"/>
                            <a:gd name="T15" fmla="*/ 1083408 h 2125662"/>
                            <a:gd name="T16" fmla="*/ 885214 w 1679575"/>
                            <a:gd name="T17" fmla="*/ 1039044 h 2125662"/>
                            <a:gd name="T18" fmla="*/ 917083 w 1679575"/>
                            <a:gd name="T19" fmla="*/ 999799 h 2125662"/>
                            <a:gd name="T20" fmla="*/ 1048543 w 1679575"/>
                            <a:gd name="T21" fmla="*/ 927280 h 2125662"/>
                            <a:gd name="T22" fmla="*/ 1168905 w 1679575"/>
                            <a:gd name="T23" fmla="*/ 933822 h 2125662"/>
                            <a:gd name="T24" fmla="*/ 1257397 w 1679575"/>
                            <a:gd name="T25" fmla="*/ 1021128 h 2125662"/>
                            <a:gd name="T26" fmla="*/ 1333655 w 1679575"/>
                            <a:gd name="T27" fmla="*/ 1118957 h 2125662"/>
                            <a:gd name="T28" fmla="*/ 1397392 w 1679575"/>
                            <a:gd name="T29" fmla="*/ 1227592 h 2125662"/>
                            <a:gd name="T30" fmla="*/ 1446903 w 1679575"/>
                            <a:gd name="T31" fmla="*/ 1349025 h 2125662"/>
                            <a:gd name="T32" fmla="*/ 1482186 w 1679575"/>
                            <a:gd name="T33" fmla="*/ 1483540 h 2125662"/>
                            <a:gd name="T34" fmla="*/ 1501820 w 1679575"/>
                            <a:gd name="T35" fmla="*/ 1632274 h 2125662"/>
                            <a:gd name="T36" fmla="*/ 1439790 w 1679575"/>
                            <a:gd name="T37" fmla="*/ 1742331 h 2125662"/>
                            <a:gd name="T38" fmla="*/ 1242601 w 1679575"/>
                            <a:gd name="T39" fmla="*/ 1826794 h 2125662"/>
                            <a:gd name="T40" fmla="*/ 1035738 w 1679575"/>
                            <a:gd name="T41" fmla="*/ 1881112 h 2125662"/>
                            <a:gd name="T42" fmla="*/ 822331 w 1679575"/>
                            <a:gd name="T43" fmla="*/ 1904432 h 2125662"/>
                            <a:gd name="T44" fmla="*/ 596403 w 1679575"/>
                            <a:gd name="T45" fmla="*/ 1894194 h 2125662"/>
                            <a:gd name="T46" fmla="*/ 373036 w 1679575"/>
                            <a:gd name="T47" fmla="*/ 1847838 h 2125662"/>
                            <a:gd name="T48" fmla="*/ 159344 w 1679575"/>
                            <a:gd name="T49" fmla="*/ 1766788 h 2125662"/>
                            <a:gd name="T50" fmla="*/ 0 w 1679575"/>
                            <a:gd name="T51" fmla="*/ 1676354 h 2125662"/>
                            <a:gd name="T52" fmla="*/ 15365 w 1679575"/>
                            <a:gd name="T53" fmla="*/ 1518519 h 2125662"/>
                            <a:gd name="T54" fmla="*/ 47234 w 1679575"/>
                            <a:gd name="T55" fmla="*/ 1376611 h 2125662"/>
                            <a:gd name="T56" fmla="*/ 94468 w 1679575"/>
                            <a:gd name="T57" fmla="*/ 1249206 h 2125662"/>
                            <a:gd name="T58" fmla="*/ 155930 w 1679575"/>
                            <a:gd name="T59" fmla="*/ 1135735 h 2125662"/>
                            <a:gd name="T60" fmla="*/ 230765 w 1679575"/>
                            <a:gd name="T61" fmla="*/ 1035348 h 2125662"/>
                            <a:gd name="T62" fmla="*/ 317835 w 1679575"/>
                            <a:gd name="T63" fmla="*/ 946334 h 2125662"/>
                            <a:gd name="T64" fmla="*/ 427669 w 1679575"/>
                            <a:gd name="T65" fmla="*/ 860449 h 2125662"/>
                            <a:gd name="T66" fmla="*/ 831848 w 1679575"/>
                            <a:gd name="T67" fmla="*/ 5125 h 2125662"/>
                            <a:gd name="T68" fmla="*/ 927152 w 1679575"/>
                            <a:gd name="T69" fmla="*/ 31035 h 2125662"/>
                            <a:gd name="T70" fmla="*/ 1013353 w 1679575"/>
                            <a:gd name="T71" fmla="*/ 76590 h 2125662"/>
                            <a:gd name="T72" fmla="*/ 1087035 w 1679575"/>
                            <a:gd name="T73" fmla="*/ 138945 h 2125662"/>
                            <a:gd name="T74" fmla="*/ 1145356 w 1679575"/>
                            <a:gd name="T75" fmla="*/ 215250 h 2125662"/>
                            <a:gd name="T76" fmla="*/ 1186607 w 1679575"/>
                            <a:gd name="T77" fmla="*/ 303514 h 2125662"/>
                            <a:gd name="T78" fmla="*/ 1207944 w 1679575"/>
                            <a:gd name="T79" fmla="*/ 401174 h 2125662"/>
                            <a:gd name="T80" fmla="*/ 1205383 w 1679575"/>
                            <a:gd name="T81" fmla="*/ 513924 h 2125662"/>
                            <a:gd name="T82" fmla="*/ 1172382 w 1679575"/>
                            <a:gd name="T83" fmla="*/ 626673 h 2125662"/>
                            <a:gd name="T84" fmla="*/ 1112924 w 1679575"/>
                            <a:gd name="T85" fmla="*/ 725187 h 2125662"/>
                            <a:gd name="T86" fmla="*/ 1030706 w 1679575"/>
                            <a:gd name="T87" fmla="*/ 804625 h 2125662"/>
                            <a:gd name="T88" fmla="*/ 915204 w 1679575"/>
                            <a:gd name="T89" fmla="*/ 867264 h 2125662"/>
                            <a:gd name="T90" fmla="*/ 837253 w 1679575"/>
                            <a:gd name="T91" fmla="*/ 887764 h 2125662"/>
                            <a:gd name="T92" fmla="*/ 753044 w 1679575"/>
                            <a:gd name="T93" fmla="*/ 893458 h 2125662"/>
                            <a:gd name="T94" fmla="*/ 658879 w 1679575"/>
                            <a:gd name="T95" fmla="*/ 881215 h 2125662"/>
                            <a:gd name="T96" fmla="*/ 572394 w 1679575"/>
                            <a:gd name="T97" fmla="*/ 850180 h 2125662"/>
                            <a:gd name="T98" fmla="*/ 494728 w 1679575"/>
                            <a:gd name="T99" fmla="*/ 802917 h 2125662"/>
                            <a:gd name="T100" fmla="*/ 424459 w 1679575"/>
                            <a:gd name="T101" fmla="*/ 736576 h 2125662"/>
                            <a:gd name="T102" fmla="*/ 366992 w 1679575"/>
                            <a:gd name="T103" fmla="*/ 651159 h 2125662"/>
                            <a:gd name="T104" fmla="*/ 330578 w 1679575"/>
                            <a:gd name="T105" fmla="*/ 553500 h 2125662"/>
                            <a:gd name="T106" fmla="*/ 317206 w 1679575"/>
                            <a:gd name="T107" fmla="*/ 446729 h 2125662"/>
                            <a:gd name="T108" fmla="*/ 328586 w 1679575"/>
                            <a:gd name="T109" fmla="*/ 345653 h 2125662"/>
                            <a:gd name="T110" fmla="*/ 361587 w 1679575"/>
                            <a:gd name="T111" fmla="*/ 253403 h 2125662"/>
                            <a:gd name="T112" fmla="*/ 412795 w 1679575"/>
                            <a:gd name="T113" fmla="*/ 171118 h 2125662"/>
                            <a:gd name="T114" fmla="*/ 479934 w 1679575"/>
                            <a:gd name="T115" fmla="*/ 101931 h 2125662"/>
                            <a:gd name="T116" fmla="*/ 560729 w 1679575"/>
                            <a:gd name="T117" fmla="*/ 48972 h 2125662"/>
                            <a:gd name="T118" fmla="*/ 652620 w 1679575"/>
                            <a:gd name="T119" fmla="*/ 13952 h 2125662"/>
                            <a:gd name="T120" fmla="*/ 752191 w 1679575"/>
                            <a:gd name="T121" fmla="*/ 0 h 2125662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</a:gdLst>
                          <a:ahLst/>
                          <a:cxnLst>
                            <a:cxn ang="T122">
                              <a:pos x="T0" y="T1"/>
                            </a:cxn>
                            <a:cxn ang="T123">
                              <a:pos x="T2" y="T3"/>
                            </a:cxn>
                            <a:cxn ang="T124">
                              <a:pos x="T4" y="T5"/>
                            </a:cxn>
                            <a:cxn ang="T125">
                              <a:pos x="T6" y="T7"/>
                            </a:cxn>
                            <a:cxn ang="T126">
                              <a:pos x="T8" y="T9"/>
                            </a:cxn>
                            <a:cxn ang="T127">
                              <a:pos x="T10" y="T11"/>
                            </a:cxn>
                            <a:cxn ang="T128">
                              <a:pos x="T12" y="T13"/>
                            </a:cxn>
                            <a:cxn ang="T129">
                              <a:pos x="T14" y="T15"/>
                            </a:cxn>
                            <a:cxn ang="T130">
                              <a:pos x="T16" y="T17"/>
                            </a:cxn>
                            <a:cxn ang="T131">
                              <a:pos x="T18" y="T19"/>
                            </a:cxn>
                            <a:cxn ang="T132">
                              <a:pos x="T20" y="T21"/>
                            </a:cxn>
                            <a:cxn ang="T133">
                              <a:pos x="T22" y="T23"/>
                            </a:cxn>
                            <a:cxn ang="T134">
                              <a:pos x="T24" y="T25"/>
                            </a:cxn>
                            <a:cxn ang="T135">
                              <a:pos x="T26" y="T27"/>
                            </a:cxn>
                            <a:cxn ang="T136">
                              <a:pos x="T28" y="T29"/>
                            </a:cxn>
                            <a:cxn ang="T137">
                              <a:pos x="T30" y="T31"/>
                            </a:cxn>
                            <a:cxn ang="T138">
                              <a:pos x="T32" y="T33"/>
                            </a:cxn>
                            <a:cxn ang="T139">
                              <a:pos x="T34" y="T35"/>
                            </a:cxn>
                            <a:cxn ang="T140">
                              <a:pos x="T36" y="T37"/>
                            </a:cxn>
                            <a:cxn ang="T141">
                              <a:pos x="T38" y="T39"/>
                            </a:cxn>
                            <a:cxn ang="T142">
                              <a:pos x="T40" y="T41"/>
                            </a:cxn>
                            <a:cxn ang="T143">
                              <a:pos x="T42" y="T43"/>
                            </a:cxn>
                            <a:cxn ang="T144">
                              <a:pos x="T44" y="T45"/>
                            </a:cxn>
                            <a:cxn ang="T145">
                              <a:pos x="T46" y="T47"/>
                            </a:cxn>
                            <a:cxn ang="T146">
                              <a:pos x="T48" y="T49"/>
                            </a:cxn>
                            <a:cxn ang="T147">
                              <a:pos x="T50" y="T51"/>
                            </a:cxn>
                            <a:cxn ang="T148">
                              <a:pos x="T52" y="T53"/>
                            </a:cxn>
                            <a:cxn ang="T149">
                              <a:pos x="T54" y="T55"/>
                            </a:cxn>
                            <a:cxn ang="T150">
                              <a:pos x="T56" y="T57"/>
                            </a:cxn>
                            <a:cxn ang="T151">
                              <a:pos x="T58" y="T59"/>
                            </a:cxn>
                            <a:cxn ang="T152">
                              <a:pos x="T60" y="T61"/>
                            </a:cxn>
                            <a:cxn ang="T153">
                              <a:pos x="T62" y="T63"/>
                            </a:cxn>
                            <a:cxn ang="T154">
                              <a:pos x="T64" y="T65"/>
                            </a:cxn>
                            <a:cxn ang="T155">
                              <a:pos x="T66" y="T67"/>
                            </a:cxn>
                            <a:cxn ang="T156">
                              <a:pos x="T68" y="T69"/>
                            </a:cxn>
                            <a:cxn ang="T157">
                              <a:pos x="T70" y="T71"/>
                            </a:cxn>
                            <a:cxn ang="T158">
                              <a:pos x="T72" y="T73"/>
                            </a:cxn>
                            <a:cxn ang="T159">
                              <a:pos x="T74" y="T75"/>
                            </a:cxn>
                            <a:cxn ang="T160">
                              <a:pos x="T76" y="T77"/>
                            </a:cxn>
                            <a:cxn ang="T161">
                              <a:pos x="T78" y="T79"/>
                            </a:cxn>
                            <a:cxn ang="T162">
                              <a:pos x="T80" y="T81"/>
                            </a:cxn>
                            <a:cxn ang="T163">
                              <a:pos x="T82" y="T83"/>
                            </a:cxn>
                            <a:cxn ang="T164">
                              <a:pos x="T84" y="T85"/>
                            </a:cxn>
                            <a:cxn ang="T165">
                              <a:pos x="T86" y="T87"/>
                            </a:cxn>
                            <a:cxn ang="T166">
                              <a:pos x="T88" y="T89"/>
                            </a:cxn>
                            <a:cxn ang="T167">
                              <a:pos x="T90" y="T91"/>
                            </a:cxn>
                            <a:cxn ang="T168">
                              <a:pos x="T92" y="T93"/>
                            </a:cxn>
                            <a:cxn ang="T169">
                              <a:pos x="T94" y="T95"/>
                            </a:cxn>
                            <a:cxn ang="T170">
                              <a:pos x="T96" y="T97"/>
                            </a:cxn>
                            <a:cxn ang="T171">
                              <a:pos x="T98" y="T99"/>
                            </a:cxn>
                            <a:cxn ang="T172">
                              <a:pos x="T100" y="T101"/>
                            </a:cxn>
                            <a:cxn ang="T173">
                              <a:pos x="T102" y="T103"/>
                            </a:cxn>
                            <a:cxn ang="T174">
                              <a:pos x="T104" y="T105"/>
                            </a:cxn>
                            <a:cxn ang="T175">
                              <a:pos x="T106" y="T107"/>
                            </a:cxn>
                            <a:cxn ang="T176">
                              <a:pos x="T108" y="T109"/>
                            </a:cxn>
                            <a:cxn ang="T177">
                              <a:pos x="T110" y="T111"/>
                            </a:cxn>
                            <a:cxn ang="T178">
                              <a:pos x="T112" y="T113"/>
                            </a:cxn>
                            <a:cxn ang="T179">
                              <a:pos x="T114" y="T115"/>
                            </a:cxn>
                            <a:cxn ang="T180">
                              <a:pos x="T116" y="T117"/>
                            </a:cxn>
                            <a:cxn ang="T181">
                              <a:pos x="T118" y="T119"/>
                            </a:cxn>
                            <a:cxn ang="T182">
                              <a:pos x="T120" y="T121"/>
                            </a:cxn>
                          </a:cxnLst>
                          <a:rect l="0" t="0" r="r" b="b"/>
                          <a:pathLst>
                            <a:path w="1679575" h="2125662">
                              <a:moveTo>
                                <a:pt x="481421" y="957262"/>
                              </a:moveTo>
                              <a:lnTo>
                                <a:pt x="484914" y="961070"/>
                              </a:lnTo>
                              <a:lnTo>
                                <a:pt x="490948" y="968686"/>
                              </a:lnTo>
                              <a:lnTo>
                                <a:pt x="497299" y="975667"/>
                              </a:lnTo>
                              <a:lnTo>
                                <a:pt x="510319" y="990264"/>
                              </a:lnTo>
                              <a:lnTo>
                                <a:pt x="523657" y="1003909"/>
                              </a:lnTo>
                              <a:lnTo>
                                <a:pt x="537947" y="1017237"/>
                              </a:lnTo>
                              <a:lnTo>
                                <a:pt x="552237" y="1029613"/>
                              </a:lnTo>
                              <a:lnTo>
                                <a:pt x="567480" y="1041671"/>
                              </a:lnTo>
                              <a:lnTo>
                                <a:pt x="583040" y="1053095"/>
                              </a:lnTo>
                              <a:lnTo>
                                <a:pt x="598601" y="1063884"/>
                              </a:lnTo>
                              <a:lnTo>
                                <a:pt x="615114" y="1074039"/>
                              </a:lnTo>
                              <a:lnTo>
                                <a:pt x="631627" y="1083558"/>
                              </a:lnTo>
                              <a:lnTo>
                                <a:pt x="649093" y="1092126"/>
                              </a:lnTo>
                              <a:lnTo>
                                <a:pt x="666241" y="1100377"/>
                              </a:lnTo>
                              <a:lnTo>
                                <a:pt x="684025" y="1107993"/>
                              </a:lnTo>
                              <a:lnTo>
                                <a:pt x="701808" y="1114657"/>
                              </a:lnTo>
                              <a:lnTo>
                                <a:pt x="720226" y="1120686"/>
                              </a:lnTo>
                              <a:lnTo>
                                <a:pt x="738645" y="1125763"/>
                              </a:lnTo>
                              <a:lnTo>
                                <a:pt x="734517" y="1130840"/>
                              </a:lnTo>
                              <a:lnTo>
                                <a:pt x="730706" y="1135283"/>
                              </a:lnTo>
                              <a:lnTo>
                                <a:pt x="727213" y="1140043"/>
                              </a:lnTo>
                              <a:lnTo>
                                <a:pt x="723402" y="1145437"/>
                              </a:lnTo>
                              <a:lnTo>
                                <a:pt x="720544" y="1150515"/>
                              </a:lnTo>
                              <a:lnTo>
                                <a:pt x="717368" y="1155909"/>
                              </a:lnTo>
                              <a:lnTo>
                                <a:pt x="714510" y="1161304"/>
                              </a:lnTo>
                              <a:lnTo>
                                <a:pt x="711970" y="1167016"/>
                              </a:lnTo>
                              <a:lnTo>
                                <a:pt x="710064" y="1172410"/>
                              </a:lnTo>
                              <a:lnTo>
                                <a:pt x="708159" y="1178439"/>
                              </a:lnTo>
                              <a:lnTo>
                                <a:pt x="706254" y="1184151"/>
                              </a:lnTo>
                              <a:lnTo>
                                <a:pt x="704983" y="1190498"/>
                              </a:lnTo>
                              <a:lnTo>
                                <a:pt x="704031" y="1196210"/>
                              </a:lnTo>
                              <a:lnTo>
                                <a:pt x="702761" y="1202556"/>
                              </a:lnTo>
                              <a:lnTo>
                                <a:pt x="702443" y="1208903"/>
                              </a:lnTo>
                              <a:lnTo>
                                <a:pt x="702125" y="1215249"/>
                              </a:lnTo>
                              <a:lnTo>
                                <a:pt x="702443" y="1222548"/>
                              </a:lnTo>
                              <a:lnTo>
                                <a:pt x="703078" y="1229529"/>
                              </a:lnTo>
                              <a:lnTo>
                                <a:pt x="704348" y="1236510"/>
                              </a:lnTo>
                              <a:lnTo>
                                <a:pt x="705619" y="1243174"/>
                              </a:lnTo>
                              <a:lnTo>
                                <a:pt x="707206" y="1249838"/>
                              </a:lnTo>
                              <a:lnTo>
                                <a:pt x="709112" y="1256819"/>
                              </a:lnTo>
                              <a:lnTo>
                                <a:pt x="711652" y="1263166"/>
                              </a:lnTo>
                              <a:lnTo>
                                <a:pt x="714193" y="1269512"/>
                              </a:lnTo>
                              <a:lnTo>
                                <a:pt x="717686" y="1275542"/>
                              </a:lnTo>
                              <a:lnTo>
                                <a:pt x="720861" y="1281571"/>
                              </a:lnTo>
                              <a:lnTo>
                                <a:pt x="724355" y="1287283"/>
                              </a:lnTo>
                              <a:lnTo>
                                <a:pt x="728483" y="1292995"/>
                              </a:lnTo>
                              <a:lnTo>
                                <a:pt x="732611" y="1298389"/>
                              </a:lnTo>
                              <a:lnTo>
                                <a:pt x="737057" y="1303784"/>
                              </a:lnTo>
                              <a:lnTo>
                                <a:pt x="742138" y="1308861"/>
                              </a:lnTo>
                              <a:lnTo>
                                <a:pt x="746901" y="1313304"/>
                              </a:lnTo>
                              <a:lnTo>
                                <a:pt x="672275" y="1874339"/>
                              </a:lnTo>
                              <a:lnTo>
                                <a:pt x="854237" y="2050773"/>
                              </a:lnTo>
                              <a:lnTo>
                                <a:pt x="1030800" y="1874339"/>
                              </a:lnTo>
                              <a:lnTo>
                                <a:pt x="956173" y="1313304"/>
                              </a:lnTo>
                              <a:lnTo>
                                <a:pt x="961572" y="1308544"/>
                              </a:lnTo>
                              <a:lnTo>
                                <a:pt x="966018" y="1303466"/>
                              </a:lnTo>
                              <a:lnTo>
                                <a:pt x="970781" y="1298072"/>
                              </a:lnTo>
                              <a:lnTo>
                                <a:pt x="974910" y="1292995"/>
                              </a:lnTo>
                              <a:lnTo>
                                <a:pt x="978720" y="1286965"/>
                              </a:lnTo>
                              <a:lnTo>
                                <a:pt x="982531" y="1281571"/>
                              </a:lnTo>
                              <a:lnTo>
                                <a:pt x="986024" y="1275224"/>
                              </a:lnTo>
                              <a:lnTo>
                                <a:pt x="988882" y="1269195"/>
                              </a:lnTo>
                              <a:lnTo>
                                <a:pt x="991423" y="1262849"/>
                              </a:lnTo>
                              <a:lnTo>
                                <a:pt x="994281" y="1256502"/>
                              </a:lnTo>
                              <a:lnTo>
                                <a:pt x="996186" y="1249838"/>
                              </a:lnTo>
                              <a:lnTo>
                                <a:pt x="997774" y="1243174"/>
                              </a:lnTo>
                              <a:lnTo>
                                <a:pt x="999044" y="1236510"/>
                              </a:lnTo>
                              <a:lnTo>
                                <a:pt x="999997" y="1229212"/>
                              </a:lnTo>
                              <a:lnTo>
                                <a:pt x="1000632" y="1222548"/>
                              </a:lnTo>
                              <a:lnTo>
                                <a:pt x="1000632" y="1215249"/>
                              </a:lnTo>
                              <a:lnTo>
                                <a:pt x="1000632" y="1208903"/>
                              </a:lnTo>
                              <a:lnTo>
                                <a:pt x="1000314" y="1203191"/>
                              </a:lnTo>
                              <a:lnTo>
                                <a:pt x="999679" y="1197479"/>
                              </a:lnTo>
                              <a:lnTo>
                                <a:pt x="998727" y="1191767"/>
                              </a:lnTo>
                              <a:lnTo>
                                <a:pt x="997456" y="1186055"/>
                              </a:lnTo>
                              <a:lnTo>
                                <a:pt x="996186" y="1180661"/>
                              </a:lnTo>
                              <a:lnTo>
                                <a:pt x="994598" y="1175266"/>
                              </a:lnTo>
                              <a:lnTo>
                                <a:pt x="992375" y="1169872"/>
                              </a:lnTo>
                              <a:lnTo>
                                <a:pt x="990152" y="1164794"/>
                              </a:lnTo>
                              <a:lnTo>
                                <a:pt x="987929" y="1159400"/>
                              </a:lnTo>
                              <a:lnTo>
                                <a:pt x="985389" y="1154640"/>
                              </a:lnTo>
                              <a:lnTo>
                                <a:pt x="982849" y="1149563"/>
                              </a:lnTo>
                              <a:lnTo>
                                <a:pt x="979355" y="1144803"/>
                              </a:lnTo>
                              <a:lnTo>
                                <a:pt x="976497" y="1139725"/>
                              </a:lnTo>
                              <a:lnTo>
                                <a:pt x="973004" y="1135283"/>
                              </a:lnTo>
                              <a:lnTo>
                                <a:pt x="969829" y="1130840"/>
                              </a:lnTo>
                              <a:lnTo>
                                <a:pt x="987612" y="1126398"/>
                              </a:lnTo>
                              <a:lnTo>
                                <a:pt x="1005713" y="1121320"/>
                              </a:lnTo>
                              <a:lnTo>
                                <a:pt x="1023496" y="1115609"/>
                              </a:lnTo>
                              <a:lnTo>
                                <a:pt x="1041280" y="1109262"/>
                              </a:lnTo>
                              <a:lnTo>
                                <a:pt x="1058428" y="1101963"/>
                              </a:lnTo>
                              <a:lnTo>
                                <a:pt x="1075576" y="1094665"/>
                              </a:lnTo>
                              <a:lnTo>
                                <a:pt x="1092089" y="1086097"/>
                              </a:lnTo>
                              <a:lnTo>
                                <a:pt x="1108602" y="1076895"/>
                              </a:lnTo>
                              <a:lnTo>
                                <a:pt x="1124480" y="1067375"/>
                              </a:lnTo>
                              <a:lnTo>
                                <a:pt x="1140041" y="1056903"/>
                              </a:lnTo>
                              <a:lnTo>
                                <a:pt x="1155601" y="1046114"/>
                              </a:lnTo>
                              <a:lnTo>
                                <a:pt x="1170209" y="1034690"/>
                              </a:lnTo>
                              <a:lnTo>
                                <a:pt x="1184817" y="1022632"/>
                              </a:lnTo>
                              <a:lnTo>
                                <a:pt x="1198472" y="1009938"/>
                              </a:lnTo>
                              <a:lnTo>
                                <a:pt x="1211809" y="996928"/>
                              </a:lnTo>
                              <a:lnTo>
                                <a:pt x="1225147" y="983283"/>
                              </a:lnTo>
                              <a:lnTo>
                                <a:pt x="1228640" y="979792"/>
                              </a:lnTo>
                              <a:lnTo>
                                <a:pt x="1232451" y="982966"/>
                              </a:lnTo>
                              <a:lnTo>
                                <a:pt x="1257220" y="1002005"/>
                              </a:lnTo>
                              <a:lnTo>
                                <a:pt x="1281037" y="1021680"/>
                              </a:lnTo>
                              <a:lnTo>
                                <a:pt x="1304537" y="1041989"/>
                              </a:lnTo>
                              <a:lnTo>
                                <a:pt x="1316604" y="1052143"/>
                              </a:lnTo>
                              <a:lnTo>
                                <a:pt x="1327719" y="1062615"/>
                              </a:lnTo>
                              <a:lnTo>
                                <a:pt x="1338833" y="1073404"/>
                              </a:lnTo>
                              <a:lnTo>
                                <a:pt x="1349948" y="1084193"/>
                              </a:lnTo>
                              <a:lnTo>
                                <a:pt x="1361062" y="1094982"/>
                              </a:lnTo>
                              <a:lnTo>
                                <a:pt x="1371860" y="1105771"/>
                              </a:lnTo>
                              <a:lnTo>
                                <a:pt x="1382339" y="1116561"/>
                              </a:lnTo>
                              <a:lnTo>
                                <a:pt x="1392818" y="1127984"/>
                              </a:lnTo>
                              <a:lnTo>
                                <a:pt x="1403298" y="1139408"/>
                              </a:lnTo>
                              <a:lnTo>
                                <a:pt x="1413460" y="1150832"/>
                              </a:lnTo>
                              <a:lnTo>
                                <a:pt x="1423304" y="1162573"/>
                              </a:lnTo>
                              <a:lnTo>
                                <a:pt x="1433149" y="1174314"/>
                              </a:lnTo>
                              <a:lnTo>
                                <a:pt x="1442675" y="1186373"/>
                              </a:lnTo>
                              <a:lnTo>
                                <a:pt x="1452202" y="1198748"/>
                              </a:lnTo>
                              <a:lnTo>
                                <a:pt x="1461411" y="1210807"/>
                              </a:lnTo>
                              <a:lnTo>
                                <a:pt x="1470621" y="1223183"/>
                              </a:lnTo>
                              <a:lnTo>
                                <a:pt x="1479830" y="1235876"/>
                              </a:lnTo>
                              <a:lnTo>
                                <a:pt x="1488404" y="1248569"/>
                              </a:lnTo>
                              <a:lnTo>
                                <a:pt x="1496978" y="1261262"/>
                              </a:lnTo>
                              <a:lnTo>
                                <a:pt x="1505552" y="1274272"/>
                              </a:lnTo>
                              <a:lnTo>
                                <a:pt x="1513809" y="1287600"/>
                              </a:lnTo>
                              <a:lnTo>
                                <a:pt x="1521748" y="1300611"/>
                              </a:lnTo>
                              <a:lnTo>
                                <a:pt x="1529687" y="1314573"/>
                              </a:lnTo>
                              <a:lnTo>
                                <a:pt x="1537308" y="1328218"/>
                              </a:lnTo>
                              <a:lnTo>
                                <a:pt x="1544930" y="1341863"/>
                              </a:lnTo>
                              <a:lnTo>
                                <a:pt x="1552234" y="1355826"/>
                              </a:lnTo>
                              <a:lnTo>
                                <a:pt x="1559537" y="1369788"/>
                              </a:lnTo>
                              <a:lnTo>
                                <a:pt x="1566206" y="1384385"/>
                              </a:lnTo>
                              <a:lnTo>
                                <a:pt x="1573193" y="1398982"/>
                              </a:lnTo>
                              <a:lnTo>
                                <a:pt x="1579544" y="1413579"/>
                              </a:lnTo>
                              <a:lnTo>
                                <a:pt x="1586213" y="1428176"/>
                              </a:lnTo>
                              <a:lnTo>
                                <a:pt x="1592246" y="1443725"/>
                              </a:lnTo>
                              <a:lnTo>
                                <a:pt x="1598280" y="1458640"/>
                              </a:lnTo>
                              <a:lnTo>
                                <a:pt x="1603996" y="1473871"/>
                              </a:lnTo>
                              <a:lnTo>
                                <a:pt x="1609712" y="1489738"/>
                              </a:lnTo>
                              <a:lnTo>
                                <a:pt x="1614793" y="1505287"/>
                              </a:lnTo>
                              <a:lnTo>
                                <a:pt x="1620191" y="1521153"/>
                              </a:lnTo>
                              <a:lnTo>
                                <a:pt x="1624955" y="1537337"/>
                              </a:lnTo>
                              <a:lnTo>
                                <a:pt x="1630036" y="1553521"/>
                              </a:lnTo>
                              <a:lnTo>
                                <a:pt x="1634482" y="1570339"/>
                              </a:lnTo>
                              <a:lnTo>
                                <a:pt x="1638610" y="1586840"/>
                              </a:lnTo>
                              <a:lnTo>
                                <a:pt x="1643056" y="1603976"/>
                              </a:lnTo>
                              <a:lnTo>
                                <a:pt x="1646867" y="1620794"/>
                              </a:lnTo>
                              <a:lnTo>
                                <a:pt x="1650677" y="1637930"/>
                              </a:lnTo>
                              <a:lnTo>
                                <a:pt x="1654170" y="1655383"/>
                              </a:lnTo>
                              <a:lnTo>
                                <a:pt x="1657664" y="1673153"/>
                              </a:lnTo>
                              <a:lnTo>
                                <a:pt x="1660522" y="1690923"/>
                              </a:lnTo>
                              <a:lnTo>
                                <a:pt x="1663697" y="1709011"/>
                              </a:lnTo>
                              <a:lnTo>
                                <a:pt x="1666238" y="1727099"/>
                              </a:lnTo>
                              <a:lnTo>
                                <a:pt x="1668461" y="1745821"/>
                              </a:lnTo>
                              <a:lnTo>
                                <a:pt x="1670684" y="1764226"/>
                              </a:lnTo>
                              <a:lnTo>
                                <a:pt x="1672589" y="1783266"/>
                              </a:lnTo>
                              <a:lnTo>
                                <a:pt x="1674177" y="1802305"/>
                              </a:lnTo>
                              <a:lnTo>
                                <a:pt x="1676082" y="1821345"/>
                              </a:lnTo>
                              <a:lnTo>
                                <a:pt x="1677352" y="1841019"/>
                              </a:lnTo>
                              <a:lnTo>
                                <a:pt x="1678305" y="1860694"/>
                              </a:lnTo>
                              <a:lnTo>
                                <a:pt x="1679258" y="1880368"/>
                              </a:lnTo>
                              <a:lnTo>
                                <a:pt x="1679575" y="1900677"/>
                              </a:lnTo>
                              <a:lnTo>
                                <a:pt x="1679575" y="1903850"/>
                              </a:lnTo>
                              <a:lnTo>
                                <a:pt x="1677035" y="1905437"/>
                              </a:lnTo>
                              <a:lnTo>
                                <a:pt x="1653853" y="1918765"/>
                              </a:lnTo>
                              <a:lnTo>
                                <a:pt x="1630353" y="1931775"/>
                              </a:lnTo>
                              <a:lnTo>
                                <a:pt x="1606854" y="1944151"/>
                              </a:lnTo>
                              <a:lnTo>
                                <a:pt x="1583037" y="1956209"/>
                              </a:lnTo>
                              <a:lnTo>
                                <a:pt x="1558902" y="1967950"/>
                              </a:lnTo>
                              <a:lnTo>
                                <a:pt x="1534768" y="1979374"/>
                              </a:lnTo>
                              <a:lnTo>
                                <a:pt x="1510316" y="1990163"/>
                              </a:lnTo>
                              <a:lnTo>
                                <a:pt x="1485864" y="2000635"/>
                              </a:lnTo>
                              <a:lnTo>
                                <a:pt x="1461411" y="2010790"/>
                              </a:lnTo>
                              <a:lnTo>
                                <a:pt x="1436642" y="2020627"/>
                              </a:lnTo>
                              <a:lnTo>
                                <a:pt x="1411872" y="2029512"/>
                              </a:lnTo>
                              <a:lnTo>
                                <a:pt x="1386785" y="2038397"/>
                              </a:lnTo>
                              <a:lnTo>
                                <a:pt x="1361380" y="2046965"/>
                              </a:lnTo>
                              <a:lnTo>
                                <a:pt x="1335975" y="2054581"/>
                              </a:lnTo>
                              <a:lnTo>
                                <a:pt x="1310570" y="2062514"/>
                              </a:lnTo>
                              <a:lnTo>
                                <a:pt x="1285166" y="2069495"/>
                              </a:lnTo>
                              <a:lnTo>
                                <a:pt x="1259443" y="2076159"/>
                              </a:lnTo>
                              <a:lnTo>
                                <a:pt x="1233403" y="2082506"/>
                              </a:lnTo>
                              <a:lnTo>
                                <a:pt x="1207681" y="2088535"/>
                              </a:lnTo>
                              <a:lnTo>
                                <a:pt x="1181959" y="2093929"/>
                              </a:lnTo>
                              <a:lnTo>
                                <a:pt x="1155919" y="2099007"/>
                              </a:lnTo>
                              <a:lnTo>
                                <a:pt x="1129561" y="2103767"/>
                              </a:lnTo>
                              <a:lnTo>
                                <a:pt x="1103204" y="2107892"/>
                              </a:lnTo>
                              <a:lnTo>
                                <a:pt x="1077164" y="2111382"/>
                              </a:lnTo>
                              <a:lnTo>
                                <a:pt x="1050806" y="2114873"/>
                              </a:lnTo>
                              <a:lnTo>
                                <a:pt x="1024131" y="2117729"/>
                              </a:lnTo>
                              <a:lnTo>
                                <a:pt x="997774" y="2119950"/>
                              </a:lnTo>
                              <a:lnTo>
                                <a:pt x="971099" y="2121854"/>
                              </a:lnTo>
                              <a:lnTo>
                                <a:pt x="944424" y="2123441"/>
                              </a:lnTo>
                              <a:lnTo>
                                <a:pt x="917749" y="2125028"/>
                              </a:lnTo>
                              <a:lnTo>
                                <a:pt x="891074" y="2125662"/>
                              </a:lnTo>
                              <a:lnTo>
                                <a:pt x="864399" y="2125662"/>
                              </a:lnTo>
                              <a:lnTo>
                                <a:pt x="835818" y="2125662"/>
                              </a:lnTo>
                              <a:lnTo>
                                <a:pt x="807238" y="2124710"/>
                              </a:lnTo>
                              <a:lnTo>
                                <a:pt x="778657" y="2123124"/>
                              </a:lnTo>
                              <a:lnTo>
                                <a:pt x="750395" y="2121537"/>
                              </a:lnTo>
                              <a:lnTo>
                                <a:pt x="722132" y="2119316"/>
                              </a:lnTo>
                              <a:lnTo>
                                <a:pt x="693869" y="2116777"/>
                              </a:lnTo>
                              <a:lnTo>
                                <a:pt x="665606" y="2113604"/>
                              </a:lnTo>
                              <a:lnTo>
                                <a:pt x="637661" y="2109478"/>
                              </a:lnTo>
                              <a:lnTo>
                                <a:pt x="609398" y="2105353"/>
                              </a:lnTo>
                              <a:lnTo>
                                <a:pt x="581453" y="2100593"/>
                              </a:lnTo>
                              <a:lnTo>
                                <a:pt x="553825" y="2095199"/>
                              </a:lnTo>
                              <a:lnTo>
                                <a:pt x="525880" y="2089487"/>
                              </a:lnTo>
                              <a:lnTo>
                                <a:pt x="498252" y="2083458"/>
                              </a:lnTo>
                              <a:lnTo>
                                <a:pt x="470624" y="2076476"/>
                              </a:lnTo>
                              <a:lnTo>
                                <a:pt x="443314" y="2069495"/>
                              </a:lnTo>
                              <a:lnTo>
                                <a:pt x="416321" y="2061879"/>
                              </a:lnTo>
                              <a:lnTo>
                                <a:pt x="389011" y="2053629"/>
                              </a:lnTo>
                              <a:lnTo>
                                <a:pt x="362019" y="2045378"/>
                              </a:lnTo>
                              <a:lnTo>
                                <a:pt x="335343" y="2036176"/>
                              </a:lnTo>
                              <a:lnTo>
                                <a:pt x="308668" y="2026656"/>
                              </a:lnTo>
                              <a:lnTo>
                                <a:pt x="282311" y="2016502"/>
                              </a:lnTo>
                              <a:lnTo>
                                <a:pt x="255953" y="2006030"/>
                              </a:lnTo>
                              <a:lnTo>
                                <a:pt x="229913" y="1994923"/>
                              </a:lnTo>
                              <a:lnTo>
                                <a:pt x="203556" y="1983499"/>
                              </a:lnTo>
                              <a:lnTo>
                                <a:pt x="177833" y="1971441"/>
                              </a:lnTo>
                              <a:lnTo>
                                <a:pt x="152429" y="1959065"/>
                              </a:lnTo>
                              <a:lnTo>
                                <a:pt x="127024" y="1946372"/>
                              </a:lnTo>
                              <a:lnTo>
                                <a:pt x="101619" y="1933044"/>
                              </a:lnTo>
                              <a:lnTo>
                                <a:pt x="76532" y="1919399"/>
                              </a:lnTo>
                              <a:lnTo>
                                <a:pt x="51762" y="1905437"/>
                              </a:lnTo>
                              <a:lnTo>
                                <a:pt x="27310" y="1890523"/>
                              </a:lnTo>
                              <a:lnTo>
                                <a:pt x="2858" y="1875291"/>
                              </a:lnTo>
                              <a:lnTo>
                                <a:pt x="0" y="1888301"/>
                              </a:lnTo>
                              <a:lnTo>
                                <a:pt x="0" y="1870531"/>
                              </a:lnTo>
                              <a:lnTo>
                                <a:pt x="952" y="1850222"/>
                              </a:lnTo>
                              <a:lnTo>
                                <a:pt x="2223" y="1829913"/>
                              </a:lnTo>
                              <a:lnTo>
                                <a:pt x="3493" y="1809604"/>
                              </a:lnTo>
                              <a:lnTo>
                                <a:pt x="5398" y="1790247"/>
                              </a:lnTo>
                              <a:lnTo>
                                <a:pt x="6986" y="1770573"/>
                              </a:lnTo>
                              <a:lnTo>
                                <a:pt x="9209" y="1750898"/>
                              </a:lnTo>
                              <a:lnTo>
                                <a:pt x="11749" y="1732176"/>
                              </a:lnTo>
                              <a:lnTo>
                                <a:pt x="14290" y="1713136"/>
                              </a:lnTo>
                              <a:lnTo>
                                <a:pt x="17148" y="1694414"/>
                              </a:lnTo>
                              <a:lnTo>
                                <a:pt x="20006" y="1676009"/>
                              </a:lnTo>
                              <a:lnTo>
                                <a:pt x="23499" y="1657604"/>
                              </a:lnTo>
                              <a:lnTo>
                                <a:pt x="26992" y="1639834"/>
                              </a:lnTo>
                              <a:lnTo>
                                <a:pt x="30486" y="1621746"/>
                              </a:lnTo>
                              <a:lnTo>
                                <a:pt x="34931" y="1604293"/>
                              </a:lnTo>
                              <a:lnTo>
                                <a:pt x="38742" y="1586840"/>
                              </a:lnTo>
                              <a:lnTo>
                                <a:pt x="43188" y="1569704"/>
                              </a:lnTo>
                              <a:lnTo>
                                <a:pt x="47951" y="1552569"/>
                              </a:lnTo>
                              <a:lnTo>
                                <a:pt x="52715" y="1536068"/>
                              </a:lnTo>
                              <a:lnTo>
                                <a:pt x="57796" y="1519249"/>
                              </a:lnTo>
                              <a:lnTo>
                                <a:pt x="62877" y="1503066"/>
                              </a:lnTo>
                              <a:lnTo>
                                <a:pt x="68593" y="1486564"/>
                              </a:lnTo>
                              <a:lnTo>
                                <a:pt x="73991" y="1470698"/>
                              </a:lnTo>
                              <a:lnTo>
                                <a:pt x="80025" y="1455149"/>
                              </a:lnTo>
                              <a:lnTo>
                                <a:pt x="86059" y="1439283"/>
                              </a:lnTo>
                              <a:lnTo>
                                <a:pt x="92410" y="1424051"/>
                              </a:lnTo>
                              <a:lnTo>
                                <a:pt x="98761" y="1409137"/>
                              </a:lnTo>
                              <a:lnTo>
                                <a:pt x="105430" y="1393905"/>
                              </a:lnTo>
                              <a:lnTo>
                                <a:pt x="112098" y="1378990"/>
                              </a:lnTo>
                              <a:lnTo>
                                <a:pt x="119402" y="1364393"/>
                              </a:lnTo>
                              <a:lnTo>
                                <a:pt x="126706" y="1350114"/>
                              </a:lnTo>
                              <a:lnTo>
                                <a:pt x="134010" y="1335834"/>
                              </a:lnTo>
                              <a:lnTo>
                                <a:pt x="141632" y="1321871"/>
                              </a:lnTo>
                              <a:lnTo>
                                <a:pt x="149571" y="1307909"/>
                              </a:lnTo>
                              <a:lnTo>
                                <a:pt x="157510" y="1294264"/>
                              </a:lnTo>
                              <a:lnTo>
                                <a:pt x="165766" y="1280936"/>
                              </a:lnTo>
                              <a:lnTo>
                                <a:pt x="174023" y="1267291"/>
                              </a:lnTo>
                              <a:lnTo>
                                <a:pt x="182597" y="1253963"/>
                              </a:lnTo>
                              <a:lnTo>
                                <a:pt x="191171" y="1241270"/>
                              </a:lnTo>
                              <a:lnTo>
                                <a:pt x="200380" y="1228260"/>
                              </a:lnTo>
                              <a:lnTo>
                                <a:pt x="209589" y="1215884"/>
                              </a:lnTo>
                              <a:lnTo>
                                <a:pt x="218799" y="1203191"/>
                              </a:lnTo>
                              <a:lnTo>
                                <a:pt x="228008" y="1191133"/>
                              </a:lnTo>
                              <a:lnTo>
                                <a:pt x="237852" y="1178757"/>
                              </a:lnTo>
                              <a:lnTo>
                                <a:pt x="247697" y="1167016"/>
                              </a:lnTo>
                              <a:lnTo>
                                <a:pt x="257541" y="1155275"/>
                              </a:lnTo>
                              <a:lnTo>
                                <a:pt x="267703" y="1143533"/>
                              </a:lnTo>
                              <a:lnTo>
                                <a:pt x="278182" y="1132110"/>
                              </a:lnTo>
                              <a:lnTo>
                                <a:pt x="288662" y="1120686"/>
                              </a:lnTo>
                              <a:lnTo>
                                <a:pt x="298824" y="1109579"/>
                              </a:lnTo>
                              <a:lnTo>
                                <a:pt x="309938" y="1098473"/>
                              </a:lnTo>
                              <a:lnTo>
                                <a:pt x="320735" y="1087684"/>
                              </a:lnTo>
                              <a:lnTo>
                                <a:pt x="331850" y="1076895"/>
                              </a:lnTo>
                              <a:lnTo>
                                <a:pt x="343282" y="1066423"/>
                              </a:lnTo>
                              <a:lnTo>
                                <a:pt x="354715" y="1055951"/>
                              </a:lnTo>
                              <a:lnTo>
                                <a:pt x="366147" y="1045797"/>
                              </a:lnTo>
                              <a:lnTo>
                                <a:pt x="377897" y="1035642"/>
                              </a:lnTo>
                              <a:lnTo>
                                <a:pt x="389964" y="1025805"/>
                              </a:lnTo>
                              <a:lnTo>
                                <a:pt x="401714" y="1015968"/>
                              </a:lnTo>
                              <a:lnTo>
                                <a:pt x="414099" y="1006448"/>
                              </a:lnTo>
                              <a:lnTo>
                                <a:pt x="426801" y="996928"/>
                              </a:lnTo>
                              <a:lnTo>
                                <a:pt x="439186" y="987408"/>
                              </a:lnTo>
                              <a:lnTo>
                                <a:pt x="451571" y="977888"/>
                              </a:lnTo>
                              <a:lnTo>
                                <a:pt x="477293" y="960118"/>
                              </a:lnTo>
                              <a:lnTo>
                                <a:pt x="481421" y="957262"/>
                              </a:lnTo>
                              <a:close/>
                              <a:moveTo>
                                <a:pt x="839471" y="0"/>
                              </a:moveTo>
                              <a:lnTo>
                                <a:pt x="852171" y="0"/>
                              </a:lnTo>
                              <a:lnTo>
                                <a:pt x="865506" y="0"/>
                              </a:lnTo>
                              <a:lnTo>
                                <a:pt x="878206" y="636"/>
                              </a:lnTo>
                              <a:lnTo>
                                <a:pt x="890906" y="1271"/>
                              </a:lnTo>
                              <a:lnTo>
                                <a:pt x="903288" y="2542"/>
                              </a:lnTo>
                              <a:lnTo>
                                <a:pt x="915988" y="3813"/>
                              </a:lnTo>
                              <a:lnTo>
                                <a:pt x="928371" y="5719"/>
                              </a:lnTo>
                              <a:lnTo>
                                <a:pt x="940436" y="7943"/>
                              </a:lnTo>
                              <a:lnTo>
                                <a:pt x="952818" y="10167"/>
                              </a:lnTo>
                              <a:lnTo>
                                <a:pt x="964883" y="12708"/>
                              </a:lnTo>
                              <a:lnTo>
                                <a:pt x="976631" y="15568"/>
                              </a:lnTo>
                              <a:lnTo>
                                <a:pt x="988696" y="19062"/>
                              </a:lnTo>
                              <a:lnTo>
                                <a:pt x="1000443" y="22239"/>
                              </a:lnTo>
                              <a:lnTo>
                                <a:pt x="1011873" y="26052"/>
                              </a:lnTo>
                              <a:lnTo>
                                <a:pt x="1023621" y="30182"/>
                              </a:lnTo>
                              <a:lnTo>
                                <a:pt x="1034733" y="34630"/>
                              </a:lnTo>
                              <a:lnTo>
                                <a:pt x="1046163" y="39395"/>
                              </a:lnTo>
                              <a:lnTo>
                                <a:pt x="1057276" y="44161"/>
                              </a:lnTo>
                              <a:lnTo>
                                <a:pt x="1068388" y="48926"/>
                              </a:lnTo>
                              <a:lnTo>
                                <a:pt x="1079183" y="54645"/>
                              </a:lnTo>
                              <a:lnTo>
                                <a:pt x="1089661" y="60046"/>
                              </a:lnTo>
                              <a:lnTo>
                                <a:pt x="1100456" y="66082"/>
                              </a:lnTo>
                              <a:lnTo>
                                <a:pt x="1110616" y="72119"/>
                              </a:lnTo>
                              <a:lnTo>
                                <a:pt x="1120776" y="78790"/>
                              </a:lnTo>
                              <a:lnTo>
                                <a:pt x="1130936" y="85462"/>
                              </a:lnTo>
                              <a:lnTo>
                                <a:pt x="1140461" y="92134"/>
                              </a:lnTo>
                              <a:lnTo>
                                <a:pt x="1150303" y="99123"/>
                              </a:lnTo>
                              <a:lnTo>
                                <a:pt x="1159828" y="106430"/>
                              </a:lnTo>
                              <a:lnTo>
                                <a:pt x="1169353" y="114055"/>
                              </a:lnTo>
                              <a:lnTo>
                                <a:pt x="1178561" y="121680"/>
                              </a:lnTo>
                              <a:lnTo>
                                <a:pt x="1187133" y="129623"/>
                              </a:lnTo>
                              <a:lnTo>
                                <a:pt x="1196023" y="137883"/>
                              </a:lnTo>
                              <a:lnTo>
                                <a:pt x="1204596" y="146143"/>
                              </a:lnTo>
                              <a:lnTo>
                                <a:pt x="1213168" y="155039"/>
                              </a:lnTo>
                              <a:lnTo>
                                <a:pt x="1221106" y="163299"/>
                              </a:lnTo>
                              <a:lnTo>
                                <a:pt x="1229043" y="172513"/>
                              </a:lnTo>
                              <a:lnTo>
                                <a:pt x="1236981" y="181726"/>
                              </a:lnTo>
                              <a:lnTo>
                                <a:pt x="1244283" y="190939"/>
                              </a:lnTo>
                              <a:lnTo>
                                <a:pt x="1251586" y="200153"/>
                              </a:lnTo>
                              <a:lnTo>
                                <a:pt x="1258888" y="210001"/>
                              </a:lnTo>
                              <a:lnTo>
                                <a:pt x="1265556" y="219850"/>
                              </a:lnTo>
                              <a:lnTo>
                                <a:pt x="1272223" y="230017"/>
                              </a:lnTo>
                              <a:lnTo>
                                <a:pt x="1278256" y="240183"/>
                              </a:lnTo>
                              <a:lnTo>
                                <a:pt x="1284606" y="250667"/>
                              </a:lnTo>
                              <a:lnTo>
                                <a:pt x="1290321" y="261151"/>
                              </a:lnTo>
                              <a:lnTo>
                                <a:pt x="1296353" y="271953"/>
                              </a:lnTo>
                              <a:lnTo>
                                <a:pt x="1301433" y="282755"/>
                              </a:lnTo>
                              <a:lnTo>
                                <a:pt x="1306831" y="293239"/>
                              </a:lnTo>
                              <a:lnTo>
                                <a:pt x="1311593" y="304359"/>
                              </a:lnTo>
                              <a:lnTo>
                                <a:pt x="1316356" y="315796"/>
                              </a:lnTo>
                              <a:lnTo>
                                <a:pt x="1320483" y="327234"/>
                              </a:lnTo>
                              <a:lnTo>
                                <a:pt x="1324293" y="338671"/>
                              </a:lnTo>
                              <a:lnTo>
                                <a:pt x="1328421" y="350426"/>
                              </a:lnTo>
                              <a:lnTo>
                                <a:pt x="1331913" y="362181"/>
                              </a:lnTo>
                              <a:lnTo>
                                <a:pt x="1335088" y="373936"/>
                              </a:lnTo>
                              <a:lnTo>
                                <a:pt x="1337946" y="386009"/>
                              </a:lnTo>
                              <a:lnTo>
                                <a:pt x="1340803" y="398081"/>
                              </a:lnTo>
                              <a:lnTo>
                                <a:pt x="1343026" y="410472"/>
                              </a:lnTo>
                              <a:lnTo>
                                <a:pt x="1344931" y="422862"/>
                              </a:lnTo>
                              <a:lnTo>
                                <a:pt x="1346518" y="435252"/>
                              </a:lnTo>
                              <a:lnTo>
                                <a:pt x="1348106" y="447643"/>
                              </a:lnTo>
                              <a:lnTo>
                                <a:pt x="1349058" y="460033"/>
                              </a:lnTo>
                              <a:lnTo>
                                <a:pt x="1350011" y="472741"/>
                              </a:lnTo>
                              <a:lnTo>
                                <a:pt x="1350646" y="485449"/>
                              </a:lnTo>
                              <a:lnTo>
                                <a:pt x="1350963" y="498475"/>
                              </a:lnTo>
                              <a:lnTo>
                                <a:pt x="1350646" y="513407"/>
                              </a:lnTo>
                              <a:lnTo>
                                <a:pt x="1349693" y="528975"/>
                              </a:lnTo>
                              <a:lnTo>
                                <a:pt x="1348423" y="543907"/>
                              </a:lnTo>
                              <a:lnTo>
                                <a:pt x="1347153" y="558521"/>
                              </a:lnTo>
                              <a:lnTo>
                                <a:pt x="1345248" y="573453"/>
                              </a:lnTo>
                              <a:lnTo>
                                <a:pt x="1342708" y="588067"/>
                              </a:lnTo>
                              <a:lnTo>
                                <a:pt x="1339851" y="602682"/>
                              </a:lnTo>
                              <a:lnTo>
                                <a:pt x="1336358" y="616660"/>
                              </a:lnTo>
                              <a:lnTo>
                                <a:pt x="1332866" y="631275"/>
                              </a:lnTo>
                              <a:lnTo>
                                <a:pt x="1328738" y="645254"/>
                              </a:lnTo>
                              <a:lnTo>
                                <a:pt x="1324293" y="658915"/>
                              </a:lnTo>
                              <a:lnTo>
                                <a:pt x="1319531" y="672576"/>
                              </a:lnTo>
                              <a:lnTo>
                                <a:pt x="1314133" y="685920"/>
                              </a:lnTo>
                              <a:lnTo>
                                <a:pt x="1308418" y="699263"/>
                              </a:lnTo>
                              <a:lnTo>
                                <a:pt x="1302386" y="712607"/>
                              </a:lnTo>
                              <a:lnTo>
                                <a:pt x="1296353" y="725315"/>
                              </a:lnTo>
                              <a:lnTo>
                                <a:pt x="1289368" y="738023"/>
                              </a:lnTo>
                              <a:lnTo>
                                <a:pt x="1282383" y="750413"/>
                              </a:lnTo>
                              <a:lnTo>
                                <a:pt x="1275081" y="762486"/>
                              </a:lnTo>
                              <a:lnTo>
                                <a:pt x="1267143" y="774559"/>
                              </a:lnTo>
                              <a:lnTo>
                                <a:pt x="1259206" y="786313"/>
                              </a:lnTo>
                              <a:lnTo>
                                <a:pt x="1250633" y="797751"/>
                              </a:lnTo>
                              <a:lnTo>
                                <a:pt x="1242061" y="809188"/>
                              </a:lnTo>
                              <a:lnTo>
                                <a:pt x="1232853" y="819990"/>
                              </a:lnTo>
                              <a:lnTo>
                                <a:pt x="1223963" y="830792"/>
                              </a:lnTo>
                              <a:lnTo>
                                <a:pt x="1214121" y="841276"/>
                              </a:lnTo>
                              <a:lnTo>
                                <a:pt x="1204278" y="851442"/>
                              </a:lnTo>
                              <a:lnTo>
                                <a:pt x="1193801" y="860974"/>
                              </a:lnTo>
                              <a:lnTo>
                                <a:pt x="1183323" y="870822"/>
                              </a:lnTo>
                              <a:lnTo>
                                <a:pt x="1172528" y="880036"/>
                              </a:lnTo>
                              <a:lnTo>
                                <a:pt x="1161733" y="889249"/>
                              </a:lnTo>
                              <a:lnTo>
                                <a:pt x="1150303" y="897827"/>
                              </a:lnTo>
                              <a:lnTo>
                                <a:pt x="1134746" y="909264"/>
                              </a:lnTo>
                              <a:lnTo>
                                <a:pt x="1118236" y="920066"/>
                              </a:lnTo>
                              <a:lnTo>
                                <a:pt x="1101408" y="929915"/>
                              </a:lnTo>
                              <a:lnTo>
                                <a:pt x="1084581" y="939446"/>
                              </a:lnTo>
                              <a:lnTo>
                                <a:pt x="1066801" y="948342"/>
                              </a:lnTo>
                              <a:lnTo>
                                <a:pt x="1048703" y="956602"/>
                              </a:lnTo>
                              <a:lnTo>
                                <a:pt x="1040131" y="960414"/>
                              </a:lnTo>
                              <a:lnTo>
                                <a:pt x="1030606" y="963909"/>
                              </a:lnTo>
                              <a:lnTo>
                                <a:pt x="1021398" y="967722"/>
                              </a:lnTo>
                              <a:lnTo>
                                <a:pt x="1011873" y="970899"/>
                              </a:lnTo>
                              <a:lnTo>
                                <a:pt x="1002348" y="973758"/>
                              </a:lnTo>
                              <a:lnTo>
                                <a:pt x="993141" y="976617"/>
                              </a:lnTo>
                              <a:lnTo>
                                <a:pt x="983616" y="979794"/>
                              </a:lnTo>
                              <a:lnTo>
                                <a:pt x="973773" y="982018"/>
                              </a:lnTo>
                              <a:lnTo>
                                <a:pt x="963931" y="984560"/>
                              </a:lnTo>
                              <a:lnTo>
                                <a:pt x="954088" y="986466"/>
                              </a:lnTo>
                              <a:lnTo>
                                <a:pt x="944246" y="988372"/>
                              </a:lnTo>
                              <a:lnTo>
                                <a:pt x="934403" y="990596"/>
                              </a:lnTo>
                              <a:lnTo>
                                <a:pt x="924561" y="991867"/>
                              </a:lnTo>
                              <a:lnTo>
                                <a:pt x="914401" y="993455"/>
                              </a:lnTo>
                              <a:lnTo>
                                <a:pt x="904241" y="994409"/>
                              </a:lnTo>
                              <a:lnTo>
                                <a:pt x="893763" y="995362"/>
                              </a:lnTo>
                              <a:lnTo>
                                <a:pt x="883603" y="995997"/>
                              </a:lnTo>
                              <a:lnTo>
                                <a:pt x="873126" y="996632"/>
                              </a:lnTo>
                              <a:lnTo>
                                <a:pt x="862648" y="996950"/>
                              </a:lnTo>
                              <a:lnTo>
                                <a:pt x="852171" y="996950"/>
                              </a:lnTo>
                              <a:lnTo>
                                <a:pt x="840423" y="996950"/>
                              </a:lnTo>
                              <a:lnTo>
                                <a:pt x="828358" y="996315"/>
                              </a:lnTo>
                              <a:lnTo>
                                <a:pt x="816293" y="995679"/>
                              </a:lnTo>
                              <a:lnTo>
                                <a:pt x="804546" y="994726"/>
                              </a:lnTo>
                              <a:lnTo>
                                <a:pt x="792798" y="993455"/>
                              </a:lnTo>
                              <a:lnTo>
                                <a:pt x="781368" y="992185"/>
                              </a:lnTo>
                              <a:lnTo>
                                <a:pt x="769621" y="990278"/>
                              </a:lnTo>
                              <a:lnTo>
                                <a:pt x="758191" y="988054"/>
                              </a:lnTo>
                              <a:lnTo>
                                <a:pt x="746761" y="985831"/>
                              </a:lnTo>
                              <a:lnTo>
                                <a:pt x="735331" y="983289"/>
                              </a:lnTo>
                              <a:lnTo>
                                <a:pt x="724218" y="980430"/>
                              </a:lnTo>
                              <a:lnTo>
                                <a:pt x="713106" y="977253"/>
                              </a:lnTo>
                              <a:lnTo>
                                <a:pt x="702311" y="973758"/>
                              </a:lnTo>
                              <a:lnTo>
                                <a:pt x="691198" y="970263"/>
                              </a:lnTo>
                              <a:lnTo>
                                <a:pt x="680721" y="966768"/>
                              </a:lnTo>
                              <a:lnTo>
                                <a:pt x="670243" y="962321"/>
                              </a:lnTo>
                              <a:lnTo>
                                <a:pt x="659448" y="958190"/>
                              </a:lnTo>
                              <a:lnTo>
                                <a:pt x="648971" y="953425"/>
                              </a:lnTo>
                              <a:lnTo>
                                <a:pt x="638811" y="948659"/>
                              </a:lnTo>
                              <a:lnTo>
                                <a:pt x="628651" y="943894"/>
                              </a:lnTo>
                              <a:lnTo>
                                <a:pt x="618491" y="938493"/>
                              </a:lnTo>
                              <a:lnTo>
                                <a:pt x="608648" y="933410"/>
                              </a:lnTo>
                              <a:lnTo>
                                <a:pt x="599123" y="927373"/>
                              </a:lnTo>
                              <a:lnTo>
                                <a:pt x="589281" y="921655"/>
                              </a:lnTo>
                              <a:lnTo>
                                <a:pt x="579756" y="915618"/>
                              </a:lnTo>
                              <a:lnTo>
                                <a:pt x="570548" y="909264"/>
                              </a:lnTo>
                              <a:lnTo>
                                <a:pt x="561023" y="902910"/>
                              </a:lnTo>
                              <a:lnTo>
                                <a:pt x="552133" y="895921"/>
                              </a:lnTo>
                              <a:lnTo>
                                <a:pt x="543561" y="889249"/>
                              </a:lnTo>
                              <a:lnTo>
                                <a:pt x="534671" y="881942"/>
                              </a:lnTo>
                              <a:lnTo>
                                <a:pt x="526098" y="874952"/>
                              </a:lnTo>
                              <a:lnTo>
                                <a:pt x="517526" y="867328"/>
                              </a:lnTo>
                              <a:lnTo>
                                <a:pt x="508318" y="858750"/>
                              </a:lnTo>
                              <a:lnTo>
                                <a:pt x="499428" y="849854"/>
                              </a:lnTo>
                              <a:lnTo>
                                <a:pt x="490538" y="840958"/>
                              </a:lnTo>
                              <a:lnTo>
                                <a:pt x="481648" y="831427"/>
                              </a:lnTo>
                              <a:lnTo>
                                <a:pt x="473711" y="821896"/>
                              </a:lnTo>
                              <a:lnTo>
                                <a:pt x="465456" y="812047"/>
                              </a:lnTo>
                              <a:lnTo>
                                <a:pt x="457518" y="801881"/>
                              </a:lnTo>
                              <a:lnTo>
                                <a:pt x="449898" y="791714"/>
                              </a:lnTo>
                              <a:lnTo>
                                <a:pt x="442596" y="781548"/>
                              </a:lnTo>
                              <a:lnTo>
                                <a:pt x="435293" y="770746"/>
                              </a:lnTo>
                              <a:lnTo>
                                <a:pt x="428626" y="759944"/>
                              </a:lnTo>
                              <a:lnTo>
                                <a:pt x="421958" y="749142"/>
                              </a:lnTo>
                              <a:lnTo>
                                <a:pt x="415608" y="738023"/>
                              </a:lnTo>
                              <a:lnTo>
                                <a:pt x="409576" y="726585"/>
                              </a:lnTo>
                              <a:lnTo>
                                <a:pt x="403861" y="715148"/>
                              </a:lnTo>
                              <a:lnTo>
                                <a:pt x="398463" y="703393"/>
                              </a:lnTo>
                              <a:lnTo>
                                <a:pt x="393383" y="691638"/>
                              </a:lnTo>
                              <a:lnTo>
                                <a:pt x="388303" y="679566"/>
                              </a:lnTo>
                              <a:lnTo>
                                <a:pt x="383858" y="667493"/>
                              </a:lnTo>
                              <a:lnTo>
                                <a:pt x="379731" y="655420"/>
                              </a:lnTo>
                              <a:lnTo>
                                <a:pt x="375603" y="643030"/>
                              </a:lnTo>
                              <a:lnTo>
                                <a:pt x="372111" y="630322"/>
                              </a:lnTo>
                              <a:lnTo>
                                <a:pt x="368936" y="617614"/>
                              </a:lnTo>
                              <a:lnTo>
                                <a:pt x="365443" y="604588"/>
                              </a:lnTo>
                              <a:lnTo>
                                <a:pt x="362903" y="591880"/>
                              </a:lnTo>
                              <a:lnTo>
                                <a:pt x="360681" y="578854"/>
                              </a:lnTo>
                              <a:lnTo>
                                <a:pt x="358776" y="565828"/>
                              </a:lnTo>
                              <a:lnTo>
                                <a:pt x="357188" y="552485"/>
                              </a:lnTo>
                              <a:lnTo>
                                <a:pt x="355601" y="539141"/>
                              </a:lnTo>
                              <a:lnTo>
                                <a:pt x="354648" y="525480"/>
                              </a:lnTo>
                              <a:lnTo>
                                <a:pt x="354331" y="511819"/>
                              </a:lnTo>
                              <a:lnTo>
                                <a:pt x="354013" y="498475"/>
                              </a:lnTo>
                              <a:lnTo>
                                <a:pt x="354331" y="485449"/>
                              </a:lnTo>
                              <a:lnTo>
                                <a:pt x="354648" y="472741"/>
                              </a:lnTo>
                              <a:lnTo>
                                <a:pt x="355601" y="460033"/>
                              </a:lnTo>
                              <a:lnTo>
                                <a:pt x="356871" y="447643"/>
                              </a:lnTo>
                              <a:lnTo>
                                <a:pt x="358141" y="434935"/>
                              </a:lnTo>
                              <a:lnTo>
                                <a:pt x="360046" y="422544"/>
                              </a:lnTo>
                              <a:lnTo>
                                <a:pt x="361951" y="410472"/>
                              </a:lnTo>
                              <a:lnTo>
                                <a:pt x="364173" y="397763"/>
                              </a:lnTo>
                              <a:lnTo>
                                <a:pt x="366713" y="385691"/>
                              </a:lnTo>
                              <a:lnTo>
                                <a:pt x="369888" y="373936"/>
                              </a:lnTo>
                              <a:lnTo>
                                <a:pt x="373063" y="361863"/>
                              </a:lnTo>
                              <a:lnTo>
                                <a:pt x="376556" y="350108"/>
                              </a:lnTo>
                              <a:lnTo>
                                <a:pt x="380683" y="338671"/>
                              </a:lnTo>
                              <a:lnTo>
                                <a:pt x="384493" y="326916"/>
                              </a:lnTo>
                              <a:lnTo>
                                <a:pt x="388621" y="315796"/>
                              </a:lnTo>
                              <a:lnTo>
                                <a:pt x="393383" y="304359"/>
                              </a:lnTo>
                              <a:lnTo>
                                <a:pt x="398146" y="293239"/>
                              </a:lnTo>
                              <a:lnTo>
                                <a:pt x="403543" y="282755"/>
                              </a:lnTo>
                              <a:lnTo>
                                <a:pt x="408623" y="271636"/>
                              </a:lnTo>
                              <a:lnTo>
                                <a:pt x="414656" y="261151"/>
                              </a:lnTo>
                              <a:lnTo>
                                <a:pt x="420371" y="250667"/>
                              </a:lnTo>
                              <a:lnTo>
                                <a:pt x="426721" y="240183"/>
                              </a:lnTo>
                              <a:lnTo>
                                <a:pt x="432753" y="230017"/>
                              </a:lnTo>
                              <a:lnTo>
                                <a:pt x="439421" y="219850"/>
                              </a:lnTo>
                              <a:lnTo>
                                <a:pt x="446088" y="210001"/>
                              </a:lnTo>
                              <a:lnTo>
                                <a:pt x="453391" y="200153"/>
                              </a:lnTo>
                              <a:lnTo>
                                <a:pt x="460693" y="190939"/>
                              </a:lnTo>
                              <a:lnTo>
                                <a:pt x="467996" y="181408"/>
                              </a:lnTo>
                              <a:lnTo>
                                <a:pt x="475933" y="172195"/>
                              </a:lnTo>
                              <a:lnTo>
                                <a:pt x="483871" y="163299"/>
                              </a:lnTo>
                              <a:lnTo>
                                <a:pt x="491808" y="154403"/>
                              </a:lnTo>
                              <a:lnTo>
                                <a:pt x="500381" y="146143"/>
                              </a:lnTo>
                              <a:lnTo>
                                <a:pt x="508953" y="137565"/>
                              </a:lnTo>
                              <a:lnTo>
                                <a:pt x="517526" y="129305"/>
                              </a:lnTo>
                              <a:lnTo>
                                <a:pt x="526416" y="121680"/>
                              </a:lnTo>
                              <a:lnTo>
                                <a:pt x="535623" y="113738"/>
                              </a:lnTo>
                              <a:lnTo>
                                <a:pt x="545148" y="106113"/>
                              </a:lnTo>
                              <a:lnTo>
                                <a:pt x="554673" y="99123"/>
                              </a:lnTo>
                              <a:lnTo>
                                <a:pt x="564516" y="92134"/>
                              </a:lnTo>
                              <a:lnTo>
                                <a:pt x="574041" y="85462"/>
                              </a:lnTo>
                              <a:lnTo>
                                <a:pt x="584201" y="78473"/>
                              </a:lnTo>
                              <a:lnTo>
                                <a:pt x="594361" y="72119"/>
                              </a:lnTo>
                              <a:lnTo>
                                <a:pt x="604838" y="66082"/>
                              </a:lnTo>
                              <a:lnTo>
                                <a:pt x="615316" y="60046"/>
                              </a:lnTo>
                              <a:lnTo>
                                <a:pt x="625793" y="54645"/>
                              </a:lnTo>
                              <a:lnTo>
                                <a:pt x="636906" y="48926"/>
                              </a:lnTo>
                              <a:lnTo>
                                <a:pt x="647701" y="44161"/>
                              </a:lnTo>
                              <a:lnTo>
                                <a:pt x="658813" y="39395"/>
                              </a:lnTo>
                              <a:lnTo>
                                <a:pt x="670243" y="34630"/>
                              </a:lnTo>
                              <a:lnTo>
                                <a:pt x="681356" y="30182"/>
                              </a:lnTo>
                              <a:lnTo>
                                <a:pt x="693103" y="26052"/>
                              </a:lnTo>
                              <a:lnTo>
                                <a:pt x="704533" y="22239"/>
                              </a:lnTo>
                              <a:lnTo>
                                <a:pt x="716281" y="19062"/>
                              </a:lnTo>
                              <a:lnTo>
                                <a:pt x="728346" y="15568"/>
                              </a:lnTo>
                              <a:lnTo>
                                <a:pt x="740093" y="12708"/>
                              </a:lnTo>
                              <a:lnTo>
                                <a:pt x="752158" y="10167"/>
                              </a:lnTo>
                              <a:lnTo>
                                <a:pt x="764541" y="7625"/>
                              </a:lnTo>
                              <a:lnTo>
                                <a:pt x="776606" y="5719"/>
                              </a:lnTo>
                              <a:lnTo>
                                <a:pt x="788988" y="3813"/>
                              </a:lnTo>
                              <a:lnTo>
                                <a:pt x="801688" y="2542"/>
                              </a:lnTo>
                              <a:lnTo>
                                <a:pt x="814071" y="1271"/>
                              </a:lnTo>
                              <a:lnTo>
                                <a:pt x="826771" y="636"/>
                              </a:lnTo>
                              <a:lnTo>
                                <a:pt x="83947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91AB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ACB2C9" id="KSO_Shape" o:spid="_x0000_s1026" style="position:absolute;margin-left:-49pt;margin-top:280.25pt;width:10.3pt;height:13.05pt;z-index:25162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79575,212566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" path="m481421,957262r3493,3808l490948,968686r6351,6981l510319,990264r13338,13645l537947,1017237r14290,12376l567480,1041671r15560,11424l598601,1063884r16513,10155l631627,1083558r17466,8568l666241,1100377r17784,7616l701808,1114657r18418,6029l738645,1125763r-4128,5077l730706,1135283r-3493,4760l723402,1145437r-2858,5078l717368,1155909r-2858,5395l711970,1167016r-1906,5394l708159,1178439r-1905,5712l704983,1190498r-952,5712l702761,1202556r-318,6347l702125,1215249r318,7299l703078,1229529r1270,6981l705619,1243174r1587,6664l709112,1256819r2540,6347l714193,1269512r3493,6030l720861,1281571r3494,5712l728483,1292995r4128,5394l737057,1303784r5081,5077l746901,1313304r-74626,561035l854237,2050773r176563,-176434l956173,1313304r5399,-4760l966018,1303466r4763,-5394l974910,1292995r3810,-6030l982531,1281571r3493,-6347l988882,1269195r2541,-6346l994281,1256502r1905,-6664l997774,1243174r1270,-6664l999997,1229212r635,-6664l1000632,1215249r,-6346l1000314,1203191r-635,-5712l998727,1191767r-1271,-5712l996186,1180661r-1588,-5395l992375,1169872r-2223,-5078l987929,1159400r-2540,-4760l982849,1149563r-3494,-4760l976497,1139725r-3493,-4442l969829,1130840r17783,-4442l1005713,1121320r17783,-5711l1041280,1109262r17148,-7299l1075576,1094665r16513,-8568l1108602,1076895r15878,-9520l1140041,1056903r15560,-10789l1170209,1034690r14608,-12058l1198472,1009938r13337,-13010l1225147,983283r3493,-3491l1232451,982966r24769,19039l1281037,1021680r23500,20309l1316604,1052143r11115,10472l1338833,1073404r11115,10789l1361062,1094982r10798,10789l1382339,1116561r10479,11423l1403298,1139408r10162,11424l1423304,1162573r9845,11741l1442675,1186373r9527,12375l1461411,1210807r9210,12376l1479830,1235876r8574,12693l1496978,1261262r8574,13010l1513809,1287600r7939,13011l1529687,1314573r7621,13645l1544930,1341863r7304,13963l1559537,1369788r6669,14597l1573193,1398982r6351,14597l1586213,1428176r6033,15549l1598280,1458640r5716,15231l1609712,1489738r5081,15549l1620191,1521153r4764,16184l1630036,1553521r4446,16818l1638610,1586840r4446,17136l1646867,1620794r3810,17136l1654170,1655383r3494,17770l1660522,1690923r3175,18088l1666238,1727099r2223,18722l1670684,1764226r1905,19040l1674177,1802305r1905,19040l1677352,1841019r953,19675l1679258,1880368r317,20309l1679575,1903850r-2540,1587l1653853,1918765r-23500,13010l1606854,1944151r-23817,12058l1558902,1967950r-24134,11424l1510316,1990163r-24452,10472l1461411,2010790r-24769,9837l1411872,2029512r-25087,8885l1361380,2046965r-25405,7616l1310570,2062514r-25404,6981l1259443,2076159r-26040,6347l1207681,2088535r-25722,5394l1155919,2099007r-26358,4760l1103204,2107892r-26040,3490l1050806,2114873r-26675,2856l997774,2119950r-26675,1904l944424,2123441r-26675,1587l891074,2125662r-26675,l835818,2125662r-28580,-952l778657,2123124r-28262,-1587l722132,2119316r-28263,-2539l665606,2113604r-27945,-4126l609398,2105353r-27945,-4760l553825,2095199r-27945,-5712l498252,2083458r-27628,-6982l443314,2069495r-26993,-7616l389011,2053629r-26992,-8251l335343,2036176r-26675,-9520l282311,2016502r-26358,-10472l229913,1994923r-26357,-11424l177833,1971441r-25404,-12376l127024,1946372r-25405,-13328l76532,1919399,51762,1905437,27310,1890523,2858,1875291,,1888301r,-17770l952,1850222r1271,-20309l3493,1809604r1905,-19357l6986,1770573r2223,-19675l11749,1732176r2541,-19040l17148,1694414r2858,-18405l23499,1657604r3493,-17770l30486,1621746r4445,-17453l38742,1586840r4446,-17136l47951,1552569r4764,-16501l57796,1519249r5081,-16183l68593,1486564r5398,-15866l80025,1455149r6034,-15866l92410,1424051r6351,-14914l105430,1393905r6668,-14915l119402,1364393r7304,-14279l134010,1335834r7622,-13963l149571,1307909r7939,-13645l165766,1280936r8257,-13645l182597,1253963r8574,-12693l200380,1228260r9209,-12376l218799,1203191r9209,-12058l237852,1178757r9845,-11741l257541,1155275r10162,-11742l278182,1132110r10480,-11424l298824,1109579r11114,-11106l320735,1087684r11115,-10789l343282,1066423r11433,-10472l366147,1045797r11750,-10155l389964,1025805r11750,-9837l414099,1006448r12702,-9520l439186,987408r12385,-9520l477293,960118r4128,-2856xm839471,r12700,l865506,r12700,636l890906,1271r12382,1271l915988,3813r12383,1906l940436,7943r12382,2224l964883,12708r11748,2860l988696,19062r11747,3177l1011873,26052r11748,4130l1034733,34630r11430,4765l1057276,44161r11112,4765l1079183,54645r10478,5401l1100456,66082r10160,6037l1120776,78790r10160,6672l1140461,92134r9842,6989l1159828,106430r9525,7625l1178561,121680r8572,7943l1196023,137883r8573,8260l1213168,155039r7938,8260l1229043,172513r7938,9213l1244283,190939r7303,9214l1258888,210001r6668,9849l1272223,230017r6033,10166l1284606,250667r5715,10484l1296353,271953r5080,10802l1306831,293239r4762,11120l1316356,315796r4127,11438l1324293,338671r4128,11755l1331913,362181r3175,11755l1337946,386009r2857,12072l1343026,410472r1905,12390l1346518,435252r1588,12391l1349058,460033r953,12708l1350646,485449r317,13026l1350646,513407r-953,15568l1348423,543907r-1270,14614l1345248,573453r-2540,14614l1339851,602682r-3493,13978l1332866,631275r-4128,13979l1324293,658915r-4762,13661l1314133,685920r-5715,13343l1302386,712607r-6033,12708l1289368,738023r-6985,12390l1275081,762486r-7938,12073l1259206,786313r-8573,11438l1242061,809188r-9208,10802l1223963,830792r-9842,10484l1204278,851442r-10477,9532l1183323,870822r-10795,9214l1161733,889249r-11430,8578l1134746,909264r-16510,10802l1101408,929915r-16827,9531l1066801,948342r-18098,8260l1040131,960414r-9525,3495l1021398,967722r-9525,3177l1002348,973758r-9207,2859l983616,979794r-9843,2224l963931,984560r-9843,1906l944246,988372r-9843,2224l924561,991867r-10160,1588l904241,994409r-10478,953l883603,995997r-10477,635l862648,996950r-10477,l840423,996950r-12065,-635l816293,995679r-11747,-953l792798,993455r-11430,-1270l769621,990278r-11430,-2224l746761,985831r-11430,-2542l724218,980430r-11112,-3177l702311,973758r-11113,-3495l680721,966768r-10478,-4447l659448,958190r-10477,-4765l638811,948659r-10160,-4765l618491,938493r-9843,-5083l599123,927373r-9842,-5718l579756,915618r-9208,-6354l561023,902910r-8890,-6989l543561,889249r-8890,-7307l526098,874952r-8572,-7624l508318,858750r-8890,-8896l490538,840958r-8890,-9531l473711,821896r-8255,-9849l457518,801881r-7620,-10167l442596,781548r-7303,-10802l428626,759944r-6668,-10802l415608,738023r-6032,-11438l403861,715148r-5398,-11755l393383,691638r-5080,-12072l383858,667493r-4127,-12073l375603,643030r-3492,-12708l368936,617614r-3493,-13026l362903,591880r-2222,-13026l358776,565828r-1588,-13343l355601,539141r-953,-13661l354331,511819r-318,-13344l354331,485449r317,-12708l355601,460033r1270,-12390l358141,434935r1905,-12391l361951,410472r2222,-12709l366713,385691r3175,-11755l373063,361863r3493,-11755l380683,338671r3810,-11755l388621,315796r4762,-11437l398146,293239r5397,-10484l408623,271636r6033,-10485l420371,250667r6350,-10484l432753,230017r6668,-10167l446088,210001r7303,-9848l460693,190939r7303,-9531l475933,172195r7938,-8896l491808,154403r8573,-8260l508953,137565r8573,-8260l526416,121680r9207,-7942l545148,106113r9525,-6990l564516,92134r9525,-6672l584201,78473r10160,-6354l604838,66082r10478,-6036l625793,54645r11113,-5719l647701,44161r11112,-4766l670243,34630r11113,-4448l693103,26052r11430,-3813l716281,19062r12065,-3494l740093,12708r12065,-2541l764541,7625,776606,5719,788988,3813,801688,2542,814071,1271,826771,636,839471,xe" fillcolor="#6191ab" stroked="f">
                <v:path arrowok="t" o:connecttype="custom" o:connectlocs="39602,72787;50261,78308;49685,81545;49020,85425;50306,89550;71935,130969;69009,88685;69829,84472;68943,81013;71425,77953;81663,72299;91038,72809;97930,79616;103869,87244;108833,95714;112689,105182;115437,115670;116966,127266;112135,135847;96777,142433;80666,146668;64045,148486;46450,147688;29053,144073;12410,137754;0,130703;1197,118397;3679,107333;7357,97399;12144,88552;17973,80725;24754,73784;33308,67088;64787,400;72209,2420;78923,5972;84661,10833;89204,16783;92416,23665;94078,31279;93879,40070;91308,48861;86678,56542;80274,62736;71279,67619;65208,69218;58649,69662;51315,68707;44580,66287;38531,62602;33058,57430;28582,50770;25746,43156;24705,34831;25591,26950;28161,19757;32150,13342;37379,7947;43671,3818;50828,1088;58583,0" o:connectangles="0,0,0,0,0,0,0,0,0,0,0,0,0,0,0,0,0,0,0,0,0,0,0,0,0,0,0,0,0,0,0,0,0,0,0,0,0,0,0,0,0,0,0,0,0,0,0,0,0,0,0,0,0,0,0,0,0,0,0,0,0"/>
              </v:shape>
            </w:pict>
          </mc:Fallback>
        </mc:AlternateContent>
      </w:r>
      <w:r w:rsidR="0075747B">
        <w:rPr>
          <w:noProof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6B9F7D91" wp14:editId="3C9D09CE">
                <wp:simplePos x="0" y="0"/>
                <wp:positionH relativeFrom="column">
                  <wp:posOffset>-620708</wp:posOffset>
                </wp:positionH>
                <wp:positionV relativeFrom="paragraph">
                  <wp:posOffset>3876097</wp:posOffset>
                </wp:positionV>
                <wp:extent cx="95250" cy="163195"/>
                <wp:effectExtent l="38100" t="0" r="38100" b="8255"/>
                <wp:wrapNone/>
                <wp:docPr id="18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1631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9792" h="955625">
                              <a:moveTo>
                                <a:pt x="279896" y="194422"/>
                              </a:moveTo>
                              <a:cubicBezTo>
                                <a:pt x="168660" y="194422"/>
                                <a:pt x="78485" y="284596"/>
                                <a:pt x="78485" y="395833"/>
                              </a:cubicBezTo>
                              <a:cubicBezTo>
                                <a:pt x="78485" y="507069"/>
                                <a:pt x="168660" y="597244"/>
                                <a:pt x="279896" y="597244"/>
                              </a:cubicBezTo>
                              <a:cubicBezTo>
                                <a:pt x="391133" y="597244"/>
                                <a:pt x="481307" y="507069"/>
                                <a:pt x="481307" y="395833"/>
                              </a:cubicBezTo>
                              <a:cubicBezTo>
                                <a:pt x="481307" y="284596"/>
                                <a:pt x="391133" y="194422"/>
                                <a:pt x="279896" y="194422"/>
                              </a:cubicBezTo>
                              <a:close/>
                              <a:moveTo>
                                <a:pt x="279896" y="0"/>
                              </a:moveTo>
                              <a:cubicBezTo>
                                <a:pt x="381198" y="-1"/>
                                <a:pt x="482501" y="38646"/>
                                <a:pt x="559792" y="115937"/>
                              </a:cubicBezTo>
                              <a:cubicBezTo>
                                <a:pt x="714375" y="270519"/>
                                <a:pt x="714375" y="521146"/>
                                <a:pt x="559792" y="675729"/>
                              </a:cubicBezTo>
                              <a:lnTo>
                                <a:pt x="279896" y="955625"/>
                              </a:lnTo>
                              <a:lnTo>
                                <a:pt x="0" y="675729"/>
                              </a:lnTo>
                              <a:cubicBezTo>
                                <a:pt x="-154583" y="521146"/>
                                <a:pt x="-154583" y="270519"/>
                                <a:pt x="0" y="115937"/>
                              </a:cubicBezTo>
                              <a:cubicBezTo>
                                <a:pt x="77291" y="38646"/>
                                <a:pt x="178594" y="-1"/>
                                <a:pt x="27989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6191AB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lIns="91440" tIns="45720" rIns="91440" bIns="293927" anchor="ctr"/>
                    </wps:wsp>
                  </a:graphicData>
                </a:graphic>
              </wp:anchor>
            </w:drawing>
          </mc:Choice>
          <mc:Fallback>
            <w:pict>
              <v:shape w14:anchorId="40D57C10" id="KSO_Shape" o:spid="_x0000_s1026" style="position:absolute;margin-left:-48.85pt;margin-top:305.2pt;width:7.5pt;height:12.85pt;z-index:25162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59792,9556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" path="m279896,194422v-111236,,-201411,90174,-201411,201411c78485,507069,168660,597244,279896,597244v111237,,201411,-90175,201411,-201411c481307,284596,391133,194422,279896,194422xm279896,c381198,-1,482501,38646,559792,115937v154583,154582,154583,405209,,559792l279896,955625,,675729c-154583,521146,-154583,270519,,115937,77291,38646,178594,-1,279896,xe" fillcolor="#6191ab" stroked="f" strokeweight="1pt">
                <v:stroke joinstyle="miter"/>
                <v:path arrowok="t"/>
              </v:shape>
            </w:pict>
          </mc:Fallback>
        </mc:AlternateContent>
      </w:r>
      <w:r w:rsidR="0075747B">
        <w:rPr>
          <w:noProof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1C0AB89D" wp14:editId="24B7450D">
                <wp:simplePos x="0" y="0"/>
                <wp:positionH relativeFrom="column">
                  <wp:posOffset>-615315</wp:posOffset>
                </wp:positionH>
                <wp:positionV relativeFrom="paragraph">
                  <wp:posOffset>4156463</wp:posOffset>
                </wp:positionV>
                <wp:extent cx="116205" cy="174625"/>
                <wp:effectExtent l="0" t="0" r="0" b="0"/>
                <wp:wrapNone/>
                <wp:docPr id="19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16205" cy="174625"/>
                        </a:xfrm>
                        <a:custGeom>
                          <a:avLst/>
                          <a:gdLst>
                            <a:gd name="T0" fmla="*/ 901841 w 1357313"/>
                            <a:gd name="T1" fmla="*/ 1418297 h 2041525"/>
                            <a:gd name="T2" fmla="*/ 952713 w 1357313"/>
                            <a:gd name="T3" fmla="*/ 1537310 h 2041525"/>
                            <a:gd name="T4" fmla="*/ 324238 w 1357313"/>
                            <a:gd name="T5" fmla="*/ 1501582 h 2041525"/>
                            <a:gd name="T6" fmla="*/ 380048 w 1357313"/>
                            <a:gd name="T7" fmla="*/ 1395135 h 2041525"/>
                            <a:gd name="T8" fmla="*/ 837417 w 1357313"/>
                            <a:gd name="T9" fmla="*/ 530566 h 2041525"/>
                            <a:gd name="T10" fmla="*/ 669920 w 1357313"/>
                            <a:gd name="T11" fmla="*/ 686107 h 2041525"/>
                            <a:gd name="T12" fmla="*/ 595424 w 1357313"/>
                            <a:gd name="T13" fmla="*/ 686107 h 2041525"/>
                            <a:gd name="T14" fmla="*/ 427927 w 1357313"/>
                            <a:gd name="T15" fmla="*/ 530566 h 2041525"/>
                            <a:gd name="T16" fmla="*/ 206486 w 1357313"/>
                            <a:gd name="T17" fmla="*/ 405798 h 2041525"/>
                            <a:gd name="T18" fmla="*/ 269716 w 1357313"/>
                            <a:gd name="T19" fmla="*/ 553495 h 2041525"/>
                            <a:gd name="T20" fmla="*/ 416183 w 1357313"/>
                            <a:gd name="T21" fmla="*/ 730090 h 2041525"/>
                            <a:gd name="T22" fmla="*/ 523871 w 1357313"/>
                            <a:gd name="T23" fmla="*/ 839505 h 2041525"/>
                            <a:gd name="T24" fmla="*/ 549065 w 1357313"/>
                            <a:gd name="T25" fmla="*/ 957810 h 2041525"/>
                            <a:gd name="T26" fmla="*/ 521401 w 1357313"/>
                            <a:gd name="T27" fmla="*/ 1070930 h 2041525"/>
                            <a:gd name="T28" fmla="*/ 406056 w 1357313"/>
                            <a:gd name="T29" fmla="*/ 1185778 h 2041525"/>
                            <a:gd name="T30" fmla="*/ 263047 w 1357313"/>
                            <a:gd name="T31" fmla="*/ 1361879 h 2041525"/>
                            <a:gd name="T32" fmla="*/ 205745 w 1357313"/>
                            <a:gd name="T33" fmla="*/ 1502167 h 2041525"/>
                            <a:gd name="T34" fmla="*/ 1072195 w 1357313"/>
                            <a:gd name="T35" fmla="*/ 1557244 h 2041525"/>
                            <a:gd name="T36" fmla="*/ 1021808 w 1357313"/>
                            <a:gd name="T37" fmla="*/ 1393740 h 2041525"/>
                            <a:gd name="T38" fmla="*/ 889667 w 1357313"/>
                            <a:gd name="T39" fmla="*/ 1217639 h 2041525"/>
                            <a:gd name="T40" fmla="*/ 755797 w 1357313"/>
                            <a:gd name="T41" fmla="*/ 1087231 h 2041525"/>
                            <a:gd name="T42" fmla="*/ 719983 w 1357313"/>
                            <a:gd name="T43" fmla="*/ 986954 h 2041525"/>
                            <a:gd name="T44" fmla="*/ 728381 w 1357313"/>
                            <a:gd name="T45" fmla="*/ 880504 h 2041525"/>
                            <a:gd name="T46" fmla="*/ 790870 w 1357313"/>
                            <a:gd name="T47" fmla="*/ 784920 h 2041525"/>
                            <a:gd name="T48" fmla="*/ 959566 w 1357313"/>
                            <a:gd name="T49" fmla="*/ 605115 h 2041525"/>
                            <a:gd name="T50" fmla="*/ 1046261 w 1357313"/>
                            <a:gd name="T51" fmla="*/ 456677 h 2041525"/>
                            <a:gd name="T52" fmla="*/ 1090473 w 1357313"/>
                            <a:gd name="T53" fmla="*/ 209197 h 2041525"/>
                            <a:gd name="T54" fmla="*/ 1216685 w 1357313"/>
                            <a:gd name="T55" fmla="*/ 15314 h 2041525"/>
                            <a:gd name="T56" fmla="*/ 1260650 w 1357313"/>
                            <a:gd name="T57" fmla="*/ 68662 h 2041525"/>
                            <a:gd name="T58" fmla="*/ 1261391 w 1357313"/>
                            <a:gd name="T59" fmla="*/ 138313 h 2041525"/>
                            <a:gd name="T60" fmla="*/ 1222613 w 1357313"/>
                            <a:gd name="T61" fmla="*/ 189932 h 2041525"/>
                            <a:gd name="T62" fmla="*/ 1165311 w 1357313"/>
                            <a:gd name="T63" fmla="*/ 293419 h 2041525"/>
                            <a:gd name="T64" fmla="*/ 1116654 w 1357313"/>
                            <a:gd name="T65" fmla="*/ 524844 h 2041525"/>
                            <a:gd name="T66" fmla="*/ 1012670 w 1357313"/>
                            <a:gd name="T67" fmla="*/ 704403 h 2041525"/>
                            <a:gd name="T68" fmla="*/ 829154 w 1357313"/>
                            <a:gd name="T69" fmla="*/ 889890 h 2041525"/>
                            <a:gd name="T70" fmla="*/ 817052 w 1357313"/>
                            <a:gd name="T71" fmla="*/ 962009 h 2041525"/>
                            <a:gd name="T72" fmla="*/ 905969 w 1357313"/>
                            <a:gd name="T73" fmla="*/ 1085008 h 2041525"/>
                            <a:gd name="T74" fmla="*/ 1048237 w 1357313"/>
                            <a:gd name="T75" fmla="*/ 1249500 h 2041525"/>
                            <a:gd name="T76" fmla="*/ 1134190 w 1357313"/>
                            <a:gd name="T77" fmla="*/ 1433011 h 2041525"/>
                            <a:gd name="T78" fmla="*/ 1183588 w 1357313"/>
                            <a:gd name="T79" fmla="*/ 1698520 h 2041525"/>
                            <a:gd name="T80" fmla="*/ 1240149 w 1357313"/>
                            <a:gd name="T81" fmla="*/ 1730629 h 2041525"/>
                            <a:gd name="T82" fmla="*/ 1266331 w 1357313"/>
                            <a:gd name="T83" fmla="*/ 1790399 h 2041525"/>
                            <a:gd name="T84" fmla="*/ 1249041 w 1357313"/>
                            <a:gd name="T85" fmla="*/ 1858814 h 2041525"/>
                            <a:gd name="T86" fmla="*/ 1193468 w 1357313"/>
                            <a:gd name="T87" fmla="*/ 1900307 h 2041525"/>
                            <a:gd name="T88" fmla="*/ 68664 w 1357313"/>
                            <a:gd name="T89" fmla="*/ 1898578 h 2041525"/>
                            <a:gd name="T90" fmla="*/ 15067 w 1357313"/>
                            <a:gd name="T91" fmla="*/ 1854615 h 2041525"/>
                            <a:gd name="T92" fmla="*/ 988 w 1357313"/>
                            <a:gd name="T93" fmla="*/ 1785459 h 2041525"/>
                            <a:gd name="T94" fmla="*/ 30133 w 1357313"/>
                            <a:gd name="T95" fmla="*/ 1727170 h 2041525"/>
                            <a:gd name="T96" fmla="*/ 87929 w 1357313"/>
                            <a:gd name="T97" fmla="*/ 1697533 h 2041525"/>
                            <a:gd name="T98" fmla="*/ 132882 w 1357313"/>
                            <a:gd name="T99" fmla="*/ 1433011 h 2041525"/>
                            <a:gd name="T100" fmla="*/ 218836 w 1357313"/>
                            <a:gd name="T101" fmla="*/ 1249500 h 2041525"/>
                            <a:gd name="T102" fmla="*/ 361103 w 1357313"/>
                            <a:gd name="T103" fmla="*/ 1085008 h 2041525"/>
                            <a:gd name="T104" fmla="*/ 449773 w 1357313"/>
                            <a:gd name="T105" fmla="*/ 964726 h 2041525"/>
                            <a:gd name="T106" fmla="*/ 437671 w 1357313"/>
                            <a:gd name="T107" fmla="*/ 889890 h 2041525"/>
                            <a:gd name="T108" fmla="*/ 254402 w 1357313"/>
                            <a:gd name="T109" fmla="*/ 704403 h 2041525"/>
                            <a:gd name="T110" fmla="*/ 150419 w 1357313"/>
                            <a:gd name="T111" fmla="*/ 524844 h 2041525"/>
                            <a:gd name="T112" fmla="*/ 99291 w 1357313"/>
                            <a:gd name="T113" fmla="*/ 272672 h 2041525"/>
                            <a:gd name="T114" fmla="*/ 40507 w 1357313"/>
                            <a:gd name="T115" fmla="*/ 186969 h 2041525"/>
                            <a:gd name="T116" fmla="*/ 4199 w 1357313"/>
                            <a:gd name="T117" fmla="*/ 133866 h 2041525"/>
                            <a:gd name="T118" fmla="*/ 8151 w 1357313"/>
                            <a:gd name="T119" fmla="*/ 63970 h 2041525"/>
                            <a:gd name="T120" fmla="*/ 54585 w 1357313"/>
                            <a:gd name="T121" fmla="*/ 12596 h 2041525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</a:gdLst>
                          <a:ahLst/>
                          <a:cxnLst>
                            <a:cxn ang="T122">
                              <a:pos x="T0" y="T1"/>
                            </a:cxn>
                            <a:cxn ang="T123">
                              <a:pos x="T2" y="T3"/>
                            </a:cxn>
                            <a:cxn ang="T124">
                              <a:pos x="T4" y="T5"/>
                            </a:cxn>
                            <a:cxn ang="T125">
                              <a:pos x="T6" y="T7"/>
                            </a:cxn>
                            <a:cxn ang="T126">
                              <a:pos x="T8" y="T9"/>
                            </a:cxn>
                            <a:cxn ang="T127">
                              <a:pos x="T10" y="T11"/>
                            </a:cxn>
                            <a:cxn ang="T128">
                              <a:pos x="T12" y="T13"/>
                            </a:cxn>
                            <a:cxn ang="T129">
                              <a:pos x="T14" y="T15"/>
                            </a:cxn>
                            <a:cxn ang="T130">
                              <a:pos x="T16" y="T17"/>
                            </a:cxn>
                            <a:cxn ang="T131">
                              <a:pos x="T18" y="T19"/>
                            </a:cxn>
                            <a:cxn ang="T132">
                              <a:pos x="T20" y="T21"/>
                            </a:cxn>
                            <a:cxn ang="T133">
                              <a:pos x="T22" y="T23"/>
                            </a:cxn>
                            <a:cxn ang="T134">
                              <a:pos x="T24" y="T25"/>
                            </a:cxn>
                            <a:cxn ang="T135">
                              <a:pos x="T26" y="T27"/>
                            </a:cxn>
                            <a:cxn ang="T136">
                              <a:pos x="T28" y="T29"/>
                            </a:cxn>
                            <a:cxn ang="T137">
                              <a:pos x="T30" y="T31"/>
                            </a:cxn>
                            <a:cxn ang="T138">
                              <a:pos x="T32" y="T33"/>
                            </a:cxn>
                            <a:cxn ang="T139">
                              <a:pos x="T34" y="T35"/>
                            </a:cxn>
                            <a:cxn ang="T140">
                              <a:pos x="T36" y="T37"/>
                            </a:cxn>
                            <a:cxn ang="T141">
                              <a:pos x="T38" y="T39"/>
                            </a:cxn>
                            <a:cxn ang="T142">
                              <a:pos x="T40" y="T41"/>
                            </a:cxn>
                            <a:cxn ang="T143">
                              <a:pos x="T42" y="T43"/>
                            </a:cxn>
                            <a:cxn ang="T144">
                              <a:pos x="T44" y="T45"/>
                            </a:cxn>
                            <a:cxn ang="T145">
                              <a:pos x="T46" y="T47"/>
                            </a:cxn>
                            <a:cxn ang="T146">
                              <a:pos x="T48" y="T49"/>
                            </a:cxn>
                            <a:cxn ang="T147">
                              <a:pos x="T50" y="T51"/>
                            </a:cxn>
                            <a:cxn ang="T148">
                              <a:pos x="T52" y="T53"/>
                            </a:cxn>
                            <a:cxn ang="T149">
                              <a:pos x="T54" y="T55"/>
                            </a:cxn>
                            <a:cxn ang="T150">
                              <a:pos x="T56" y="T57"/>
                            </a:cxn>
                            <a:cxn ang="T151">
                              <a:pos x="T58" y="T59"/>
                            </a:cxn>
                            <a:cxn ang="T152">
                              <a:pos x="T60" y="T61"/>
                            </a:cxn>
                            <a:cxn ang="T153">
                              <a:pos x="T62" y="T63"/>
                            </a:cxn>
                            <a:cxn ang="T154">
                              <a:pos x="T64" y="T65"/>
                            </a:cxn>
                            <a:cxn ang="T155">
                              <a:pos x="T66" y="T67"/>
                            </a:cxn>
                            <a:cxn ang="T156">
                              <a:pos x="T68" y="T69"/>
                            </a:cxn>
                            <a:cxn ang="T157">
                              <a:pos x="T70" y="T71"/>
                            </a:cxn>
                            <a:cxn ang="T158">
                              <a:pos x="T72" y="T73"/>
                            </a:cxn>
                            <a:cxn ang="T159">
                              <a:pos x="T74" y="T75"/>
                            </a:cxn>
                            <a:cxn ang="T160">
                              <a:pos x="T76" y="T77"/>
                            </a:cxn>
                            <a:cxn ang="T161">
                              <a:pos x="T78" y="T79"/>
                            </a:cxn>
                            <a:cxn ang="T162">
                              <a:pos x="T80" y="T81"/>
                            </a:cxn>
                            <a:cxn ang="T163">
                              <a:pos x="T82" y="T83"/>
                            </a:cxn>
                            <a:cxn ang="T164">
                              <a:pos x="T84" y="T85"/>
                            </a:cxn>
                            <a:cxn ang="T165">
                              <a:pos x="T86" y="T87"/>
                            </a:cxn>
                            <a:cxn ang="T166">
                              <a:pos x="T88" y="T89"/>
                            </a:cxn>
                            <a:cxn ang="T167">
                              <a:pos x="T90" y="T91"/>
                            </a:cxn>
                            <a:cxn ang="T168">
                              <a:pos x="T92" y="T93"/>
                            </a:cxn>
                            <a:cxn ang="T169">
                              <a:pos x="T94" y="T95"/>
                            </a:cxn>
                            <a:cxn ang="T170">
                              <a:pos x="T96" y="T97"/>
                            </a:cxn>
                            <a:cxn ang="T171">
                              <a:pos x="T98" y="T99"/>
                            </a:cxn>
                            <a:cxn ang="T172">
                              <a:pos x="T100" y="T101"/>
                            </a:cxn>
                            <a:cxn ang="T173">
                              <a:pos x="T102" y="T103"/>
                            </a:cxn>
                            <a:cxn ang="T174">
                              <a:pos x="T104" y="T105"/>
                            </a:cxn>
                            <a:cxn ang="T175">
                              <a:pos x="T106" y="T107"/>
                            </a:cxn>
                            <a:cxn ang="T176">
                              <a:pos x="T108" y="T109"/>
                            </a:cxn>
                            <a:cxn ang="T177">
                              <a:pos x="T110" y="T111"/>
                            </a:cxn>
                            <a:cxn ang="T178">
                              <a:pos x="T112" y="T113"/>
                            </a:cxn>
                            <a:cxn ang="T179">
                              <a:pos x="T114" y="T115"/>
                            </a:cxn>
                            <a:cxn ang="T180">
                              <a:pos x="T116" y="T117"/>
                            </a:cxn>
                            <a:cxn ang="T181">
                              <a:pos x="T118" y="T119"/>
                            </a:cxn>
                            <a:cxn ang="T182">
                              <a:pos x="T120" y="T121"/>
                            </a:cxn>
                          </a:cxnLst>
                          <a:rect l="0" t="0" r="r" b="b"/>
                          <a:pathLst>
                            <a:path w="1357313" h="2041525">
                              <a:moveTo>
                                <a:pt x="550334" y="1339850"/>
                              </a:moveTo>
                              <a:lnTo>
                                <a:pt x="806980" y="1339850"/>
                              </a:lnTo>
                              <a:lnTo>
                                <a:pt x="827353" y="1358335"/>
                              </a:lnTo>
                              <a:lnTo>
                                <a:pt x="846138" y="1376291"/>
                              </a:lnTo>
                              <a:lnTo>
                                <a:pt x="864130" y="1393983"/>
                              </a:lnTo>
                              <a:lnTo>
                                <a:pt x="880799" y="1411676"/>
                              </a:lnTo>
                              <a:lnTo>
                                <a:pt x="896674" y="1428840"/>
                              </a:lnTo>
                              <a:lnTo>
                                <a:pt x="911490" y="1445476"/>
                              </a:lnTo>
                              <a:lnTo>
                                <a:pt x="925249" y="1462376"/>
                              </a:lnTo>
                              <a:lnTo>
                                <a:pt x="938213" y="1479012"/>
                              </a:lnTo>
                              <a:lnTo>
                                <a:pt x="950120" y="1495120"/>
                              </a:lnTo>
                              <a:lnTo>
                                <a:pt x="955940" y="1503570"/>
                              </a:lnTo>
                              <a:lnTo>
                                <a:pt x="961232" y="1511756"/>
                              </a:lnTo>
                              <a:lnTo>
                                <a:pt x="966259" y="1519942"/>
                              </a:lnTo>
                              <a:lnTo>
                                <a:pt x="971286" y="1527863"/>
                              </a:lnTo>
                              <a:lnTo>
                                <a:pt x="976049" y="1535785"/>
                              </a:lnTo>
                              <a:lnTo>
                                <a:pt x="980547" y="1543971"/>
                              </a:lnTo>
                              <a:lnTo>
                                <a:pt x="985045" y="1552157"/>
                              </a:lnTo>
                              <a:lnTo>
                                <a:pt x="989278" y="1560343"/>
                              </a:lnTo>
                              <a:lnTo>
                                <a:pt x="993247" y="1568265"/>
                              </a:lnTo>
                              <a:lnTo>
                                <a:pt x="996951" y="1576451"/>
                              </a:lnTo>
                              <a:lnTo>
                                <a:pt x="1000391" y="1584637"/>
                              </a:lnTo>
                              <a:lnTo>
                                <a:pt x="1003830" y="1592823"/>
                              </a:lnTo>
                              <a:lnTo>
                                <a:pt x="1007005" y="1601273"/>
                              </a:lnTo>
                              <a:lnTo>
                                <a:pt x="1010180" y="1609195"/>
                              </a:lnTo>
                              <a:lnTo>
                                <a:pt x="1013355" y="1620286"/>
                              </a:lnTo>
                              <a:lnTo>
                                <a:pt x="1017059" y="1632697"/>
                              </a:lnTo>
                              <a:lnTo>
                                <a:pt x="1020764" y="1647484"/>
                              </a:lnTo>
                              <a:lnTo>
                                <a:pt x="1024203" y="1663592"/>
                              </a:lnTo>
                              <a:lnTo>
                                <a:pt x="1027643" y="1681284"/>
                              </a:lnTo>
                              <a:lnTo>
                                <a:pt x="1031347" y="1700297"/>
                              </a:lnTo>
                              <a:lnTo>
                                <a:pt x="1034786" y="1721158"/>
                              </a:lnTo>
                              <a:lnTo>
                                <a:pt x="1038226" y="1743075"/>
                              </a:lnTo>
                              <a:lnTo>
                                <a:pt x="319088" y="1743075"/>
                              </a:lnTo>
                              <a:lnTo>
                                <a:pt x="322528" y="1721158"/>
                              </a:lnTo>
                              <a:lnTo>
                                <a:pt x="325967" y="1700297"/>
                              </a:lnTo>
                              <a:lnTo>
                                <a:pt x="329407" y="1681284"/>
                              </a:lnTo>
                              <a:lnTo>
                                <a:pt x="332846" y="1663592"/>
                              </a:lnTo>
                              <a:lnTo>
                                <a:pt x="336551" y="1647484"/>
                              </a:lnTo>
                              <a:lnTo>
                                <a:pt x="339990" y="1632697"/>
                              </a:lnTo>
                              <a:lnTo>
                                <a:pt x="343694" y="1620286"/>
                              </a:lnTo>
                              <a:lnTo>
                                <a:pt x="347398" y="1609195"/>
                              </a:lnTo>
                              <a:lnTo>
                                <a:pt x="350309" y="1601273"/>
                              </a:lnTo>
                              <a:lnTo>
                                <a:pt x="353484" y="1592823"/>
                              </a:lnTo>
                              <a:lnTo>
                                <a:pt x="356923" y="1584637"/>
                              </a:lnTo>
                              <a:lnTo>
                                <a:pt x="360363" y="1576451"/>
                              </a:lnTo>
                              <a:lnTo>
                                <a:pt x="364067" y="1568265"/>
                              </a:lnTo>
                              <a:lnTo>
                                <a:pt x="368036" y="1560343"/>
                              </a:lnTo>
                              <a:lnTo>
                                <a:pt x="372269" y="1552157"/>
                              </a:lnTo>
                              <a:lnTo>
                                <a:pt x="376503" y="1543971"/>
                              </a:lnTo>
                              <a:lnTo>
                                <a:pt x="381265" y="1535785"/>
                              </a:lnTo>
                              <a:lnTo>
                                <a:pt x="386028" y="1527863"/>
                              </a:lnTo>
                              <a:lnTo>
                                <a:pt x="390790" y="1519942"/>
                              </a:lnTo>
                              <a:lnTo>
                                <a:pt x="396082" y="1511756"/>
                              </a:lnTo>
                              <a:lnTo>
                                <a:pt x="401373" y="1503570"/>
                              </a:lnTo>
                              <a:lnTo>
                                <a:pt x="407194" y="1495120"/>
                              </a:lnTo>
                              <a:lnTo>
                                <a:pt x="419101" y="1479012"/>
                              </a:lnTo>
                              <a:lnTo>
                                <a:pt x="432065" y="1462376"/>
                              </a:lnTo>
                              <a:lnTo>
                                <a:pt x="445824" y="1445476"/>
                              </a:lnTo>
                              <a:lnTo>
                                <a:pt x="460640" y="1428840"/>
                              </a:lnTo>
                              <a:lnTo>
                                <a:pt x="476515" y="1411676"/>
                              </a:lnTo>
                              <a:lnTo>
                                <a:pt x="493184" y="1393983"/>
                              </a:lnTo>
                              <a:lnTo>
                                <a:pt x="511176" y="1376291"/>
                              </a:lnTo>
                              <a:lnTo>
                                <a:pt x="530226" y="1358335"/>
                              </a:lnTo>
                              <a:lnTo>
                                <a:pt x="550334" y="1339850"/>
                              </a:lnTo>
                              <a:close/>
                              <a:moveTo>
                                <a:pt x="430213" y="534988"/>
                              </a:moveTo>
                              <a:lnTo>
                                <a:pt x="925513" y="534988"/>
                              </a:lnTo>
                              <a:lnTo>
                                <a:pt x="916527" y="545836"/>
                              </a:lnTo>
                              <a:lnTo>
                                <a:pt x="907012" y="557478"/>
                              </a:lnTo>
                              <a:lnTo>
                                <a:pt x="897233" y="568590"/>
                              </a:lnTo>
                              <a:lnTo>
                                <a:pt x="886925" y="580232"/>
                              </a:lnTo>
                              <a:lnTo>
                                <a:pt x="876089" y="591609"/>
                              </a:lnTo>
                              <a:lnTo>
                                <a:pt x="864988" y="603515"/>
                              </a:lnTo>
                              <a:lnTo>
                                <a:pt x="853095" y="615422"/>
                              </a:lnTo>
                              <a:lnTo>
                                <a:pt x="840937" y="627328"/>
                              </a:lnTo>
                              <a:lnTo>
                                <a:pt x="828250" y="639499"/>
                              </a:lnTo>
                              <a:lnTo>
                                <a:pt x="815035" y="651934"/>
                              </a:lnTo>
                              <a:lnTo>
                                <a:pt x="801292" y="664105"/>
                              </a:lnTo>
                              <a:lnTo>
                                <a:pt x="787019" y="677069"/>
                              </a:lnTo>
                              <a:lnTo>
                                <a:pt x="772218" y="690034"/>
                              </a:lnTo>
                              <a:lnTo>
                                <a:pt x="756625" y="702999"/>
                              </a:lnTo>
                              <a:lnTo>
                                <a:pt x="740767" y="716492"/>
                              </a:lnTo>
                              <a:lnTo>
                                <a:pt x="724116" y="729986"/>
                              </a:lnTo>
                              <a:lnTo>
                                <a:pt x="717772" y="735278"/>
                              </a:lnTo>
                              <a:lnTo>
                                <a:pt x="711429" y="740834"/>
                              </a:lnTo>
                              <a:lnTo>
                                <a:pt x="705350" y="746655"/>
                              </a:lnTo>
                              <a:lnTo>
                                <a:pt x="699536" y="753005"/>
                              </a:lnTo>
                              <a:lnTo>
                                <a:pt x="693985" y="759090"/>
                              </a:lnTo>
                              <a:lnTo>
                                <a:pt x="688171" y="765969"/>
                              </a:lnTo>
                              <a:lnTo>
                                <a:pt x="682885" y="772584"/>
                              </a:lnTo>
                              <a:lnTo>
                                <a:pt x="677863" y="779463"/>
                              </a:lnTo>
                              <a:lnTo>
                                <a:pt x="672841" y="772584"/>
                              </a:lnTo>
                              <a:lnTo>
                                <a:pt x="667555" y="765969"/>
                              </a:lnTo>
                              <a:lnTo>
                                <a:pt x="662005" y="759090"/>
                              </a:lnTo>
                              <a:lnTo>
                                <a:pt x="656190" y="753005"/>
                              </a:lnTo>
                              <a:lnTo>
                                <a:pt x="650376" y="746655"/>
                              </a:lnTo>
                              <a:lnTo>
                                <a:pt x="644297" y="740834"/>
                              </a:lnTo>
                              <a:lnTo>
                                <a:pt x="637954" y="735278"/>
                              </a:lnTo>
                              <a:lnTo>
                                <a:pt x="631610" y="729986"/>
                              </a:lnTo>
                              <a:lnTo>
                                <a:pt x="614959" y="716492"/>
                              </a:lnTo>
                              <a:lnTo>
                                <a:pt x="599101" y="702999"/>
                              </a:lnTo>
                              <a:lnTo>
                                <a:pt x="583508" y="690034"/>
                              </a:lnTo>
                              <a:lnTo>
                                <a:pt x="568707" y="677069"/>
                              </a:lnTo>
                              <a:lnTo>
                                <a:pt x="554434" y="664105"/>
                              </a:lnTo>
                              <a:lnTo>
                                <a:pt x="540691" y="651934"/>
                              </a:lnTo>
                              <a:lnTo>
                                <a:pt x="527476" y="639499"/>
                              </a:lnTo>
                              <a:lnTo>
                                <a:pt x="514789" y="627328"/>
                              </a:lnTo>
                              <a:lnTo>
                                <a:pt x="502631" y="615422"/>
                              </a:lnTo>
                              <a:lnTo>
                                <a:pt x="490738" y="603515"/>
                              </a:lnTo>
                              <a:lnTo>
                                <a:pt x="479637" y="591609"/>
                              </a:lnTo>
                              <a:lnTo>
                                <a:pt x="468801" y="580232"/>
                              </a:lnTo>
                              <a:lnTo>
                                <a:pt x="458493" y="568590"/>
                              </a:lnTo>
                              <a:lnTo>
                                <a:pt x="448714" y="557478"/>
                              </a:lnTo>
                              <a:lnTo>
                                <a:pt x="439199" y="545836"/>
                              </a:lnTo>
                              <a:lnTo>
                                <a:pt x="430213" y="534988"/>
                              </a:lnTo>
                              <a:close/>
                              <a:moveTo>
                                <a:pt x="188949" y="224189"/>
                              </a:moveTo>
                              <a:lnTo>
                                <a:pt x="193448" y="263892"/>
                              </a:lnTo>
                              <a:lnTo>
                                <a:pt x="195830" y="284803"/>
                              </a:lnTo>
                              <a:lnTo>
                                <a:pt x="198741" y="306507"/>
                              </a:lnTo>
                              <a:lnTo>
                                <a:pt x="201917" y="328741"/>
                              </a:lnTo>
                              <a:lnTo>
                                <a:pt x="204828" y="350710"/>
                              </a:lnTo>
                              <a:lnTo>
                                <a:pt x="208532" y="372678"/>
                              </a:lnTo>
                              <a:lnTo>
                                <a:pt x="212502" y="394118"/>
                              </a:lnTo>
                              <a:lnTo>
                                <a:pt x="215413" y="408146"/>
                              </a:lnTo>
                              <a:lnTo>
                                <a:pt x="218059" y="421645"/>
                              </a:lnTo>
                              <a:lnTo>
                                <a:pt x="221235" y="434880"/>
                              </a:lnTo>
                              <a:lnTo>
                                <a:pt x="224410" y="447585"/>
                              </a:lnTo>
                              <a:lnTo>
                                <a:pt x="227321" y="459496"/>
                              </a:lnTo>
                              <a:lnTo>
                                <a:pt x="230497" y="470348"/>
                              </a:lnTo>
                              <a:lnTo>
                                <a:pt x="233673" y="480406"/>
                              </a:lnTo>
                              <a:lnTo>
                                <a:pt x="236584" y="489405"/>
                              </a:lnTo>
                              <a:lnTo>
                                <a:pt x="241082" y="501316"/>
                              </a:lnTo>
                              <a:lnTo>
                                <a:pt x="246111" y="513227"/>
                              </a:lnTo>
                              <a:lnTo>
                                <a:pt x="251403" y="524873"/>
                              </a:lnTo>
                              <a:lnTo>
                                <a:pt x="256961" y="536784"/>
                              </a:lnTo>
                              <a:lnTo>
                                <a:pt x="262783" y="547901"/>
                              </a:lnTo>
                              <a:lnTo>
                                <a:pt x="268605" y="559547"/>
                              </a:lnTo>
                              <a:lnTo>
                                <a:pt x="275220" y="570664"/>
                              </a:lnTo>
                              <a:lnTo>
                                <a:pt x="281836" y="581781"/>
                              </a:lnTo>
                              <a:lnTo>
                                <a:pt x="288981" y="593162"/>
                              </a:lnTo>
                              <a:lnTo>
                                <a:pt x="296127" y="604014"/>
                              </a:lnTo>
                              <a:lnTo>
                                <a:pt x="304066" y="615396"/>
                              </a:lnTo>
                              <a:lnTo>
                                <a:pt x="312005" y="626248"/>
                              </a:lnTo>
                              <a:lnTo>
                                <a:pt x="320473" y="637365"/>
                              </a:lnTo>
                              <a:lnTo>
                                <a:pt x="329206" y="648482"/>
                              </a:lnTo>
                              <a:lnTo>
                                <a:pt x="338468" y="659334"/>
                              </a:lnTo>
                              <a:lnTo>
                                <a:pt x="347730" y="670450"/>
                              </a:lnTo>
                              <a:lnTo>
                                <a:pt x="366784" y="692419"/>
                              </a:lnTo>
                              <a:lnTo>
                                <a:pt x="385309" y="714388"/>
                              </a:lnTo>
                              <a:lnTo>
                                <a:pt x="404362" y="736887"/>
                              </a:lnTo>
                              <a:lnTo>
                                <a:pt x="414154" y="748268"/>
                              </a:lnTo>
                              <a:lnTo>
                                <a:pt x="424210" y="759385"/>
                              </a:lnTo>
                              <a:lnTo>
                                <a:pt x="435060" y="771031"/>
                              </a:lnTo>
                              <a:lnTo>
                                <a:pt x="445910" y="782413"/>
                              </a:lnTo>
                              <a:lnTo>
                                <a:pt x="457554" y="794059"/>
                              </a:lnTo>
                              <a:lnTo>
                                <a:pt x="469463" y="805440"/>
                              </a:lnTo>
                              <a:lnTo>
                                <a:pt x="482165" y="817351"/>
                              </a:lnTo>
                              <a:lnTo>
                                <a:pt x="495661" y="829262"/>
                              </a:lnTo>
                              <a:lnTo>
                                <a:pt x="509952" y="841173"/>
                              </a:lnTo>
                              <a:lnTo>
                                <a:pt x="525036" y="853349"/>
                              </a:lnTo>
                              <a:lnTo>
                                <a:pt x="531916" y="858907"/>
                              </a:lnTo>
                              <a:lnTo>
                                <a:pt x="537738" y="864730"/>
                              </a:lnTo>
                              <a:lnTo>
                                <a:pt x="543031" y="870818"/>
                              </a:lnTo>
                              <a:lnTo>
                                <a:pt x="547530" y="876376"/>
                              </a:lnTo>
                              <a:lnTo>
                                <a:pt x="551764" y="882199"/>
                              </a:lnTo>
                              <a:lnTo>
                                <a:pt x="555204" y="888023"/>
                              </a:lnTo>
                              <a:lnTo>
                                <a:pt x="558644" y="893846"/>
                              </a:lnTo>
                              <a:lnTo>
                                <a:pt x="561291" y="899669"/>
                              </a:lnTo>
                              <a:lnTo>
                                <a:pt x="564202" y="905227"/>
                              </a:lnTo>
                              <a:lnTo>
                                <a:pt x="566848" y="911315"/>
                              </a:lnTo>
                              <a:lnTo>
                                <a:pt x="568965" y="916873"/>
                              </a:lnTo>
                              <a:lnTo>
                                <a:pt x="570818" y="922696"/>
                              </a:lnTo>
                              <a:lnTo>
                                <a:pt x="574523" y="934607"/>
                              </a:lnTo>
                              <a:lnTo>
                                <a:pt x="577698" y="946518"/>
                              </a:lnTo>
                              <a:lnTo>
                                <a:pt x="582462" y="966370"/>
                              </a:lnTo>
                              <a:lnTo>
                                <a:pt x="584314" y="973781"/>
                              </a:lnTo>
                              <a:lnTo>
                                <a:pt x="585902" y="980927"/>
                              </a:lnTo>
                              <a:lnTo>
                                <a:pt x="587225" y="988074"/>
                              </a:lnTo>
                              <a:lnTo>
                                <a:pt x="587754" y="996015"/>
                              </a:lnTo>
                              <a:lnTo>
                                <a:pt x="588284" y="1005808"/>
                              </a:lnTo>
                              <a:lnTo>
                                <a:pt x="588548" y="1017719"/>
                              </a:lnTo>
                              <a:lnTo>
                                <a:pt x="588284" y="1026453"/>
                              </a:lnTo>
                              <a:lnTo>
                                <a:pt x="588019" y="1033600"/>
                              </a:lnTo>
                              <a:lnTo>
                                <a:pt x="587754" y="1039423"/>
                              </a:lnTo>
                              <a:lnTo>
                                <a:pt x="587225" y="1044717"/>
                              </a:lnTo>
                              <a:lnTo>
                                <a:pt x="585373" y="1055304"/>
                              </a:lnTo>
                              <a:lnTo>
                                <a:pt x="582726" y="1070391"/>
                              </a:lnTo>
                              <a:lnTo>
                                <a:pt x="581138" y="1079655"/>
                              </a:lnTo>
                              <a:lnTo>
                                <a:pt x="579021" y="1088919"/>
                              </a:lnTo>
                              <a:lnTo>
                                <a:pt x="576904" y="1097919"/>
                              </a:lnTo>
                              <a:lnTo>
                                <a:pt x="574523" y="1106918"/>
                              </a:lnTo>
                              <a:lnTo>
                                <a:pt x="571876" y="1115917"/>
                              </a:lnTo>
                              <a:lnTo>
                                <a:pt x="568701" y="1124652"/>
                              </a:lnTo>
                              <a:lnTo>
                                <a:pt x="565260" y="1133387"/>
                              </a:lnTo>
                              <a:lnTo>
                                <a:pt x="561291" y="1142121"/>
                              </a:lnTo>
                              <a:lnTo>
                                <a:pt x="558644" y="1147680"/>
                              </a:lnTo>
                              <a:lnTo>
                                <a:pt x="555204" y="1153768"/>
                              </a:lnTo>
                              <a:lnTo>
                                <a:pt x="551764" y="1159326"/>
                              </a:lnTo>
                              <a:lnTo>
                                <a:pt x="547530" y="1165149"/>
                              </a:lnTo>
                              <a:lnTo>
                                <a:pt x="543031" y="1170972"/>
                              </a:lnTo>
                              <a:lnTo>
                                <a:pt x="538003" y="1176795"/>
                              </a:lnTo>
                              <a:lnTo>
                                <a:pt x="532181" y="1182618"/>
                              </a:lnTo>
                              <a:lnTo>
                                <a:pt x="525300" y="1188177"/>
                              </a:lnTo>
                              <a:lnTo>
                                <a:pt x="510216" y="1200352"/>
                              </a:lnTo>
                              <a:lnTo>
                                <a:pt x="495926" y="1212263"/>
                              </a:lnTo>
                              <a:lnTo>
                                <a:pt x="482430" y="1224174"/>
                              </a:lnTo>
                              <a:lnTo>
                                <a:pt x="469463" y="1236085"/>
                              </a:lnTo>
                              <a:lnTo>
                                <a:pt x="457554" y="1247466"/>
                              </a:lnTo>
                              <a:lnTo>
                                <a:pt x="445910" y="1259377"/>
                              </a:lnTo>
                              <a:lnTo>
                                <a:pt x="435060" y="1270759"/>
                              </a:lnTo>
                              <a:lnTo>
                                <a:pt x="424210" y="1282140"/>
                              </a:lnTo>
                              <a:lnTo>
                                <a:pt x="414154" y="1293257"/>
                              </a:lnTo>
                              <a:lnTo>
                                <a:pt x="404362" y="1304903"/>
                              </a:lnTo>
                              <a:lnTo>
                                <a:pt x="385309" y="1326872"/>
                              </a:lnTo>
                              <a:lnTo>
                                <a:pt x="366784" y="1349106"/>
                              </a:lnTo>
                              <a:lnTo>
                                <a:pt x="347730" y="1371340"/>
                              </a:lnTo>
                              <a:lnTo>
                                <a:pt x="338468" y="1382456"/>
                              </a:lnTo>
                              <a:lnTo>
                                <a:pt x="329206" y="1393309"/>
                              </a:lnTo>
                              <a:lnTo>
                                <a:pt x="320473" y="1404161"/>
                              </a:lnTo>
                              <a:lnTo>
                                <a:pt x="312005" y="1415278"/>
                              </a:lnTo>
                              <a:lnTo>
                                <a:pt x="304066" y="1426394"/>
                              </a:lnTo>
                              <a:lnTo>
                                <a:pt x="296127" y="1437511"/>
                              </a:lnTo>
                              <a:lnTo>
                                <a:pt x="288981" y="1448628"/>
                              </a:lnTo>
                              <a:lnTo>
                                <a:pt x="281836" y="1459480"/>
                              </a:lnTo>
                              <a:lnTo>
                                <a:pt x="275220" y="1470862"/>
                              </a:lnTo>
                              <a:lnTo>
                                <a:pt x="268605" y="1482243"/>
                              </a:lnTo>
                              <a:lnTo>
                                <a:pt x="262783" y="1493625"/>
                              </a:lnTo>
                              <a:lnTo>
                                <a:pt x="256961" y="1505006"/>
                              </a:lnTo>
                              <a:lnTo>
                                <a:pt x="251403" y="1516652"/>
                              </a:lnTo>
                              <a:lnTo>
                                <a:pt x="246111" y="1528563"/>
                              </a:lnTo>
                              <a:lnTo>
                                <a:pt x="241082" y="1540209"/>
                              </a:lnTo>
                              <a:lnTo>
                                <a:pt x="236584" y="1552385"/>
                              </a:lnTo>
                              <a:lnTo>
                                <a:pt x="233937" y="1560326"/>
                              </a:lnTo>
                              <a:lnTo>
                                <a:pt x="231026" y="1568796"/>
                              </a:lnTo>
                              <a:lnTo>
                                <a:pt x="228115" y="1578060"/>
                              </a:lnTo>
                              <a:lnTo>
                                <a:pt x="225734" y="1588382"/>
                              </a:lnTo>
                              <a:lnTo>
                                <a:pt x="222823" y="1598705"/>
                              </a:lnTo>
                              <a:lnTo>
                                <a:pt x="220441" y="1609822"/>
                              </a:lnTo>
                              <a:lnTo>
                                <a:pt x="215413" y="1633114"/>
                              </a:lnTo>
                              <a:lnTo>
                                <a:pt x="210649" y="1658260"/>
                              </a:lnTo>
                              <a:lnTo>
                                <a:pt x="206415" y="1683934"/>
                              </a:lnTo>
                              <a:lnTo>
                                <a:pt x="202181" y="1709609"/>
                              </a:lnTo>
                              <a:lnTo>
                                <a:pt x="198741" y="1735548"/>
                              </a:lnTo>
                              <a:lnTo>
                                <a:pt x="193448" y="1778162"/>
                              </a:lnTo>
                              <a:lnTo>
                                <a:pt x="188949" y="1817336"/>
                              </a:lnTo>
                              <a:lnTo>
                                <a:pt x="1168364" y="1817336"/>
                              </a:lnTo>
                              <a:lnTo>
                                <a:pt x="1164130" y="1777898"/>
                              </a:lnTo>
                              <a:lnTo>
                                <a:pt x="1161748" y="1756987"/>
                              </a:lnTo>
                              <a:lnTo>
                                <a:pt x="1158837" y="1735019"/>
                              </a:lnTo>
                              <a:lnTo>
                                <a:pt x="1155661" y="1713050"/>
                              </a:lnTo>
                              <a:lnTo>
                                <a:pt x="1152486" y="1690816"/>
                              </a:lnTo>
                              <a:lnTo>
                                <a:pt x="1148781" y="1668847"/>
                              </a:lnTo>
                              <a:lnTo>
                                <a:pt x="1144811" y="1647672"/>
                              </a:lnTo>
                              <a:lnTo>
                                <a:pt x="1142165" y="1633644"/>
                              </a:lnTo>
                              <a:lnTo>
                                <a:pt x="1139518" y="1619880"/>
                              </a:lnTo>
                              <a:lnTo>
                                <a:pt x="1136343" y="1606910"/>
                              </a:lnTo>
                              <a:lnTo>
                                <a:pt x="1133167" y="1594205"/>
                              </a:lnTo>
                              <a:lnTo>
                                <a:pt x="1130256" y="1582295"/>
                              </a:lnTo>
                              <a:lnTo>
                                <a:pt x="1127080" y="1571442"/>
                              </a:lnTo>
                              <a:lnTo>
                                <a:pt x="1123905" y="1561384"/>
                              </a:lnTo>
                              <a:lnTo>
                                <a:pt x="1120994" y="1552385"/>
                              </a:lnTo>
                              <a:lnTo>
                                <a:pt x="1116230" y="1540209"/>
                              </a:lnTo>
                              <a:lnTo>
                                <a:pt x="1111467" y="1528563"/>
                              </a:lnTo>
                              <a:lnTo>
                                <a:pt x="1106174" y="1516652"/>
                              </a:lnTo>
                              <a:lnTo>
                                <a:pt x="1100617" y="1505006"/>
                              </a:lnTo>
                              <a:lnTo>
                                <a:pt x="1094795" y="1493625"/>
                              </a:lnTo>
                              <a:lnTo>
                                <a:pt x="1088708" y="1482243"/>
                              </a:lnTo>
                              <a:lnTo>
                                <a:pt x="1082357" y="1470862"/>
                              </a:lnTo>
                              <a:lnTo>
                                <a:pt x="1075741" y="1459480"/>
                              </a:lnTo>
                              <a:lnTo>
                                <a:pt x="1068596" y="1448628"/>
                              </a:lnTo>
                              <a:lnTo>
                                <a:pt x="1061186" y="1437511"/>
                              </a:lnTo>
                              <a:lnTo>
                                <a:pt x="1053512" y="1426394"/>
                              </a:lnTo>
                              <a:lnTo>
                                <a:pt x="1045308" y="1415278"/>
                              </a:lnTo>
                              <a:lnTo>
                                <a:pt x="1037105" y="1404161"/>
                              </a:lnTo>
                              <a:lnTo>
                                <a:pt x="1028107" y="1393309"/>
                              </a:lnTo>
                              <a:lnTo>
                                <a:pt x="1019374" y="1382456"/>
                              </a:lnTo>
                              <a:lnTo>
                                <a:pt x="1009847" y="1371340"/>
                              </a:lnTo>
                              <a:lnTo>
                                <a:pt x="990794" y="1349106"/>
                              </a:lnTo>
                              <a:lnTo>
                                <a:pt x="972269" y="1326872"/>
                              </a:lnTo>
                              <a:lnTo>
                                <a:pt x="953215" y="1304903"/>
                              </a:lnTo>
                              <a:lnTo>
                                <a:pt x="943424" y="1293257"/>
                              </a:lnTo>
                              <a:lnTo>
                                <a:pt x="933368" y="1282140"/>
                              </a:lnTo>
                              <a:lnTo>
                                <a:pt x="922518" y="1270759"/>
                              </a:lnTo>
                              <a:lnTo>
                                <a:pt x="911668" y="1259377"/>
                              </a:lnTo>
                              <a:lnTo>
                                <a:pt x="900024" y="1247731"/>
                              </a:lnTo>
                              <a:lnTo>
                                <a:pt x="888115" y="1236085"/>
                              </a:lnTo>
                              <a:lnTo>
                                <a:pt x="875148" y="1224174"/>
                              </a:lnTo>
                              <a:lnTo>
                                <a:pt x="861652" y="1212263"/>
                              </a:lnTo>
                              <a:lnTo>
                                <a:pt x="847361" y="1200352"/>
                              </a:lnTo>
                              <a:lnTo>
                                <a:pt x="832277" y="1188177"/>
                              </a:lnTo>
                              <a:lnTo>
                                <a:pt x="825397" y="1182618"/>
                              </a:lnTo>
                              <a:lnTo>
                                <a:pt x="819575" y="1176795"/>
                              </a:lnTo>
                              <a:lnTo>
                                <a:pt x="814547" y="1170972"/>
                              </a:lnTo>
                              <a:lnTo>
                                <a:pt x="809783" y="1165149"/>
                              </a:lnTo>
                              <a:lnTo>
                                <a:pt x="805814" y="1159326"/>
                              </a:lnTo>
                              <a:lnTo>
                                <a:pt x="802109" y="1153768"/>
                              </a:lnTo>
                              <a:lnTo>
                                <a:pt x="798933" y="1147680"/>
                              </a:lnTo>
                              <a:lnTo>
                                <a:pt x="796287" y="1142121"/>
                              </a:lnTo>
                              <a:lnTo>
                                <a:pt x="793376" y="1136563"/>
                              </a:lnTo>
                              <a:lnTo>
                                <a:pt x="790994" y="1130740"/>
                              </a:lnTo>
                              <a:lnTo>
                                <a:pt x="788612" y="1124652"/>
                              </a:lnTo>
                              <a:lnTo>
                                <a:pt x="786760" y="1119094"/>
                              </a:lnTo>
                              <a:lnTo>
                                <a:pt x="784643" y="1113271"/>
                              </a:lnTo>
                              <a:lnTo>
                                <a:pt x="783055" y="1107183"/>
                              </a:lnTo>
                              <a:lnTo>
                                <a:pt x="779879" y="1095272"/>
                              </a:lnTo>
                              <a:lnTo>
                                <a:pt x="774851" y="1074362"/>
                              </a:lnTo>
                              <a:lnTo>
                                <a:pt x="773264" y="1065627"/>
                              </a:lnTo>
                              <a:lnTo>
                                <a:pt x="771411" y="1057686"/>
                              </a:lnTo>
                              <a:lnTo>
                                <a:pt x="770353" y="1049216"/>
                              </a:lnTo>
                              <a:lnTo>
                                <a:pt x="769559" y="1040217"/>
                              </a:lnTo>
                              <a:lnTo>
                                <a:pt x="769294" y="1029630"/>
                              </a:lnTo>
                              <a:lnTo>
                                <a:pt x="769029" y="1017719"/>
                              </a:lnTo>
                              <a:lnTo>
                                <a:pt x="769029" y="1009249"/>
                              </a:lnTo>
                              <a:lnTo>
                                <a:pt x="769294" y="1002896"/>
                              </a:lnTo>
                              <a:lnTo>
                                <a:pt x="769823" y="998132"/>
                              </a:lnTo>
                              <a:lnTo>
                                <a:pt x="770353" y="993897"/>
                              </a:lnTo>
                              <a:lnTo>
                                <a:pt x="772470" y="985427"/>
                              </a:lnTo>
                              <a:lnTo>
                                <a:pt x="773528" y="979075"/>
                              </a:lnTo>
                              <a:lnTo>
                                <a:pt x="774851" y="971399"/>
                              </a:lnTo>
                              <a:lnTo>
                                <a:pt x="776439" y="961870"/>
                              </a:lnTo>
                              <a:lnTo>
                                <a:pt x="778556" y="952606"/>
                              </a:lnTo>
                              <a:lnTo>
                                <a:pt x="780409" y="943607"/>
                              </a:lnTo>
                              <a:lnTo>
                                <a:pt x="783055" y="934607"/>
                              </a:lnTo>
                              <a:lnTo>
                                <a:pt x="785437" y="925608"/>
                              </a:lnTo>
                              <a:lnTo>
                                <a:pt x="788612" y="916873"/>
                              </a:lnTo>
                              <a:lnTo>
                                <a:pt x="792317" y="908139"/>
                              </a:lnTo>
                              <a:lnTo>
                                <a:pt x="796287" y="899669"/>
                              </a:lnTo>
                              <a:lnTo>
                                <a:pt x="798933" y="893846"/>
                              </a:lnTo>
                              <a:lnTo>
                                <a:pt x="802109" y="888023"/>
                              </a:lnTo>
                              <a:lnTo>
                                <a:pt x="805814" y="882199"/>
                              </a:lnTo>
                              <a:lnTo>
                                <a:pt x="809783" y="876376"/>
                              </a:lnTo>
                              <a:lnTo>
                                <a:pt x="814547" y="870818"/>
                              </a:lnTo>
                              <a:lnTo>
                                <a:pt x="819575" y="864730"/>
                              </a:lnTo>
                              <a:lnTo>
                                <a:pt x="825397" y="858907"/>
                              </a:lnTo>
                              <a:lnTo>
                                <a:pt x="832277" y="853349"/>
                              </a:lnTo>
                              <a:lnTo>
                                <a:pt x="847361" y="841173"/>
                              </a:lnTo>
                              <a:lnTo>
                                <a:pt x="861652" y="829262"/>
                              </a:lnTo>
                              <a:lnTo>
                                <a:pt x="875148" y="817351"/>
                              </a:lnTo>
                              <a:lnTo>
                                <a:pt x="888115" y="805440"/>
                              </a:lnTo>
                              <a:lnTo>
                                <a:pt x="900024" y="794059"/>
                              </a:lnTo>
                              <a:lnTo>
                                <a:pt x="911668" y="782413"/>
                              </a:lnTo>
                              <a:lnTo>
                                <a:pt x="922518" y="771031"/>
                              </a:lnTo>
                              <a:lnTo>
                                <a:pt x="933368" y="759385"/>
                              </a:lnTo>
                              <a:lnTo>
                                <a:pt x="943424" y="748268"/>
                              </a:lnTo>
                              <a:lnTo>
                                <a:pt x="953215" y="736887"/>
                              </a:lnTo>
                              <a:lnTo>
                                <a:pt x="972269" y="714388"/>
                              </a:lnTo>
                              <a:lnTo>
                                <a:pt x="990794" y="692419"/>
                              </a:lnTo>
                              <a:lnTo>
                                <a:pt x="1009847" y="670450"/>
                              </a:lnTo>
                              <a:lnTo>
                                <a:pt x="1019374" y="659334"/>
                              </a:lnTo>
                              <a:lnTo>
                                <a:pt x="1028107" y="648482"/>
                              </a:lnTo>
                              <a:lnTo>
                                <a:pt x="1037105" y="637365"/>
                              </a:lnTo>
                              <a:lnTo>
                                <a:pt x="1045308" y="626248"/>
                              </a:lnTo>
                              <a:lnTo>
                                <a:pt x="1053512" y="615396"/>
                              </a:lnTo>
                              <a:lnTo>
                                <a:pt x="1061186" y="604014"/>
                              </a:lnTo>
                              <a:lnTo>
                                <a:pt x="1068596" y="593162"/>
                              </a:lnTo>
                              <a:lnTo>
                                <a:pt x="1075741" y="581781"/>
                              </a:lnTo>
                              <a:lnTo>
                                <a:pt x="1082357" y="570664"/>
                              </a:lnTo>
                              <a:lnTo>
                                <a:pt x="1088708" y="559547"/>
                              </a:lnTo>
                              <a:lnTo>
                                <a:pt x="1094795" y="547901"/>
                              </a:lnTo>
                              <a:lnTo>
                                <a:pt x="1100617" y="536784"/>
                              </a:lnTo>
                              <a:lnTo>
                                <a:pt x="1106174" y="524873"/>
                              </a:lnTo>
                              <a:lnTo>
                                <a:pt x="1111467" y="513227"/>
                              </a:lnTo>
                              <a:lnTo>
                                <a:pt x="1116230" y="501316"/>
                              </a:lnTo>
                              <a:lnTo>
                                <a:pt x="1120994" y="489405"/>
                              </a:lnTo>
                              <a:lnTo>
                                <a:pt x="1123640" y="481729"/>
                              </a:lnTo>
                              <a:lnTo>
                                <a:pt x="1126287" y="472995"/>
                              </a:lnTo>
                              <a:lnTo>
                                <a:pt x="1129198" y="463466"/>
                              </a:lnTo>
                              <a:lnTo>
                                <a:pt x="1131844" y="453408"/>
                              </a:lnTo>
                              <a:lnTo>
                                <a:pt x="1134490" y="442820"/>
                              </a:lnTo>
                              <a:lnTo>
                                <a:pt x="1137137" y="431968"/>
                              </a:lnTo>
                              <a:lnTo>
                                <a:pt x="1142165" y="408146"/>
                              </a:lnTo>
                              <a:lnTo>
                                <a:pt x="1146664" y="383531"/>
                              </a:lnTo>
                              <a:lnTo>
                                <a:pt x="1151162" y="357591"/>
                              </a:lnTo>
                              <a:lnTo>
                                <a:pt x="1155132" y="331917"/>
                              </a:lnTo>
                              <a:lnTo>
                                <a:pt x="1158837" y="305978"/>
                              </a:lnTo>
                              <a:lnTo>
                                <a:pt x="1161748" y="284273"/>
                              </a:lnTo>
                              <a:lnTo>
                                <a:pt x="1164130" y="263628"/>
                              </a:lnTo>
                              <a:lnTo>
                                <a:pt x="1168364" y="224189"/>
                              </a:lnTo>
                              <a:lnTo>
                                <a:pt x="188949" y="224189"/>
                              </a:lnTo>
                              <a:close/>
                              <a:moveTo>
                                <a:pt x="111941" y="0"/>
                              </a:moveTo>
                              <a:lnTo>
                                <a:pt x="1245372" y="0"/>
                              </a:lnTo>
                              <a:lnTo>
                                <a:pt x="1251194" y="265"/>
                              </a:lnTo>
                              <a:lnTo>
                                <a:pt x="1257016" y="530"/>
                              </a:lnTo>
                              <a:lnTo>
                                <a:pt x="1262574" y="1324"/>
                              </a:lnTo>
                              <a:lnTo>
                                <a:pt x="1268131" y="2382"/>
                              </a:lnTo>
                              <a:lnTo>
                                <a:pt x="1273424" y="3706"/>
                              </a:lnTo>
                              <a:lnTo>
                                <a:pt x="1278716" y="5029"/>
                              </a:lnTo>
                              <a:lnTo>
                                <a:pt x="1284009" y="6882"/>
                              </a:lnTo>
                              <a:lnTo>
                                <a:pt x="1289302" y="9000"/>
                              </a:lnTo>
                              <a:lnTo>
                                <a:pt x="1294065" y="11382"/>
                              </a:lnTo>
                              <a:lnTo>
                                <a:pt x="1299093" y="13499"/>
                              </a:lnTo>
                              <a:lnTo>
                                <a:pt x="1303592" y="16411"/>
                              </a:lnTo>
                              <a:lnTo>
                                <a:pt x="1308091" y="19058"/>
                              </a:lnTo>
                              <a:lnTo>
                                <a:pt x="1312590" y="22499"/>
                              </a:lnTo>
                              <a:lnTo>
                                <a:pt x="1316824" y="25675"/>
                              </a:lnTo>
                              <a:lnTo>
                                <a:pt x="1321058" y="29380"/>
                              </a:lnTo>
                              <a:lnTo>
                                <a:pt x="1324498" y="32821"/>
                              </a:lnTo>
                              <a:lnTo>
                                <a:pt x="1328468" y="36792"/>
                              </a:lnTo>
                              <a:lnTo>
                                <a:pt x="1331908" y="41027"/>
                              </a:lnTo>
                              <a:lnTo>
                                <a:pt x="1335348" y="45262"/>
                              </a:lnTo>
                              <a:lnTo>
                                <a:pt x="1338259" y="49497"/>
                              </a:lnTo>
                              <a:lnTo>
                                <a:pt x="1341435" y="53996"/>
                              </a:lnTo>
                              <a:lnTo>
                                <a:pt x="1344081" y="58761"/>
                              </a:lnTo>
                              <a:lnTo>
                                <a:pt x="1346463" y="63525"/>
                              </a:lnTo>
                              <a:lnTo>
                                <a:pt x="1348845" y="68554"/>
                              </a:lnTo>
                              <a:lnTo>
                                <a:pt x="1350697" y="73583"/>
                              </a:lnTo>
                              <a:lnTo>
                                <a:pt x="1352285" y="78877"/>
                              </a:lnTo>
                              <a:lnTo>
                                <a:pt x="1354137" y="84435"/>
                              </a:lnTo>
                              <a:lnTo>
                                <a:pt x="1355196" y="89729"/>
                              </a:lnTo>
                              <a:lnTo>
                                <a:pt x="1356254" y="95287"/>
                              </a:lnTo>
                              <a:lnTo>
                                <a:pt x="1356784" y="100846"/>
                              </a:lnTo>
                              <a:lnTo>
                                <a:pt x="1357313" y="106404"/>
                              </a:lnTo>
                              <a:lnTo>
                                <a:pt x="1357313" y="112227"/>
                              </a:lnTo>
                              <a:lnTo>
                                <a:pt x="1357313" y="117786"/>
                              </a:lnTo>
                              <a:lnTo>
                                <a:pt x="1356784" y="122815"/>
                              </a:lnTo>
                              <a:lnTo>
                                <a:pt x="1356254" y="128108"/>
                              </a:lnTo>
                              <a:lnTo>
                                <a:pt x="1355460" y="133137"/>
                              </a:lnTo>
                              <a:lnTo>
                                <a:pt x="1354402" y="138166"/>
                              </a:lnTo>
                              <a:lnTo>
                                <a:pt x="1353344" y="143460"/>
                              </a:lnTo>
                              <a:lnTo>
                                <a:pt x="1351491" y="148225"/>
                              </a:lnTo>
                              <a:lnTo>
                                <a:pt x="1349903" y="152989"/>
                              </a:lnTo>
                              <a:lnTo>
                                <a:pt x="1347786" y="157753"/>
                              </a:lnTo>
                              <a:lnTo>
                                <a:pt x="1345669" y="162253"/>
                              </a:lnTo>
                              <a:lnTo>
                                <a:pt x="1343287" y="166753"/>
                              </a:lnTo>
                              <a:lnTo>
                                <a:pt x="1340906" y="170988"/>
                              </a:lnTo>
                              <a:lnTo>
                                <a:pt x="1337995" y="174958"/>
                              </a:lnTo>
                              <a:lnTo>
                                <a:pt x="1335084" y="179193"/>
                              </a:lnTo>
                              <a:lnTo>
                                <a:pt x="1331908" y="183163"/>
                              </a:lnTo>
                              <a:lnTo>
                                <a:pt x="1328732" y="186869"/>
                              </a:lnTo>
                              <a:lnTo>
                                <a:pt x="1325028" y="190574"/>
                              </a:lnTo>
                              <a:lnTo>
                                <a:pt x="1321852" y="194015"/>
                              </a:lnTo>
                              <a:lnTo>
                                <a:pt x="1317882" y="197191"/>
                              </a:lnTo>
                              <a:lnTo>
                                <a:pt x="1313913" y="200368"/>
                              </a:lnTo>
                              <a:lnTo>
                                <a:pt x="1309943" y="203544"/>
                              </a:lnTo>
                              <a:lnTo>
                                <a:pt x="1305709" y="206191"/>
                              </a:lnTo>
                              <a:lnTo>
                                <a:pt x="1301475" y="208838"/>
                              </a:lnTo>
                              <a:lnTo>
                                <a:pt x="1296976" y="211220"/>
                              </a:lnTo>
                              <a:lnTo>
                                <a:pt x="1292477" y="213602"/>
                              </a:lnTo>
                              <a:lnTo>
                                <a:pt x="1287714" y="215455"/>
                              </a:lnTo>
                              <a:lnTo>
                                <a:pt x="1282950" y="217308"/>
                              </a:lnTo>
                              <a:lnTo>
                                <a:pt x="1278187" y="218896"/>
                              </a:lnTo>
                              <a:lnTo>
                                <a:pt x="1273159" y="220219"/>
                              </a:lnTo>
                              <a:lnTo>
                                <a:pt x="1268131" y="221543"/>
                              </a:lnTo>
                              <a:lnTo>
                                <a:pt x="1263103" y="222337"/>
                              </a:lnTo>
                              <a:lnTo>
                                <a:pt x="1258075" y="223131"/>
                              </a:lnTo>
                              <a:lnTo>
                                <a:pt x="1253841" y="266275"/>
                              </a:lnTo>
                              <a:lnTo>
                                <a:pt x="1251194" y="290096"/>
                              </a:lnTo>
                              <a:lnTo>
                                <a:pt x="1248548" y="314447"/>
                              </a:lnTo>
                              <a:lnTo>
                                <a:pt x="1245372" y="340122"/>
                              </a:lnTo>
                              <a:lnTo>
                                <a:pt x="1241932" y="365532"/>
                              </a:lnTo>
                              <a:lnTo>
                                <a:pt x="1237963" y="391471"/>
                              </a:lnTo>
                              <a:lnTo>
                                <a:pt x="1234258" y="416881"/>
                              </a:lnTo>
                              <a:lnTo>
                                <a:pt x="1231347" y="432762"/>
                              </a:lnTo>
                              <a:lnTo>
                                <a:pt x="1228436" y="447849"/>
                              </a:lnTo>
                              <a:lnTo>
                                <a:pt x="1225525" y="462936"/>
                              </a:lnTo>
                              <a:lnTo>
                                <a:pt x="1222349" y="477759"/>
                              </a:lnTo>
                              <a:lnTo>
                                <a:pt x="1218644" y="492052"/>
                              </a:lnTo>
                              <a:lnTo>
                                <a:pt x="1215204" y="506080"/>
                              </a:lnTo>
                              <a:lnTo>
                                <a:pt x="1211499" y="519579"/>
                              </a:lnTo>
                              <a:lnTo>
                                <a:pt x="1207265" y="532814"/>
                              </a:lnTo>
                              <a:lnTo>
                                <a:pt x="1202237" y="547636"/>
                              </a:lnTo>
                              <a:lnTo>
                                <a:pt x="1196415" y="562458"/>
                              </a:lnTo>
                              <a:lnTo>
                                <a:pt x="1190593" y="577016"/>
                              </a:lnTo>
                              <a:lnTo>
                                <a:pt x="1184506" y="591839"/>
                              </a:lnTo>
                              <a:lnTo>
                                <a:pt x="1177890" y="606132"/>
                              </a:lnTo>
                              <a:lnTo>
                                <a:pt x="1171010" y="620160"/>
                              </a:lnTo>
                              <a:lnTo>
                                <a:pt x="1163865" y="634188"/>
                              </a:lnTo>
                              <a:lnTo>
                                <a:pt x="1156455" y="648217"/>
                              </a:lnTo>
                              <a:lnTo>
                                <a:pt x="1148516" y="661981"/>
                              </a:lnTo>
                              <a:lnTo>
                                <a:pt x="1140312" y="675480"/>
                              </a:lnTo>
                              <a:lnTo>
                                <a:pt x="1131844" y="689243"/>
                              </a:lnTo>
                              <a:lnTo>
                                <a:pt x="1123111" y="702478"/>
                              </a:lnTo>
                              <a:lnTo>
                                <a:pt x="1113849" y="715712"/>
                              </a:lnTo>
                              <a:lnTo>
                                <a:pt x="1104586" y="728946"/>
                              </a:lnTo>
                              <a:lnTo>
                                <a:pt x="1094795" y="742180"/>
                              </a:lnTo>
                              <a:lnTo>
                                <a:pt x="1085004" y="754885"/>
                              </a:lnTo>
                              <a:lnTo>
                                <a:pt x="1074947" y="767590"/>
                              </a:lnTo>
                              <a:lnTo>
                                <a:pt x="1064097" y="780031"/>
                              </a:lnTo>
                              <a:lnTo>
                                <a:pt x="1053512" y="792736"/>
                              </a:lnTo>
                              <a:lnTo>
                                <a:pt x="1042662" y="804911"/>
                              </a:lnTo>
                              <a:lnTo>
                                <a:pt x="1031283" y="817351"/>
                              </a:lnTo>
                              <a:lnTo>
                                <a:pt x="1019903" y="829792"/>
                              </a:lnTo>
                              <a:lnTo>
                                <a:pt x="1007995" y="841967"/>
                              </a:lnTo>
                              <a:lnTo>
                                <a:pt x="995557" y="854407"/>
                              </a:lnTo>
                              <a:lnTo>
                                <a:pt x="983384" y="866848"/>
                              </a:lnTo>
                              <a:lnTo>
                                <a:pt x="970681" y="879288"/>
                              </a:lnTo>
                              <a:lnTo>
                                <a:pt x="957714" y="891463"/>
                              </a:lnTo>
                              <a:lnTo>
                                <a:pt x="944218" y="903904"/>
                              </a:lnTo>
                              <a:lnTo>
                                <a:pt x="916960" y="928520"/>
                              </a:lnTo>
                              <a:lnTo>
                                <a:pt x="888380" y="953665"/>
                              </a:lnTo>
                              <a:lnTo>
                                <a:pt x="888115" y="954459"/>
                              </a:lnTo>
                              <a:lnTo>
                                <a:pt x="886792" y="957900"/>
                              </a:lnTo>
                              <a:lnTo>
                                <a:pt x="885204" y="962664"/>
                              </a:lnTo>
                              <a:lnTo>
                                <a:pt x="883616" y="968487"/>
                              </a:lnTo>
                              <a:lnTo>
                                <a:pt x="881764" y="975369"/>
                              </a:lnTo>
                              <a:lnTo>
                                <a:pt x="880441" y="981457"/>
                              </a:lnTo>
                              <a:lnTo>
                                <a:pt x="879118" y="986221"/>
                              </a:lnTo>
                              <a:lnTo>
                                <a:pt x="876736" y="993632"/>
                              </a:lnTo>
                              <a:lnTo>
                                <a:pt x="876207" y="997338"/>
                              </a:lnTo>
                              <a:lnTo>
                                <a:pt x="875677" y="1002102"/>
                              </a:lnTo>
                              <a:lnTo>
                                <a:pt x="875148" y="1008984"/>
                              </a:lnTo>
                              <a:lnTo>
                                <a:pt x="875148" y="1017719"/>
                              </a:lnTo>
                              <a:lnTo>
                                <a:pt x="875148" y="1025130"/>
                              </a:lnTo>
                              <a:lnTo>
                                <a:pt x="875413" y="1030953"/>
                              </a:lnTo>
                              <a:lnTo>
                                <a:pt x="875942" y="1035453"/>
                              </a:lnTo>
                              <a:lnTo>
                                <a:pt x="876471" y="1038894"/>
                              </a:lnTo>
                              <a:lnTo>
                                <a:pt x="878059" y="1046305"/>
                              </a:lnTo>
                              <a:lnTo>
                                <a:pt x="879118" y="1051069"/>
                              </a:lnTo>
                              <a:lnTo>
                                <a:pt x="880176" y="1056892"/>
                              </a:lnTo>
                              <a:lnTo>
                                <a:pt x="880970" y="1062715"/>
                              </a:lnTo>
                              <a:lnTo>
                                <a:pt x="882293" y="1068009"/>
                              </a:lnTo>
                              <a:lnTo>
                                <a:pt x="884675" y="1077009"/>
                              </a:lnTo>
                              <a:lnTo>
                                <a:pt x="887057" y="1083890"/>
                              </a:lnTo>
                              <a:lnTo>
                                <a:pt x="888644" y="1088125"/>
                              </a:lnTo>
                              <a:lnTo>
                                <a:pt x="916960" y="1113271"/>
                              </a:lnTo>
                              <a:lnTo>
                                <a:pt x="944482" y="1137886"/>
                              </a:lnTo>
                              <a:lnTo>
                                <a:pt x="957714" y="1150327"/>
                              </a:lnTo>
                              <a:lnTo>
                                <a:pt x="970681" y="1162767"/>
                              </a:lnTo>
                              <a:lnTo>
                                <a:pt x="983384" y="1174942"/>
                              </a:lnTo>
                              <a:lnTo>
                                <a:pt x="995557" y="1187118"/>
                              </a:lnTo>
                              <a:lnTo>
                                <a:pt x="1007995" y="1199558"/>
                              </a:lnTo>
                              <a:lnTo>
                                <a:pt x="1019903" y="1211734"/>
                              </a:lnTo>
                              <a:lnTo>
                                <a:pt x="1031283" y="1224174"/>
                              </a:lnTo>
                              <a:lnTo>
                                <a:pt x="1042662" y="1236614"/>
                              </a:lnTo>
                              <a:lnTo>
                                <a:pt x="1053512" y="1249055"/>
                              </a:lnTo>
                              <a:lnTo>
                                <a:pt x="1064097" y="1261495"/>
                              </a:lnTo>
                              <a:lnTo>
                                <a:pt x="1074947" y="1274200"/>
                              </a:lnTo>
                              <a:lnTo>
                                <a:pt x="1085004" y="1286905"/>
                              </a:lnTo>
                              <a:lnTo>
                                <a:pt x="1094795" y="1299874"/>
                              </a:lnTo>
                              <a:lnTo>
                                <a:pt x="1104586" y="1312844"/>
                              </a:lnTo>
                              <a:lnTo>
                                <a:pt x="1113849" y="1325814"/>
                              </a:lnTo>
                              <a:lnTo>
                                <a:pt x="1123111" y="1339048"/>
                              </a:lnTo>
                              <a:lnTo>
                                <a:pt x="1131844" y="1352547"/>
                              </a:lnTo>
                              <a:lnTo>
                                <a:pt x="1140312" y="1366046"/>
                              </a:lnTo>
                              <a:lnTo>
                                <a:pt x="1148516" y="1379810"/>
                              </a:lnTo>
                              <a:lnTo>
                                <a:pt x="1156455" y="1393309"/>
                              </a:lnTo>
                              <a:lnTo>
                                <a:pt x="1163865" y="1407337"/>
                              </a:lnTo>
                              <a:lnTo>
                                <a:pt x="1171010" y="1421365"/>
                              </a:lnTo>
                              <a:lnTo>
                                <a:pt x="1177890" y="1435394"/>
                              </a:lnTo>
                              <a:lnTo>
                                <a:pt x="1184506" y="1449951"/>
                              </a:lnTo>
                              <a:lnTo>
                                <a:pt x="1190593" y="1464509"/>
                              </a:lnTo>
                              <a:lnTo>
                                <a:pt x="1196415" y="1479332"/>
                              </a:lnTo>
                              <a:lnTo>
                                <a:pt x="1202237" y="1493889"/>
                              </a:lnTo>
                              <a:lnTo>
                                <a:pt x="1207265" y="1508976"/>
                              </a:lnTo>
                              <a:lnTo>
                                <a:pt x="1211499" y="1521946"/>
                              </a:lnTo>
                              <a:lnTo>
                                <a:pt x="1215204" y="1535710"/>
                              </a:lnTo>
                              <a:lnTo>
                                <a:pt x="1218644" y="1549473"/>
                              </a:lnTo>
                              <a:lnTo>
                                <a:pt x="1222349" y="1563767"/>
                              </a:lnTo>
                              <a:lnTo>
                                <a:pt x="1225525" y="1578854"/>
                              </a:lnTo>
                              <a:lnTo>
                                <a:pt x="1228436" y="1593676"/>
                              </a:lnTo>
                              <a:lnTo>
                                <a:pt x="1231347" y="1609028"/>
                              </a:lnTo>
                              <a:lnTo>
                                <a:pt x="1234258" y="1624909"/>
                              </a:lnTo>
                              <a:lnTo>
                                <a:pt x="1239286" y="1656407"/>
                              </a:lnTo>
                              <a:lnTo>
                                <a:pt x="1243785" y="1687640"/>
                              </a:lnTo>
                              <a:lnTo>
                                <a:pt x="1247490" y="1719137"/>
                              </a:lnTo>
                              <a:lnTo>
                                <a:pt x="1250930" y="1749576"/>
                              </a:lnTo>
                              <a:lnTo>
                                <a:pt x="1254899" y="1785838"/>
                              </a:lnTo>
                              <a:lnTo>
                                <a:pt x="1258075" y="1818659"/>
                              </a:lnTo>
                              <a:lnTo>
                                <a:pt x="1263103" y="1819189"/>
                              </a:lnTo>
                              <a:lnTo>
                                <a:pt x="1268131" y="1820247"/>
                              </a:lnTo>
                              <a:lnTo>
                                <a:pt x="1273159" y="1821571"/>
                              </a:lnTo>
                              <a:lnTo>
                                <a:pt x="1278187" y="1822894"/>
                              </a:lnTo>
                              <a:lnTo>
                                <a:pt x="1282950" y="1824218"/>
                              </a:lnTo>
                              <a:lnTo>
                                <a:pt x="1287714" y="1826335"/>
                              </a:lnTo>
                              <a:lnTo>
                                <a:pt x="1292477" y="1828188"/>
                              </a:lnTo>
                              <a:lnTo>
                                <a:pt x="1296976" y="1830570"/>
                              </a:lnTo>
                              <a:lnTo>
                                <a:pt x="1301475" y="1832688"/>
                              </a:lnTo>
                              <a:lnTo>
                                <a:pt x="1305709" y="1835599"/>
                              </a:lnTo>
                              <a:lnTo>
                                <a:pt x="1309943" y="1838246"/>
                              </a:lnTo>
                              <a:lnTo>
                                <a:pt x="1313913" y="1841158"/>
                              </a:lnTo>
                              <a:lnTo>
                                <a:pt x="1317882" y="1844334"/>
                              </a:lnTo>
                              <a:lnTo>
                                <a:pt x="1321852" y="1847510"/>
                              </a:lnTo>
                              <a:lnTo>
                                <a:pt x="1325028" y="1850951"/>
                              </a:lnTo>
                              <a:lnTo>
                                <a:pt x="1328732" y="1854657"/>
                              </a:lnTo>
                              <a:lnTo>
                                <a:pt x="1331908" y="1858627"/>
                              </a:lnTo>
                              <a:lnTo>
                                <a:pt x="1335084" y="1862597"/>
                              </a:lnTo>
                              <a:lnTo>
                                <a:pt x="1337995" y="1866568"/>
                              </a:lnTo>
                              <a:lnTo>
                                <a:pt x="1340906" y="1870538"/>
                              </a:lnTo>
                              <a:lnTo>
                                <a:pt x="1343287" y="1874773"/>
                              </a:lnTo>
                              <a:lnTo>
                                <a:pt x="1345669" y="1879273"/>
                              </a:lnTo>
                              <a:lnTo>
                                <a:pt x="1347786" y="1883772"/>
                              </a:lnTo>
                              <a:lnTo>
                                <a:pt x="1349903" y="1888537"/>
                              </a:lnTo>
                              <a:lnTo>
                                <a:pt x="1351491" y="1893301"/>
                              </a:lnTo>
                              <a:lnTo>
                                <a:pt x="1353344" y="1898065"/>
                              </a:lnTo>
                              <a:lnTo>
                                <a:pt x="1354402" y="1903359"/>
                              </a:lnTo>
                              <a:lnTo>
                                <a:pt x="1355460" y="1908388"/>
                              </a:lnTo>
                              <a:lnTo>
                                <a:pt x="1356254" y="1913417"/>
                              </a:lnTo>
                              <a:lnTo>
                                <a:pt x="1356784" y="1918711"/>
                              </a:lnTo>
                              <a:lnTo>
                                <a:pt x="1357313" y="1924004"/>
                              </a:lnTo>
                              <a:lnTo>
                                <a:pt x="1357313" y="1929298"/>
                              </a:lnTo>
                              <a:lnTo>
                                <a:pt x="1357313" y="1934857"/>
                              </a:lnTo>
                              <a:lnTo>
                                <a:pt x="1356784" y="1940944"/>
                              </a:lnTo>
                              <a:lnTo>
                                <a:pt x="1356254" y="1946503"/>
                              </a:lnTo>
                              <a:lnTo>
                                <a:pt x="1355196" y="1951797"/>
                              </a:lnTo>
                              <a:lnTo>
                                <a:pt x="1354137" y="1957355"/>
                              </a:lnTo>
                              <a:lnTo>
                                <a:pt x="1352285" y="1962913"/>
                              </a:lnTo>
                              <a:lnTo>
                                <a:pt x="1350697" y="1967942"/>
                              </a:lnTo>
                              <a:lnTo>
                                <a:pt x="1348845" y="1972971"/>
                              </a:lnTo>
                              <a:lnTo>
                                <a:pt x="1346463" y="1978000"/>
                              </a:lnTo>
                              <a:lnTo>
                                <a:pt x="1344081" y="1982765"/>
                              </a:lnTo>
                              <a:lnTo>
                                <a:pt x="1341435" y="1987529"/>
                              </a:lnTo>
                              <a:lnTo>
                                <a:pt x="1338259" y="1992029"/>
                              </a:lnTo>
                              <a:lnTo>
                                <a:pt x="1335348" y="1996529"/>
                              </a:lnTo>
                              <a:lnTo>
                                <a:pt x="1331908" y="2000764"/>
                              </a:lnTo>
                              <a:lnTo>
                                <a:pt x="1328468" y="2004734"/>
                              </a:lnTo>
                              <a:lnTo>
                                <a:pt x="1324498" y="2008704"/>
                              </a:lnTo>
                              <a:lnTo>
                                <a:pt x="1321058" y="2012410"/>
                              </a:lnTo>
                              <a:lnTo>
                                <a:pt x="1316824" y="2015851"/>
                              </a:lnTo>
                              <a:lnTo>
                                <a:pt x="1312590" y="2019292"/>
                              </a:lnTo>
                              <a:lnTo>
                                <a:pt x="1308091" y="2022468"/>
                              </a:lnTo>
                              <a:lnTo>
                                <a:pt x="1303592" y="2025115"/>
                              </a:lnTo>
                              <a:lnTo>
                                <a:pt x="1299093" y="2028026"/>
                              </a:lnTo>
                              <a:lnTo>
                                <a:pt x="1294065" y="2030408"/>
                              </a:lnTo>
                              <a:lnTo>
                                <a:pt x="1289302" y="2032791"/>
                              </a:lnTo>
                              <a:lnTo>
                                <a:pt x="1284009" y="2034643"/>
                              </a:lnTo>
                              <a:lnTo>
                                <a:pt x="1278716" y="2036496"/>
                              </a:lnTo>
                              <a:lnTo>
                                <a:pt x="1273424" y="2038084"/>
                              </a:lnTo>
                              <a:lnTo>
                                <a:pt x="1268131" y="2039143"/>
                              </a:lnTo>
                              <a:lnTo>
                                <a:pt x="1262574" y="2040466"/>
                              </a:lnTo>
                              <a:lnTo>
                                <a:pt x="1257016" y="2040996"/>
                              </a:lnTo>
                              <a:lnTo>
                                <a:pt x="1251194" y="2041525"/>
                              </a:lnTo>
                              <a:lnTo>
                                <a:pt x="1245372" y="2041525"/>
                              </a:lnTo>
                              <a:lnTo>
                                <a:pt x="111941" y="2041525"/>
                              </a:lnTo>
                              <a:lnTo>
                                <a:pt x="106119" y="2041525"/>
                              </a:lnTo>
                              <a:lnTo>
                                <a:pt x="100561" y="2040996"/>
                              </a:lnTo>
                              <a:lnTo>
                                <a:pt x="94739" y="2040466"/>
                              </a:lnTo>
                              <a:lnTo>
                                <a:pt x="89447" y="2039143"/>
                              </a:lnTo>
                              <a:lnTo>
                                <a:pt x="83889" y="2038084"/>
                              </a:lnTo>
                              <a:lnTo>
                                <a:pt x="78861" y="2036496"/>
                              </a:lnTo>
                              <a:lnTo>
                                <a:pt x="73569" y="2034643"/>
                              </a:lnTo>
                              <a:lnTo>
                                <a:pt x="68540" y="2032791"/>
                              </a:lnTo>
                              <a:lnTo>
                                <a:pt x="63248" y="2030408"/>
                              </a:lnTo>
                              <a:lnTo>
                                <a:pt x="58484" y="2028026"/>
                              </a:lnTo>
                              <a:lnTo>
                                <a:pt x="53721" y="2025115"/>
                              </a:lnTo>
                              <a:lnTo>
                                <a:pt x="49222" y="2022468"/>
                              </a:lnTo>
                              <a:lnTo>
                                <a:pt x="44988" y="2019292"/>
                              </a:lnTo>
                              <a:lnTo>
                                <a:pt x="40754" y="2015851"/>
                              </a:lnTo>
                              <a:lnTo>
                                <a:pt x="36784" y="2012410"/>
                              </a:lnTo>
                              <a:lnTo>
                                <a:pt x="32815" y="2008704"/>
                              </a:lnTo>
                              <a:lnTo>
                                <a:pt x="29110" y="2004734"/>
                              </a:lnTo>
                              <a:lnTo>
                                <a:pt x="25405" y="2000764"/>
                              </a:lnTo>
                              <a:lnTo>
                                <a:pt x="22229" y="1996529"/>
                              </a:lnTo>
                              <a:lnTo>
                                <a:pt x="19054" y="1992029"/>
                              </a:lnTo>
                              <a:lnTo>
                                <a:pt x="16143" y="1987529"/>
                              </a:lnTo>
                              <a:lnTo>
                                <a:pt x="13232" y="1982765"/>
                              </a:lnTo>
                              <a:lnTo>
                                <a:pt x="11115" y="1978000"/>
                              </a:lnTo>
                              <a:lnTo>
                                <a:pt x="8733" y="1972971"/>
                              </a:lnTo>
                              <a:lnTo>
                                <a:pt x="6881" y="1967942"/>
                              </a:lnTo>
                              <a:lnTo>
                                <a:pt x="5028" y="1962913"/>
                              </a:lnTo>
                              <a:lnTo>
                                <a:pt x="3440" y="1957355"/>
                              </a:lnTo>
                              <a:lnTo>
                                <a:pt x="2117" y="1951797"/>
                              </a:lnTo>
                              <a:lnTo>
                                <a:pt x="1323" y="1946503"/>
                              </a:lnTo>
                              <a:lnTo>
                                <a:pt x="529" y="1940944"/>
                              </a:lnTo>
                              <a:lnTo>
                                <a:pt x="265" y="1934857"/>
                              </a:lnTo>
                              <a:lnTo>
                                <a:pt x="0" y="1929298"/>
                              </a:lnTo>
                              <a:lnTo>
                                <a:pt x="265" y="1924004"/>
                              </a:lnTo>
                              <a:lnTo>
                                <a:pt x="529" y="1918711"/>
                              </a:lnTo>
                              <a:lnTo>
                                <a:pt x="1059" y="1913417"/>
                              </a:lnTo>
                              <a:lnTo>
                                <a:pt x="1852" y="1908388"/>
                              </a:lnTo>
                              <a:lnTo>
                                <a:pt x="2911" y="1903359"/>
                              </a:lnTo>
                              <a:lnTo>
                                <a:pt x="4499" y="1898065"/>
                              </a:lnTo>
                              <a:lnTo>
                                <a:pt x="5822" y="1893301"/>
                              </a:lnTo>
                              <a:lnTo>
                                <a:pt x="7674" y="1888537"/>
                              </a:lnTo>
                              <a:lnTo>
                                <a:pt x="9791" y="1883772"/>
                              </a:lnTo>
                              <a:lnTo>
                                <a:pt x="11644" y="1879273"/>
                              </a:lnTo>
                              <a:lnTo>
                                <a:pt x="14290" y="1874773"/>
                              </a:lnTo>
                              <a:lnTo>
                                <a:pt x="16672" y="1870538"/>
                              </a:lnTo>
                              <a:lnTo>
                                <a:pt x="19583" y="1866568"/>
                              </a:lnTo>
                              <a:lnTo>
                                <a:pt x="22229" y="1862597"/>
                              </a:lnTo>
                              <a:lnTo>
                                <a:pt x="25405" y="1858627"/>
                              </a:lnTo>
                              <a:lnTo>
                                <a:pt x="28845" y="1854657"/>
                              </a:lnTo>
                              <a:lnTo>
                                <a:pt x="32285" y="1850951"/>
                              </a:lnTo>
                              <a:lnTo>
                                <a:pt x="35726" y="1847510"/>
                              </a:lnTo>
                              <a:lnTo>
                                <a:pt x="39431" y="1844334"/>
                              </a:lnTo>
                              <a:lnTo>
                                <a:pt x="43400" y="1841158"/>
                              </a:lnTo>
                              <a:lnTo>
                                <a:pt x="47634" y="1838246"/>
                              </a:lnTo>
                              <a:lnTo>
                                <a:pt x="51604" y="1835599"/>
                              </a:lnTo>
                              <a:lnTo>
                                <a:pt x="56103" y="1832688"/>
                              </a:lnTo>
                              <a:lnTo>
                                <a:pt x="60601" y="1830570"/>
                              </a:lnTo>
                              <a:lnTo>
                                <a:pt x="65100" y="1828188"/>
                              </a:lnTo>
                              <a:lnTo>
                                <a:pt x="69599" y="1826335"/>
                              </a:lnTo>
                              <a:lnTo>
                                <a:pt x="74362" y="1824218"/>
                              </a:lnTo>
                              <a:lnTo>
                                <a:pt x="79391" y="1822894"/>
                              </a:lnTo>
                              <a:lnTo>
                                <a:pt x="84154" y="1821571"/>
                              </a:lnTo>
                              <a:lnTo>
                                <a:pt x="89182" y="1820247"/>
                              </a:lnTo>
                              <a:lnTo>
                                <a:pt x="94210" y="1819189"/>
                              </a:lnTo>
                              <a:lnTo>
                                <a:pt x="99503" y="1818659"/>
                              </a:lnTo>
                              <a:lnTo>
                                <a:pt x="103737" y="1775516"/>
                              </a:lnTo>
                              <a:lnTo>
                                <a:pt x="106383" y="1751694"/>
                              </a:lnTo>
                              <a:lnTo>
                                <a:pt x="108765" y="1727078"/>
                              </a:lnTo>
                              <a:lnTo>
                                <a:pt x="112205" y="1701668"/>
                              </a:lnTo>
                              <a:lnTo>
                                <a:pt x="115646" y="1675993"/>
                              </a:lnTo>
                              <a:lnTo>
                                <a:pt x="119615" y="1650319"/>
                              </a:lnTo>
                              <a:lnTo>
                                <a:pt x="123585" y="1624909"/>
                              </a:lnTo>
                              <a:lnTo>
                                <a:pt x="126231" y="1609028"/>
                              </a:lnTo>
                              <a:lnTo>
                                <a:pt x="129142" y="1593676"/>
                              </a:lnTo>
                              <a:lnTo>
                                <a:pt x="132053" y="1578854"/>
                              </a:lnTo>
                              <a:lnTo>
                                <a:pt x="135228" y="1563767"/>
                              </a:lnTo>
                              <a:lnTo>
                                <a:pt x="138669" y="1549473"/>
                              </a:lnTo>
                              <a:lnTo>
                                <a:pt x="142374" y="1535710"/>
                              </a:lnTo>
                              <a:lnTo>
                                <a:pt x="146343" y="1521946"/>
                              </a:lnTo>
                              <a:lnTo>
                                <a:pt x="150313" y="1508976"/>
                              </a:lnTo>
                              <a:lnTo>
                                <a:pt x="155605" y="1493889"/>
                              </a:lnTo>
                              <a:lnTo>
                                <a:pt x="161163" y="1479332"/>
                              </a:lnTo>
                              <a:lnTo>
                                <a:pt x="166985" y="1464509"/>
                              </a:lnTo>
                              <a:lnTo>
                                <a:pt x="173071" y="1449951"/>
                              </a:lnTo>
                              <a:lnTo>
                                <a:pt x="179687" y="1435394"/>
                              </a:lnTo>
                              <a:lnTo>
                                <a:pt x="186568" y="1421365"/>
                              </a:lnTo>
                              <a:lnTo>
                                <a:pt x="193713" y="1407337"/>
                              </a:lnTo>
                              <a:lnTo>
                                <a:pt x="201387" y="1393309"/>
                              </a:lnTo>
                              <a:lnTo>
                                <a:pt x="209062" y="1379810"/>
                              </a:lnTo>
                              <a:lnTo>
                                <a:pt x="217265" y="1366046"/>
                              </a:lnTo>
                              <a:lnTo>
                                <a:pt x="225734" y="1352547"/>
                              </a:lnTo>
                              <a:lnTo>
                                <a:pt x="234467" y="1339048"/>
                              </a:lnTo>
                              <a:lnTo>
                                <a:pt x="243729" y="1325814"/>
                              </a:lnTo>
                              <a:lnTo>
                                <a:pt x="252991" y="1312844"/>
                              </a:lnTo>
                              <a:lnTo>
                                <a:pt x="262783" y="1299874"/>
                              </a:lnTo>
                              <a:lnTo>
                                <a:pt x="272574" y="1286905"/>
                              </a:lnTo>
                              <a:lnTo>
                                <a:pt x="282630" y="1274200"/>
                              </a:lnTo>
                              <a:lnTo>
                                <a:pt x="293216" y="1261495"/>
                              </a:lnTo>
                              <a:lnTo>
                                <a:pt x="304066" y="1249055"/>
                              </a:lnTo>
                              <a:lnTo>
                                <a:pt x="314916" y="1236614"/>
                              </a:lnTo>
                              <a:lnTo>
                                <a:pt x="326295" y="1224174"/>
                              </a:lnTo>
                              <a:lnTo>
                                <a:pt x="337674" y="1211734"/>
                              </a:lnTo>
                              <a:lnTo>
                                <a:pt x="349583" y="1199558"/>
                              </a:lnTo>
                              <a:lnTo>
                                <a:pt x="361756" y="1187118"/>
                              </a:lnTo>
                              <a:lnTo>
                                <a:pt x="374194" y="1174678"/>
                              </a:lnTo>
                              <a:lnTo>
                                <a:pt x="386896" y="1162767"/>
                              </a:lnTo>
                              <a:lnTo>
                                <a:pt x="399864" y="1150327"/>
                              </a:lnTo>
                              <a:lnTo>
                                <a:pt x="413095" y="1137886"/>
                              </a:lnTo>
                              <a:lnTo>
                                <a:pt x="440617" y="1113271"/>
                              </a:lnTo>
                              <a:lnTo>
                                <a:pt x="468933" y="1088125"/>
                              </a:lnTo>
                              <a:lnTo>
                                <a:pt x="469198" y="1087331"/>
                              </a:lnTo>
                              <a:lnTo>
                                <a:pt x="470786" y="1083890"/>
                              </a:lnTo>
                              <a:lnTo>
                                <a:pt x="472374" y="1079126"/>
                              </a:lnTo>
                              <a:lnTo>
                                <a:pt x="473961" y="1073303"/>
                              </a:lnTo>
                              <a:lnTo>
                                <a:pt x="475814" y="1066156"/>
                              </a:lnTo>
                              <a:lnTo>
                                <a:pt x="478460" y="1054510"/>
                              </a:lnTo>
                              <a:lnTo>
                                <a:pt x="479519" y="1049746"/>
                              </a:lnTo>
                              <a:lnTo>
                                <a:pt x="480577" y="1044982"/>
                              </a:lnTo>
                              <a:lnTo>
                                <a:pt x="481371" y="1039952"/>
                              </a:lnTo>
                              <a:lnTo>
                                <a:pt x="481900" y="1033865"/>
                              </a:lnTo>
                              <a:lnTo>
                                <a:pt x="482165" y="1026718"/>
                              </a:lnTo>
                              <a:lnTo>
                                <a:pt x="482430" y="1017719"/>
                              </a:lnTo>
                              <a:lnTo>
                                <a:pt x="482430" y="1010308"/>
                              </a:lnTo>
                              <a:lnTo>
                                <a:pt x="482165" y="1005279"/>
                              </a:lnTo>
                              <a:lnTo>
                                <a:pt x="481636" y="1001838"/>
                              </a:lnTo>
                              <a:lnTo>
                                <a:pt x="481106" y="999455"/>
                              </a:lnTo>
                              <a:lnTo>
                                <a:pt x="479254" y="994426"/>
                              </a:lnTo>
                              <a:lnTo>
                                <a:pt x="478460" y="990456"/>
                              </a:lnTo>
                              <a:lnTo>
                                <a:pt x="477402" y="984633"/>
                              </a:lnTo>
                              <a:lnTo>
                                <a:pt x="476343" y="978810"/>
                              </a:lnTo>
                              <a:lnTo>
                                <a:pt x="475549" y="973516"/>
                              </a:lnTo>
                              <a:lnTo>
                                <a:pt x="472903" y="964517"/>
                              </a:lnTo>
                              <a:lnTo>
                                <a:pt x="470786" y="957900"/>
                              </a:lnTo>
                              <a:lnTo>
                                <a:pt x="468933" y="953665"/>
                              </a:lnTo>
                              <a:lnTo>
                                <a:pt x="440617" y="928520"/>
                              </a:lnTo>
                              <a:lnTo>
                                <a:pt x="413095" y="903904"/>
                              </a:lnTo>
                              <a:lnTo>
                                <a:pt x="399864" y="891463"/>
                              </a:lnTo>
                              <a:lnTo>
                                <a:pt x="386896" y="879288"/>
                              </a:lnTo>
                              <a:lnTo>
                                <a:pt x="374194" y="866848"/>
                              </a:lnTo>
                              <a:lnTo>
                                <a:pt x="361756" y="854407"/>
                              </a:lnTo>
                              <a:lnTo>
                                <a:pt x="349583" y="841967"/>
                              </a:lnTo>
                              <a:lnTo>
                                <a:pt x="337674" y="829792"/>
                              </a:lnTo>
                              <a:lnTo>
                                <a:pt x="326295" y="817351"/>
                              </a:lnTo>
                              <a:lnTo>
                                <a:pt x="314916" y="804911"/>
                              </a:lnTo>
                              <a:lnTo>
                                <a:pt x="304066" y="792736"/>
                              </a:lnTo>
                              <a:lnTo>
                                <a:pt x="293216" y="780031"/>
                              </a:lnTo>
                              <a:lnTo>
                                <a:pt x="282630" y="767590"/>
                              </a:lnTo>
                              <a:lnTo>
                                <a:pt x="272574" y="754885"/>
                              </a:lnTo>
                              <a:lnTo>
                                <a:pt x="262783" y="742180"/>
                              </a:lnTo>
                              <a:lnTo>
                                <a:pt x="252991" y="728946"/>
                              </a:lnTo>
                              <a:lnTo>
                                <a:pt x="243729" y="715712"/>
                              </a:lnTo>
                              <a:lnTo>
                                <a:pt x="234467" y="702478"/>
                              </a:lnTo>
                              <a:lnTo>
                                <a:pt x="225734" y="689243"/>
                              </a:lnTo>
                              <a:lnTo>
                                <a:pt x="217265" y="675480"/>
                              </a:lnTo>
                              <a:lnTo>
                                <a:pt x="209062" y="661981"/>
                              </a:lnTo>
                              <a:lnTo>
                                <a:pt x="201387" y="648217"/>
                              </a:lnTo>
                              <a:lnTo>
                                <a:pt x="193713" y="634188"/>
                              </a:lnTo>
                              <a:lnTo>
                                <a:pt x="186568" y="620160"/>
                              </a:lnTo>
                              <a:lnTo>
                                <a:pt x="179687" y="606132"/>
                              </a:lnTo>
                              <a:lnTo>
                                <a:pt x="173071" y="591839"/>
                              </a:lnTo>
                              <a:lnTo>
                                <a:pt x="166985" y="577016"/>
                              </a:lnTo>
                              <a:lnTo>
                                <a:pt x="161163" y="562458"/>
                              </a:lnTo>
                              <a:lnTo>
                                <a:pt x="155605" y="547636"/>
                              </a:lnTo>
                              <a:lnTo>
                                <a:pt x="150313" y="532814"/>
                              </a:lnTo>
                              <a:lnTo>
                                <a:pt x="146343" y="519579"/>
                              </a:lnTo>
                              <a:lnTo>
                                <a:pt x="142374" y="506080"/>
                              </a:lnTo>
                              <a:lnTo>
                                <a:pt x="138669" y="492052"/>
                              </a:lnTo>
                              <a:lnTo>
                                <a:pt x="135228" y="477759"/>
                              </a:lnTo>
                              <a:lnTo>
                                <a:pt x="132053" y="462936"/>
                              </a:lnTo>
                              <a:lnTo>
                                <a:pt x="129142" y="447849"/>
                              </a:lnTo>
                              <a:lnTo>
                                <a:pt x="126231" y="432762"/>
                              </a:lnTo>
                              <a:lnTo>
                                <a:pt x="123585" y="416881"/>
                              </a:lnTo>
                              <a:lnTo>
                                <a:pt x="118292" y="385648"/>
                              </a:lnTo>
                              <a:lnTo>
                                <a:pt x="113793" y="353886"/>
                              </a:lnTo>
                              <a:lnTo>
                                <a:pt x="110088" y="322653"/>
                              </a:lnTo>
                              <a:lnTo>
                                <a:pt x="106383" y="292214"/>
                              </a:lnTo>
                              <a:lnTo>
                                <a:pt x="102678" y="255952"/>
                              </a:lnTo>
                              <a:lnTo>
                                <a:pt x="99503" y="223131"/>
                              </a:lnTo>
                              <a:lnTo>
                                <a:pt x="94210" y="222337"/>
                              </a:lnTo>
                              <a:lnTo>
                                <a:pt x="89182" y="221543"/>
                              </a:lnTo>
                              <a:lnTo>
                                <a:pt x="84154" y="220219"/>
                              </a:lnTo>
                              <a:lnTo>
                                <a:pt x="79391" y="218896"/>
                              </a:lnTo>
                              <a:lnTo>
                                <a:pt x="74362" y="217308"/>
                              </a:lnTo>
                              <a:lnTo>
                                <a:pt x="69599" y="215455"/>
                              </a:lnTo>
                              <a:lnTo>
                                <a:pt x="65100" y="213602"/>
                              </a:lnTo>
                              <a:lnTo>
                                <a:pt x="60601" y="211220"/>
                              </a:lnTo>
                              <a:lnTo>
                                <a:pt x="56103" y="208838"/>
                              </a:lnTo>
                              <a:lnTo>
                                <a:pt x="51604" y="206191"/>
                              </a:lnTo>
                              <a:lnTo>
                                <a:pt x="47634" y="203544"/>
                              </a:lnTo>
                              <a:lnTo>
                                <a:pt x="43400" y="200368"/>
                              </a:lnTo>
                              <a:lnTo>
                                <a:pt x="39431" y="197191"/>
                              </a:lnTo>
                              <a:lnTo>
                                <a:pt x="35726" y="194280"/>
                              </a:lnTo>
                              <a:lnTo>
                                <a:pt x="32285" y="190574"/>
                              </a:lnTo>
                              <a:lnTo>
                                <a:pt x="28845" y="186869"/>
                              </a:lnTo>
                              <a:lnTo>
                                <a:pt x="25405" y="183163"/>
                              </a:lnTo>
                              <a:lnTo>
                                <a:pt x="22229" y="179193"/>
                              </a:lnTo>
                              <a:lnTo>
                                <a:pt x="19583" y="174958"/>
                              </a:lnTo>
                              <a:lnTo>
                                <a:pt x="16672" y="171252"/>
                              </a:lnTo>
                              <a:lnTo>
                                <a:pt x="14290" y="166753"/>
                              </a:lnTo>
                              <a:lnTo>
                                <a:pt x="11644" y="162253"/>
                              </a:lnTo>
                              <a:lnTo>
                                <a:pt x="9791" y="157753"/>
                              </a:lnTo>
                              <a:lnTo>
                                <a:pt x="7674" y="152989"/>
                              </a:lnTo>
                              <a:lnTo>
                                <a:pt x="5822" y="148225"/>
                              </a:lnTo>
                              <a:lnTo>
                                <a:pt x="4499" y="143460"/>
                              </a:lnTo>
                              <a:lnTo>
                                <a:pt x="2911" y="138166"/>
                              </a:lnTo>
                              <a:lnTo>
                                <a:pt x="1852" y="133137"/>
                              </a:lnTo>
                              <a:lnTo>
                                <a:pt x="1059" y="128108"/>
                              </a:lnTo>
                              <a:lnTo>
                                <a:pt x="529" y="122815"/>
                              </a:lnTo>
                              <a:lnTo>
                                <a:pt x="265" y="117786"/>
                              </a:lnTo>
                              <a:lnTo>
                                <a:pt x="0" y="112227"/>
                              </a:lnTo>
                              <a:lnTo>
                                <a:pt x="265" y="106404"/>
                              </a:lnTo>
                              <a:lnTo>
                                <a:pt x="529" y="100846"/>
                              </a:lnTo>
                              <a:lnTo>
                                <a:pt x="1323" y="95287"/>
                              </a:lnTo>
                              <a:lnTo>
                                <a:pt x="2117" y="89729"/>
                              </a:lnTo>
                              <a:lnTo>
                                <a:pt x="3440" y="84435"/>
                              </a:lnTo>
                              <a:lnTo>
                                <a:pt x="5028" y="78877"/>
                              </a:lnTo>
                              <a:lnTo>
                                <a:pt x="6881" y="73583"/>
                              </a:lnTo>
                              <a:lnTo>
                                <a:pt x="8733" y="68554"/>
                              </a:lnTo>
                              <a:lnTo>
                                <a:pt x="11115" y="63525"/>
                              </a:lnTo>
                              <a:lnTo>
                                <a:pt x="13232" y="58761"/>
                              </a:lnTo>
                              <a:lnTo>
                                <a:pt x="16143" y="53996"/>
                              </a:lnTo>
                              <a:lnTo>
                                <a:pt x="19054" y="49497"/>
                              </a:lnTo>
                              <a:lnTo>
                                <a:pt x="22229" y="45262"/>
                              </a:lnTo>
                              <a:lnTo>
                                <a:pt x="25405" y="41027"/>
                              </a:lnTo>
                              <a:lnTo>
                                <a:pt x="29110" y="36792"/>
                              </a:lnTo>
                              <a:lnTo>
                                <a:pt x="32815" y="32821"/>
                              </a:lnTo>
                              <a:lnTo>
                                <a:pt x="36784" y="29380"/>
                              </a:lnTo>
                              <a:lnTo>
                                <a:pt x="40754" y="25675"/>
                              </a:lnTo>
                              <a:lnTo>
                                <a:pt x="44988" y="22499"/>
                              </a:lnTo>
                              <a:lnTo>
                                <a:pt x="49222" y="19058"/>
                              </a:lnTo>
                              <a:lnTo>
                                <a:pt x="53721" y="16411"/>
                              </a:lnTo>
                              <a:lnTo>
                                <a:pt x="58484" y="13499"/>
                              </a:lnTo>
                              <a:lnTo>
                                <a:pt x="63248" y="11382"/>
                              </a:lnTo>
                              <a:lnTo>
                                <a:pt x="68540" y="9000"/>
                              </a:lnTo>
                              <a:lnTo>
                                <a:pt x="73569" y="6882"/>
                              </a:lnTo>
                              <a:lnTo>
                                <a:pt x="78861" y="5029"/>
                              </a:lnTo>
                              <a:lnTo>
                                <a:pt x="83889" y="3706"/>
                              </a:lnTo>
                              <a:lnTo>
                                <a:pt x="89447" y="2382"/>
                              </a:lnTo>
                              <a:lnTo>
                                <a:pt x="94739" y="1324"/>
                              </a:lnTo>
                              <a:lnTo>
                                <a:pt x="100561" y="530"/>
                              </a:lnTo>
                              <a:lnTo>
                                <a:pt x="106119" y="265"/>
                              </a:lnTo>
                              <a:lnTo>
                                <a:pt x="11194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91AB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EBB985" id="KSO_Shape" o:spid="_x0000_s1026" style="position:absolute;margin-left:-48.45pt;margin-top:327.3pt;width:9.15pt;height:13.75pt;z-index: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57313,20415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" path="m550334,1339850r256646,l827353,1358335r18785,17956l864130,1393983r16669,17693l896674,1428840r14816,16636l925249,1462376r12964,16636l950120,1495120r5820,8450l961232,1511756r5027,8186l971286,1527863r4763,7922l980547,1543971r4498,8186l989278,1560343r3969,7922l996951,1576451r3440,8186l1003830,1592823r3175,8450l1010180,1609195r3175,11091l1017059,1632697r3705,14787l1024203,1663592r3440,17692l1031347,1700297r3439,20861l1038226,1743075r-719138,l322528,1721158r3439,-20861l329407,1681284r3439,-17692l336551,1647484r3439,-14787l343694,1620286r3704,-11091l350309,1601273r3175,-8450l356923,1584637r3440,-8186l364067,1568265r3969,-7922l372269,1552157r4234,-8186l381265,1535785r4763,-7922l390790,1519942r5292,-8186l401373,1503570r5821,-8450l419101,1479012r12964,-16636l445824,1445476r14816,-16636l476515,1411676r16669,-17693l511176,1376291r19050,-17956l550334,1339850xm430213,534988r495300,l916527,545836r-9515,11642l897233,568590r-10308,11642l876089,591609r-11101,11906l853095,615422r-12158,11906l828250,639499r-13215,12435l801292,664105r-14273,12964l772218,690034r-15593,12965l740767,716492r-16651,13494l717772,735278r-6343,5556l705350,746655r-5814,6350l693985,759090r-5814,6879l682885,772584r-5022,6879l672841,772584r-5286,-6615l662005,759090r-5815,-6085l650376,746655r-6079,-5821l637954,735278r-6344,-5292l614959,716492,599101,702999,583508,690034,568707,677069,554434,664105,540691,651934,527476,639499,514789,627328,502631,615422,490738,603515,479637,591609,468801,580232,458493,568590r-9779,-11112l439199,545836r-8986,-10848xm188949,224189r4499,39703l195830,284803r2911,21704l201917,328741r2911,21969l208532,372678r3970,21440l215413,408146r2646,13499l221235,434880r3175,12705l227321,459496r3176,10852l233673,480406r2911,8999l241082,501316r5029,11911l251403,524873r5558,11911l262783,547901r5822,11646l275220,570664r6616,11117l288981,593162r7146,10852l304066,615396r7939,10852l320473,637365r8733,11117l338468,659334r9262,11116l366784,692419r18525,21969l404362,736887r9792,11381l424210,759385r10850,11646l445910,782413r11644,11646l469463,805440r12702,11911l495661,829262r14291,11911l525036,853349r6880,5558l537738,864730r5293,6088l547530,876376r4234,5823l555204,888023r3440,5823l561291,899669r2911,5558l566848,911315r2117,5558l570818,922696r3705,11911l577698,946518r4764,19852l584314,973781r1588,7146l587225,988074r529,7941l588284,1005808r264,11911l588284,1026453r-265,7147l587754,1039423r-529,5294l585373,1055304r-2647,15087l581138,1079655r-2117,9264l576904,1097919r-2381,8999l571876,1115917r-3175,8735l565260,1133387r-3969,8734l558644,1147680r-3440,6088l551764,1159326r-4234,5823l543031,1170972r-5028,5823l532181,1182618r-6881,5559l510216,1200352r-14290,11911l482430,1224174r-12967,11911l457554,1247466r-11644,11911l435060,1270759r-10850,11381l414154,1293257r-9792,11646l385309,1326872r-18525,22234l347730,1371340r-9262,11116l329206,1393309r-8733,10852l312005,1415278r-7939,11116l296127,1437511r-7146,11117l281836,1459480r-6616,11382l268605,1482243r-5822,11382l256961,1505006r-5558,11646l246111,1528563r-5029,11646l236584,1552385r-2647,7941l231026,1568796r-2911,9264l225734,1588382r-2911,10323l220441,1609822r-5028,23292l210649,1658260r-4234,25674l202181,1709609r-3440,25939l193448,1778162r-4499,39174l1168364,1817336r-4234,-39438l1161748,1756987r-2911,-21968l1155661,1713050r-3175,-22234l1148781,1668847r-3970,-21175l1142165,1633644r-2647,-13764l1136343,1606910r-3176,-12705l1130256,1582295r-3176,-10853l1123905,1561384r-2911,-8999l1116230,1540209r-4763,-11646l1106174,1516652r-5557,-11646l1094795,1493625r-6087,-11382l1082357,1470862r-6616,-11382l1068596,1448628r-7410,-11117l1053512,1426394r-8204,-11116l1037105,1404161r-8998,-10852l1019374,1382456r-9527,-11116l990794,1349106r-18525,-22234l953215,1304903r-9791,-11646l933368,1282140r-10850,-11381l911668,1259377r-11644,-11646l888115,1236085r-12967,-11911l861652,1212263r-14291,-11911l832277,1188177r-6880,-5559l819575,1176795r-5028,-5823l809783,1165149r-3969,-5823l802109,1153768r-3176,-6088l796287,1142121r-2911,-5558l790994,1130740r-2382,-6088l786760,1119094r-2117,-5823l783055,1107183r-3176,-11911l774851,1074362r-1587,-8735l771411,1057686r-1058,-8470l769559,1040217r-265,-10587l769029,1017719r,-8470l769294,1002896r529,-4764l770353,993897r2117,-8470l773528,979075r1323,-7676l776439,961870r2117,-9264l780409,943607r2646,-9000l785437,925608r3175,-8735l792317,908139r3970,-8470l798933,893846r3176,-5823l805814,882199r3969,-5823l814547,870818r5028,-6088l825397,858907r6880,-5558l847361,841173r14291,-11911l875148,817351r12967,-11911l900024,794059r11644,-11646l922518,771031r10850,-11646l943424,748268r9791,-11381l972269,714388r18525,-21969l1009847,670450r9527,-11116l1028107,648482r8998,-11117l1045308,626248r8204,-10852l1061186,604014r7410,-10852l1075741,581781r6616,-11117l1088708,559547r6087,-11646l1100617,536784r5557,-11911l1111467,513227r4763,-11911l1120994,489405r2646,-7676l1126287,472995r2911,-9529l1131844,453408r2646,-10588l1137137,431968r5028,-23822l1146664,383531r4498,-25940l1155132,331917r3705,-25939l1161748,284273r2382,-20645l1168364,224189r-979415,xm111941,l1245372,r5822,265l1257016,530r5558,794l1268131,2382r5293,1324l1278716,5029r5293,1853l1289302,9000r4763,2382l1299093,13499r4499,2912l1308091,19058r4499,3441l1316824,25675r4234,3705l1324498,32821r3970,3971l1331908,41027r3440,4235l1338259,49497r3176,4499l1344081,58761r2382,4764l1348845,68554r1852,5029l1352285,78877r1852,5558l1355196,89729r1058,5558l1356784,100846r529,5558l1357313,112227r,5559l1356784,122815r-530,5293l1355460,133137r-1058,5029l1353344,143460r-1853,4765l1349903,152989r-2117,4764l1345669,162253r-2382,4500l1340906,170988r-2911,3970l1335084,179193r-3176,3970l1328732,186869r-3704,3705l1321852,194015r-3970,3176l1313913,200368r-3970,3176l1305709,206191r-4234,2647l1296976,211220r-4499,2382l1287714,215455r-4764,1853l1278187,218896r-5028,1323l1268131,221543r-5028,794l1258075,223131r-4234,43144l1251194,290096r-2646,24351l1245372,340122r-3440,25410l1237963,391471r-3705,25410l1231347,432762r-2911,15087l1225525,462936r-3176,14823l1218644,492052r-3440,14028l1211499,519579r-4234,13235l1202237,547636r-5822,14822l1190593,577016r-6087,14823l1177890,606132r-6880,14028l1163865,634188r-7410,14029l1148516,661981r-8204,13499l1131844,689243r-8733,13235l1113849,715712r-9263,13234l1094795,742180r-9791,12705l1074947,767590r-10850,12441l1053512,792736r-10850,12175l1031283,817351r-11380,12441l1007995,841967r-12438,12440l983384,866848r-12703,12440l957714,891463r-13496,12441l916960,928520r-28580,25145l888115,954459r-1323,3441l885204,962664r-1588,5823l881764,975369r-1323,6088l879118,986221r-2382,7411l876207,997338r-530,4764l875148,1008984r,8735l875148,1025130r265,5823l875942,1035453r529,3441l878059,1046305r1059,4764l880176,1056892r794,5823l882293,1068009r2382,9000l887057,1083890r1587,4235l916960,1113271r27522,24615l957714,1150327r12967,12440l983384,1174942r12173,12176l1007995,1199558r11908,12176l1031283,1224174r11379,12440l1053512,1249055r10585,12440l1074947,1274200r10057,12705l1094795,1299874r9791,12970l1113849,1325814r9262,13234l1131844,1352547r8468,13499l1148516,1379810r7939,13499l1163865,1407337r7145,14028l1177890,1435394r6616,14557l1190593,1464509r5822,14823l1202237,1493889r5028,15087l1211499,1521946r3705,13764l1218644,1549473r3705,14294l1225525,1578854r2911,14822l1231347,1609028r2911,15881l1239286,1656407r4499,31233l1247490,1719137r3440,30439l1254899,1785838r3176,32821l1263103,1819189r5028,1058l1273159,1821571r5028,1323l1282950,1824218r4764,2117l1292477,1828188r4499,2382l1301475,1832688r4234,2911l1309943,1838246r3970,2912l1317882,1844334r3970,3176l1325028,1850951r3704,3706l1331908,1858627r3176,3970l1337995,1866568r2911,3970l1343287,1874773r2382,4500l1347786,1883772r2117,4765l1351491,1893301r1853,4764l1354402,1903359r1058,5029l1356254,1913417r530,5294l1357313,1924004r,5294l1357313,1934857r-529,6087l1356254,1946503r-1058,5294l1354137,1957355r-1852,5558l1350697,1967942r-1852,5029l1346463,1978000r-2382,4765l1341435,1987529r-3176,4500l1335348,1996529r-3440,4235l1328468,2004734r-3970,3970l1321058,2012410r-4234,3441l1312590,2019292r-4499,3176l1303592,2025115r-4499,2911l1294065,2030408r-4763,2383l1284009,2034643r-5293,1853l1273424,2038084r-5293,1059l1262574,2040466r-5558,530l1251194,2041525r-5822,l111941,2041525r-5822,l100561,2040996r-5822,-530l89447,2039143r-5558,-1059l78861,2036496r-5292,-1853l68540,2032791r-5292,-2383l58484,2028026r-4763,-2911l49222,2022468r-4234,-3176l40754,2015851r-3970,-3441l32815,2008704r-3705,-3970l25405,2000764r-3176,-4235l19054,1992029r-2911,-4500l13232,1982765r-2117,-4765l8733,1972971r-1852,-5029l5028,1962913r-1588,-5558l2117,1951797r-794,-5294l529,1940944r-264,-6087l,1929298r265,-5294l529,1918711r530,-5294l1852,1908388r1059,-5029l4499,1898065r1323,-4764l7674,1888537r2117,-4765l11644,1879273r2646,-4500l16672,1870538r2911,-3970l22229,1862597r3176,-3970l28845,1854657r3440,-3706l35726,1847510r3705,-3176l43400,1841158r4234,-2912l51604,1835599r4499,-2911l60601,1830570r4499,-2382l69599,1826335r4763,-2117l79391,1822894r4763,-1323l89182,1820247r5028,-1058l99503,1818659r4234,-43143l106383,1751694r2382,-24616l112205,1701668r3441,-25675l119615,1650319r3970,-25410l126231,1609028r2911,-15352l132053,1578854r3175,-15087l138669,1549473r3705,-13763l146343,1521946r3970,-12970l155605,1493889r5558,-14557l166985,1464509r6086,-14558l179687,1435394r6881,-14029l193713,1407337r7674,-14028l209062,1379810r8203,-13764l225734,1352547r8733,-13499l243729,1325814r9262,-12970l262783,1299874r9791,-12969l282630,1274200r10586,-12705l304066,1249055r10850,-12441l326295,1224174r11379,-12440l349583,1199558r12173,-12440l374194,1174678r12702,-11911l399864,1150327r13231,-12441l440617,1113271r28316,-25146l469198,1087331r1588,-3441l472374,1079126r1587,-5823l475814,1066156r2646,-11646l479519,1049746r1058,-4764l481371,1039952r529,-6087l482165,1026718r265,-8999l482430,1010308r-265,-5029l481636,1001838r-530,-2383l479254,994426r-794,-3970l477402,984633r-1059,-5823l475549,973516r-2646,-8999l470786,957900r-1853,-4235l440617,928520,413095,903904,399864,891463,386896,879288,374194,866848,361756,854407,349583,841967,337674,829792,326295,817351,314916,804911,304066,792736,293216,780031,282630,767590,272574,754885r-9791,-12705l252991,728946r-9262,-13234l234467,702478r-8733,-13235l217265,675480r-8203,-13499l201387,648217r-7674,-14029l186568,620160r-6881,-14028l173071,591839r-6086,-14823l161163,562458r-5558,-14822l150313,532814r-3970,-13235l142374,506080r-3705,-14028l135228,477759r-3175,-14823l129142,447849r-2911,-15087l123585,416881r-5293,-31233l113793,353886r-3705,-31233l106383,292214r-3705,-36262l99503,223131r-5293,-794l89182,221543r-5028,-1324l79391,218896r-5029,-1588l69599,215455r-4499,-1853l60601,211220r-4498,-2382l51604,206191r-3970,-2647l43400,200368r-3969,-3177l35726,194280r-3441,-3706l28845,186869r-3440,-3706l22229,179193r-2646,-4235l16672,171252r-2382,-4499l11644,162253,9791,157753,7674,152989,5822,148225,4499,143460,2911,138166,1852,133137r-793,-5029l529,122815,265,117786,,112227r265,-5823l529,100846r794,-5559l2117,89729,3440,84435,5028,78877,6881,73583,8733,68554r2382,-5029l13232,58761r2911,-4765l19054,49497r3175,-4235l25405,41027r3705,-4235l32815,32821r3969,-3441l40754,25675r4234,-3176l49222,19058r4499,-2647l58484,13499r4764,-2117l68540,9000,73569,6882,78861,5029,83889,3706,89447,2382,94739,1324r5822,-794l106119,265,111941,xe" fillcolor="#6191ab" stroked="f">
                <v:path arrowok="t" o:connecttype="custom" o:connectlocs="77210,121316;81566,131496;27759,128440;32537,119335;71695,45383;57355,58687;50977,58687;36637,45383;17678,34711;23091,47344;35631,62449;44851,71808;47008,81928;44639,91604;34764,101427;22521,116490;17615,128490;91795,133201;87481,119216;76168,104153;64707,92998;61641,84421;62360,75315;67710,67139;82152,51759;89575,39063;93360,17894;104165,1310;107929,5873;107993,11831;104673,16246;99767,25098;95601,44893;86699,60252;70987,76118;69951,82287;77564,92808;89744,106878;97103,122575;101332,145286;106174,148032;108416,153145;106935,158997;102178,162546;5879,162398;1290,158637;85,152722;2580,147736;7528,145201;11377,122575;18735,106878;30915,92808;38507,82519;37471,76118;21780,60252;12878,44893;8501,23323;3468,15993;359,11450;698,5472;4673,1077" o:connectangles="0,0,0,0,0,0,0,0,0,0,0,0,0,0,0,0,0,0,0,0,0,0,0,0,0,0,0,0,0,0,0,0,0,0,0,0,0,0,0,0,0,0,0,0,0,0,0,0,0,0,0,0,0,0,0,0,0,0,0,0,0"/>
              </v:shape>
            </w:pict>
          </mc:Fallback>
        </mc:AlternateContent>
      </w:r>
      <w:r w:rsidR="0075747B">
        <w:rPr>
          <w:noProof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060122D1" wp14:editId="6F436855">
                <wp:simplePos x="0" y="0"/>
                <wp:positionH relativeFrom="column">
                  <wp:posOffset>-390525</wp:posOffset>
                </wp:positionH>
                <wp:positionV relativeFrom="paragraph">
                  <wp:posOffset>3382954</wp:posOffset>
                </wp:positionV>
                <wp:extent cx="1648460" cy="1361440"/>
                <wp:effectExtent l="0" t="0" r="0" b="0"/>
                <wp:wrapNone/>
                <wp:docPr id="17" name="文本框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8460" cy="13614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8E720F2" w14:textId="7397AC4E" w:rsidR="00597DC3" w:rsidRPr="00982BF3" w:rsidRDefault="00982BF3">
                            <w:pPr>
                              <w:pStyle w:val="a7"/>
                              <w:spacing w:before="0" w:beforeAutospacing="0" w:after="0" w:afterAutospacing="0" w:line="500" w:lineRule="exact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</w:pPr>
                            <w:r w:rsidRPr="00982BF3">
                              <w:rPr>
                                <w:rFonts w:ascii="微软雅黑" w:eastAsia="微软雅黑" w:hAnsi="微软雅黑" w:cstheme="minorBidi" w:hint="eastAsia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姓名：</w:t>
                            </w:r>
                            <w:r w:rsidR="008957FE">
                              <w:rPr>
                                <w:rFonts w:ascii="微软雅黑" w:eastAsia="微软雅黑" w:hAnsi="微软雅黑" w:cstheme="minorBidi" w:hint="eastAsia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莫涵飞</w:t>
                            </w:r>
                          </w:p>
                          <w:p w14:paraId="35E7C6F8" w14:textId="75F25037" w:rsidR="00597DC3" w:rsidRPr="00982BF3" w:rsidRDefault="00982BF3">
                            <w:pPr>
                              <w:pStyle w:val="a7"/>
                              <w:spacing w:before="0" w:beforeAutospacing="0" w:after="0" w:afterAutospacing="0" w:line="500" w:lineRule="exact"/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</w:pPr>
                            <w:r w:rsidRPr="00982BF3">
                              <w:rPr>
                                <w:rFonts w:ascii="微软雅黑" w:eastAsia="微软雅黑" w:hAnsi="微软雅黑" w:cstheme="minorBidi" w:hint="eastAsia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现居：</w:t>
                            </w:r>
                            <w:r w:rsidR="008957FE">
                              <w:rPr>
                                <w:rFonts w:ascii="微软雅黑" w:eastAsia="微软雅黑" w:hAnsi="微软雅黑" w:cstheme="minorBidi" w:hint="eastAsia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云南省昆明市</w:t>
                            </w:r>
                          </w:p>
                          <w:p w14:paraId="13B3E6F7" w14:textId="37E94B0B" w:rsidR="00597DC3" w:rsidRPr="00982BF3" w:rsidRDefault="00982BF3">
                            <w:pPr>
                              <w:pStyle w:val="a7"/>
                              <w:spacing w:before="0" w:beforeAutospacing="0" w:after="0" w:afterAutospacing="0" w:line="500" w:lineRule="exact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</w:pPr>
                            <w:r w:rsidRPr="00982BF3">
                              <w:rPr>
                                <w:rFonts w:ascii="微软雅黑" w:eastAsia="微软雅黑" w:hAnsi="微软雅黑" w:cstheme="minorBidi" w:hint="eastAsia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出生日期：</w:t>
                            </w:r>
                            <w:r w:rsidR="008957FE">
                              <w:rPr>
                                <w:rFonts w:ascii="微软雅黑" w:eastAsia="微软雅黑" w:hAnsi="微软雅黑" w:cstheme="minorBidi" w:hint="eastAsia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2002.12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0122D1" id="文本框 65" o:spid="_x0000_s1034" type="#_x0000_t202" style="position:absolute;left:0;text-align:left;margin-left:-30.75pt;margin-top:266.35pt;width:129.8pt;height:107.2pt;z-index:25162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" filled="f" stroked="f">
                <v:textbox style="mso-fit-shape-to-text:t">
                  <w:txbxContent>
                    <w:p w14:paraId="58E720F2" w14:textId="7397AC4E" w:rsidR="00597DC3" w:rsidRPr="00982BF3" w:rsidRDefault="00982BF3">
                      <w:pPr>
                        <w:pStyle w:val="a7"/>
                        <w:spacing w:before="0" w:beforeAutospacing="0" w:after="0" w:afterAutospacing="0" w:line="500" w:lineRule="exact"/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</w:pPr>
                      <w:r w:rsidRPr="00982BF3">
                        <w:rPr>
                          <w:rFonts w:ascii="微软雅黑" w:eastAsia="微软雅黑" w:hAnsi="微软雅黑" w:cstheme="minorBidi" w:hint="eastAsia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姓名：</w:t>
                      </w:r>
                      <w:r w:rsidR="008957FE">
                        <w:rPr>
                          <w:rFonts w:ascii="微软雅黑" w:eastAsia="微软雅黑" w:hAnsi="微软雅黑" w:cstheme="minorBidi" w:hint="eastAsia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莫涵飞</w:t>
                      </w:r>
                    </w:p>
                    <w:p w14:paraId="35E7C6F8" w14:textId="75F25037" w:rsidR="00597DC3" w:rsidRPr="00982BF3" w:rsidRDefault="00982BF3">
                      <w:pPr>
                        <w:pStyle w:val="a7"/>
                        <w:spacing w:before="0" w:beforeAutospacing="0" w:after="0" w:afterAutospacing="0" w:line="500" w:lineRule="exact"/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</w:pPr>
                      <w:r w:rsidRPr="00982BF3">
                        <w:rPr>
                          <w:rFonts w:ascii="微软雅黑" w:eastAsia="微软雅黑" w:hAnsi="微软雅黑" w:cstheme="minorBidi" w:hint="eastAsia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现居：</w:t>
                      </w:r>
                      <w:r w:rsidR="008957FE">
                        <w:rPr>
                          <w:rFonts w:ascii="微软雅黑" w:eastAsia="微软雅黑" w:hAnsi="微软雅黑" w:cstheme="minorBidi" w:hint="eastAsia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云南省昆明市</w:t>
                      </w:r>
                    </w:p>
                    <w:p w14:paraId="13B3E6F7" w14:textId="37E94B0B" w:rsidR="00597DC3" w:rsidRPr="00982BF3" w:rsidRDefault="00982BF3">
                      <w:pPr>
                        <w:pStyle w:val="a7"/>
                        <w:spacing w:before="0" w:beforeAutospacing="0" w:after="0" w:afterAutospacing="0" w:line="500" w:lineRule="exact"/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</w:pPr>
                      <w:r w:rsidRPr="00982BF3">
                        <w:rPr>
                          <w:rFonts w:ascii="微软雅黑" w:eastAsia="微软雅黑" w:hAnsi="微软雅黑" w:cstheme="minorBidi" w:hint="eastAsia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出生日期：</w:t>
                      </w:r>
                      <w:r w:rsidR="008957FE">
                        <w:rPr>
                          <w:rFonts w:ascii="微软雅黑" w:eastAsia="微软雅黑" w:hAnsi="微软雅黑" w:cstheme="minorBidi" w:hint="eastAsia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2002.12</w:t>
                      </w:r>
                    </w:p>
                  </w:txbxContent>
                </v:textbox>
              </v:shape>
            </w:pict>
          </mc:Fallback>
        </mc:AlternateContent>
      </w:r>
      <w:r w:rsidR="00982BF3"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2DB7480C" wp14:editId="5AC2B424">
                <wp:simplePos x="0" y="0"/>
                <wp:positionH relativeFrom="column">
                  <wp:posOffset>1595120</wp:posOffset>
                </wp:positionH>
                <wp:positionV relativeFrom="paragraph">
                  <wp:posOffset>7006966</wp:posOffset>
                </wp:positionV>
                <wp:extent cx="4620895" cy="777240"/>
                <wp:effectExtent l="0" t="0" r="0" b="0"/>
                <wp:wrapNone/>
                <wp:docPr id="30" name="文本框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0895" cy="7772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ABFFECE" w14:textId="63037DA8" w:rsidR="00982BF3" w:rsidRPr="00982BF3" w:rsidRDefault="00A1689E" w:rsidP="00982BF3">
                            <w:pPr>
                              <w:pStyle w:val="a7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420" w:lineRule="exact"/>
                              <w:textAlignment w:val="baseline"/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1"/>
                              </w:rPr>
                              <w:t>熟练</w:t>
                            </w:r>
                            <w:r w:rsidR="00982BF3" w:rsidRPr="00982BF3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1"/>
                              </w:rPr>
                              <w:t>J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1"/>
                              </w:rPr>
                              <w:t>ava web</w:t>
                            </w:r>
                            <w:r w:rsidR="00982BF3" w:rsidRPr="00982BF3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1"/>
                              </w:rPr>
                              <w:t>开发技术，熟悉</w:t>
                            </w:r>
                            <w:proofErr w:type="spellStart"/>
                            <w:r w:rsidR="00982BF3" w:rsidRPr="00982BF3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1"/>
                              </w:rPr>
                              <w:t>M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1"/>
                              </w:rPr>
                              <w:t>aven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1"/>
                              </w:rPr>
                              <w:t>,</w:t>
                            </w:r>
                            <w:r w:rsidR="00982BF3" w:rsidRPr="00982BF3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1"/>
                              </w:rPr>
                              <w:t>Spring</w:t>
                            </w:r>
                            <w:proofErr w:type="spellEnd"/>
                            <w:r w:rsidR="00982BF3" w:rsidRPr="00982BF3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1"/>
                              </w:rPr>
                              <w:t>等开源框架；</w:t>
                            </w:r>
                          </w:p>
                          <w:p w14:paraId="429EEEF1" w14:textId="2C768132" w:rsidR="00982BF3" w:rsidRPr="00982BF3" w:rsidRDefault="00982BF3" w:rsidP="00982BF3">
                            <w:pPr>
                              <w:pStyle w:val="a7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420" w:lineRule="exact"/>
                              <w:textAlignment w:val="baseline"/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1"/>
                              </w:rPr>
                            </w:pPr>
                            <w:r w:rsidRPr="00982BF3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1"/>
                              </w:rPr>
                              <w:t>熟悉jQuery、HTML、JavaScript、CSS、等前端技术</w:t>
                            </w:r>
                          </w:p>
                          <w:p w14:paraId="66415FAD" w14:textId="7D0BBCE0" w:rsidR="00982BF3" w:rsidRPr="00982BF3" w:rsidRDefault="00982BF3" w:rsidP="00982BF3">
                            <w:pPr>
                              <w:pStyle w:val="a7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420" w:lineRule="exact"/>
                              <w:textAlignment w:val="baseline"/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1"/>
                              </w:rPr>
                            </w:pPr>
                            <w:r w:rsidRPr="00982BF3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1"/>
                              </w:rPr>
                              <w:t>熟悉关系数据库理论，熟悉</w:t>
                            </w:r>
                            <w:proofErr w:type="spellStart"/>
                            <w:r w:rsidRPr="00982BF3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1"/>
                              </w:rPr>
                              <w:t>mysql</w:t>
                            </w:r>
                            <w:proofErr w:type="spellEnd"/>
                            <w:r w:rsidRPr="00982BF3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1"/>
                              </w:rPr>
                              <w:t>、Oracle、SQL Server 等数据库；</w:t>
                            </w:r>
                          </w:p>
                          <w:p w14:paraId="75005EAA" w14:textId="49F5A3A4" w:rsidR="00982BF3" w:rsidRPr="00982BF3" w:rsidRDefault="00982BF3" w:rsidP="00982BF3">
                            <w:pPr>
                              <w:pStyle w:val="a7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420" w:lineRule="exact"/>
                              <w:jc w:val="both"/>
                              <w:textAlignment w:val="baseline"/>
                              <w:rPr>
                                <w:color w:val="404040" w:themeColor="text1" w:themeTint="BF"/>
                                <w:sz w:val="21"/>
                              </w:rPr>
                            </w:pPr>
                            <w:r w:rsidRPr="00982BF3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1"/>
                              </w:rPr>
                              <w:t>良好沟通能力和编码习惯、喜欢技术方面的工作，良好的团队协作能力、问题解决能力、自主学习能力和自我管理能力</w:t>
                            </w:r>
                            <w:r w:rsidR="00A001C2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1"/>
                              </w:rPr>
                              <w:t>，性格开朗，良好的人际沟通能力</w:t>
                            </w:r>
                          </w:p>
                          <w:p w14:paraId="2A3C9266" w14:textId="77777777" w:rsidR="00597DC3" w:rsidRPr="00982BF3" w:rsidRDefault="00597DC3">
                            <w:pPr>
                              <w:pStyle w:val="a7"/>
                              <w:spacing w:before="0" w:beforeAutospacing="0" w:after="0" w:afterAutospacing="0" w:line="360" w:lineRule="exact"/>
                              <w:rPr>
                                <w:color w:val="404040" w:themeColor="text1" w:themeTint="BF"/>
                              </w:rPr>
                            </w:pPr>
                          </w:p>
                        </w:txbxContent>
                      </wps:txbx>
                      <wps:bodyPr wrap="square" numCol="1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B7480C" id="文本框 83" o:spid="_x0000_s1035" type="#_x0000_t202" style="position:absolute;left:0;text-align:left;margin-left:125.6pt;margin-top:551.75pt;width:363.85pt;height:61.2pt;z-index: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" filled="f" stroked="f">
                <v:textbox style="mso-fit-shape-to-text:t">
                  <w:txbxContent>
                    <w:p w14:paraId="4ABFFECE" w14:textId="63037DA8" w:rsidR="00982BF3" w:rsidRPr="00982BF3" w:rsidRDefault="00A1689E" w:rsidP="00982BF3">
                      <w:pPr>
                        <w:pStyle w:val="a7"/>
                        <w:numPr>
                          <w:ilvl w:val="0"/>
                          <w:numId w:val="7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420" w:lineRule="exact"/>
                        <w:textAlignment w:val="baseline"/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1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1"/>
                        </w:rPr>
                        <w:t>熟练</w:t>
                      </w:r>
                      <w:r w:rsidR="00982BF3" w:rsidRPr="00982BF3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1"/>
                        </w:rPr>
                        <w:t>J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1"/>
                        </w:rPr>
                        <w:t>ava web</w:t>
                      </w:r>
                      <w:r w:rsidR="00982BF3" w:rsidRPr="00982BF3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1"/>
                        </w:rPr>
                        <w:t>开发技术，熟悉</w:t>
                      </w:r>
                      <w:proofErr w:type="spellStart"/>
                      <w:r w:rsidR="00982BF3" w:rsidRPr="00982BF3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1"/>
                        </w:rPr>
                        <w:t>M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1"/>
                        </w:rPr>
                        <w:t>aven</w:t>
                      </w:r>
                      <w:r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1"/>
                        </w:rPr>
                        <w:t>,</w:t>
                      </w:r>
                      <w:r w:rsidR="00982BF3" w:rsidRPr="00982BF3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1"/>
                        </w:rPr>
                        <w:t>Spring</w:t>
                      </w:r>
                      <w:proofErr w:type="spellEnd"/>
                      <w:r w:rsidR="00982BF3" w:rsidRPr="00982BF3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1"/>
                        </w:rPr>
                        <w:t>等开源框架；</w:t>
                      </w:r>
                    </w:p>
                    <w:p w14:paraId="429EEEF1" w14:textId="2C768132" w:rsidR="00982BF3" w:rsidRPr="00982BF3" w:rsidRDefault="00982BF3" w:rsidP="00982BF3">
                      <w:pPr>
                        <w:pStyle w:val="a7"/>
                        <w:numPr>
                          <w:ilvl w:val="0"/>
                          <w:numId w:val="7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420" w:lineRule="exact"/>
                        <w:textAlignment w:val="baseline"/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1"/>
                        </w:rPr>
                      </w:pPr>
                      <w:r w:rsidRPr="00982BF3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1"/>
                        </w:rPr>
                        <w:t>熟悉jQuery、HTML、JavaScript、CSS、等前端技术</w:t>
                      </w:r>
                    </w:p>
                    <w:p w14:paraId="66415FAD" w14:textId="7D0BBCE0" w:rsidR="00982BF3" w:rsidRPr="00982BF3" w:rsidRDefault="00982BF3" w:rsidP="00982BF3">
                      <w:pPr>
                        <w:pStyle w:val="a7"/>
                        <w:numPr>
                          <w:ilvl w:val="0"/>
                          <w:numId w:val="7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420" w:lineRule="exact"/>
                        <w:textAlignment w:val="baseline"/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1"/>
                        </w:rPr>
                      </w:pPr>
                      <w:r w:rsidRPr="00982BF3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1"/>
                        </w:rPr>
                        <w:t>熟悉关系数据库理论，熟悉</w:t>
                      </w:r>
                      <w:proofErr w:type="spellStart"/>
                      <w:r w:rsidRPr="00982BF3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1"/>
                        </w:rPr>
                        <w:t>mysql</w:t>
                      </w:r>
                      <w:proofErr w:type="spellEnd"/>
                      <w:r w:rsidRPr="00982BF3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1"/>
                        </w:rPr>
                        <w:t>、Oracle、SQL Server 等数据库；</w:t>
                      </w:r>
                    </w:p>
                    <w:p w14:paraId="75005EAA" w14:textId="49F5A3A4" w:rsidR="00982BF3" w:rsidRPr="00982BF3" w:rsidRDefault="00982BF3" w:rsidP="00982BF3">
                      <w:pPr>
                        <w:pStyle w:val="a7"/>
                        <w:numPr>
                          <w:ilvl w:val="0"/>
                          <w:numId w:val="7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420" w:lineRule="exact"/>
                        <w:jc w:val="both"/>
                        <w:textAlignment w:val="baseline"/>
                        <w:rPr>
                          <w:color w:val="404040" w:themeColor="text1" w:themeTint="BF"/>
                          <w:sz w:val="21"/>
                        </w:rPr>
                      </w:pPr>
                      <w:r w:rsidRPr="00982BF3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1"/>
                        </w:rPr>
                        <w:t>良好沟通能力和编码习惯、喜欢技术方面的工作，良好的团队协作能力、问题解决能力、自主学习能力和自我管理能力</w:t>
                      </w:r>
                      <w:r w:rsidR="00A001C2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1"/>
                        </w:rPr>
                        <w:t>，性格开朗，良好的人际沟通能力</w:t>
                      </w:r>
                    </w:p>
                    <w:p w14:paraId="2A3C9266" w14:textId="77777777" w:rsidR="00597DC3" w:rsidRPr="00982BF3" w:rsidRDefault="00597DC3">
                      <w:pPr>
                        <w:pStyle w:val="a7"/>
                        <w:spacing w:before="0" w:beforeAutospacing="0" w:after="0" w:afterAutospacing="0" w:line="360" w:lineRule="exact"/>
                        <w:rPr>
                          <w:color w:val="404040" w:themeColor="text1" w:themeTint="B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82BF3">
        <w:rPr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044EE36D" wp14:editId="61777AAD">
                <wp:simplePos x="0" y="0"/>
                <wp:positionH relativeFrom="column">
                  <wp:posOffset>1696720</wp:posOffset>
                </wp:positionH>
                <wp:positionV relativeFrom="paragraph">
                  <wp:posOffset>6542146</wp:posOffset>
                </wp:positionV>
                <wp:extent cx="1964220" cy="310341"/>
                <wp:effectExtent l="0" t="0" r="0" b="0"/>
                <wp:wrapNone/>
                <wp:docPr id="50" name="组合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64220" cy="310341"/>
                          <a:chOff x="0" y="0"/>
                          <a:chExt cx="1964220" cy="310341"/>
                        </a:xfrm>
                      </wpg:grpSpPr>
                      <wps:wsp>
                        <wps:cNvPr id="48" name="矩形 48"/>
                        <wps:cNvSpPr/>
                        <wps:spPr>
                          <a:xfrm>
                            <a:off x="0" y="0"/>
                            <a:ext cx="1624477" cy="286643"/>
                          </a:xfrm>
                          <a:prstGeom prst="rect">
                            <a:avLst/>
                          </a:prstGeom>
                          <a:solidFill>
                            <a:srgbClr val="6191AB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36" name="文本框 89"/>
                        <wps:cNvSpPr txBox="1"/>
                        <wps:spPr>
                          <a:xfrm>
                            <a:off x="412123" y="0"/>
                            <a:ext cx="1552097" cy="31034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047E4CF" w14:textId="77777777" w:rsidR="00597DC3" w:rsidRDefault="00982BF3">
                              <w:pPr>
                                <w:pStyle w:val="a7"/>
                                <w:spacing w:before="0" w:beforeAutospacing="0" w:after="0" w:afterAutospacing="0" w:line="340" w:lineRule="exact"/>
                              </w:pPr>
                              <w:r>
                                <w:rPr>
                                  <w:rFonts w:ascii="微软雅黑" w:eastAsia="微软雅黑" w:hAnsi="微软雅黑" w:cstheme="minorBidi" w:hint="eastAsia"/>
                                  <w:b/>
                                  <w:bCs/>
                                  <w:color w:val="FFFFFF"/>
                                  <w:kern w:val="24"/>
                                  <w:sz w:val="28"/>
                                  <w:szCs w:val="28"/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41" name="KSO_Shape"/>
                        <wps:cNvSpPr/>
                        <wps:spPr bwMode="auto">
                          <a:xfrm>
                            <a:off x="141667" y="32197"/>
                            <a:ext cx="162058" cy="205134"/>
                          </a:xfrm>
                          <a:custGeom>
                            <a:avLst/>
                            <a:gdLst>
                              <a:gd name="T0" fmla="*/ 508479 w 1679575"/>
                              <a:gd name="T1" fmla="*/ 933537 h 2125662"/>
                              <a:gd name="T2" fmla="*/ 645344 w 1679575"/>
                              <a:gd name="T3" fmla="*/ 1004349 h 2125662"/>
                              <a:gd name="T4" fmla="*/ 637947 w 1679575"/>
                              <a:gd name="T5" fmla="*/ 1045870 h 2125662"/>
                              <a:gd name="T6" fmla="*/ 629410 w 1679575"/>
                              <a:gd name="T7" fmla="*/ 1095637 h 2125662"/>
                              <a:gd name="T8" fmla="*/ 645913 w 1679575"/>
                              <a:gd name="T9" fmla="*/ 1148533 h 2125662"/>
                              <a:gd name="T10" fmla="*/ 923628 w 1679575"/>
                              <a:gd name="T11" fmla="*/ 1679766 h 2125662"/>
                              <a:gd name="T12" fmla="*/ 886068 w 1679575"/>
                              <a:gd name="T13" fmla="*/ 1137442 h 2125662"/>
                              <a:gd name="T14" fmla="*/ 896597 w 1679575"/>
                              <a:gd name="T15" fmla="*/ 1083408 h 2125662"/>
                              <a:gd name="T16" fmla="*/ 885214 w 1679575"/>
                              <a:gd name="T17" fmla="*/ 1039044 h 2125662"/>
                              <a:gd name="T18" fmla="*/ 917083 w 1679575"/>
                              <a:gd name="T19" fmla="*/ 999799 h 2125662"/>
                              <a:gd name="T20" fmla="*/ 1048543 w 1679575"/>
                              <a:gd name="T21" fmla="*/ 927280 h 2125662"/>
                              <a:gd name="T22" fmla="*/ 1168905 w 1679575"/>
                              <a:gd name="T23" fmla="*/ 933822 h 2125662"/>
                              <a:gd name="T24" fmla="*/ 1257397 w 1679575"/>
                              <a:gd name="T25" fmla="*/ 1021128 h 2125662"/>
                              <a:gd name="T26" fmla="*/ 1333655 w 1679575"/>
                              <a:gd name="T27" fmla="*/ 1118957 h 2125662"/>
                              <a:gd name="T28" fmla="*/ 1397392 w 1679575"/>
                              <a:gd name="T29" fmla="*/ 1227592 h 2125662"/>
                              <a:gd name="T30" fmla="*/ 1446903 w 1679575"/>
                              <a:gd name="T31" fmla="*/ 1349025 h 2125662"/>
                              <a:gd name="T32" fmla="*/ 1482186 w 1679575"/>
                              <a:gd name="T33" fmla="*/ 1483540 h 2125662"/>
                              <a:gd name="T34" fmla="*/ 1501820 w 1679575"/>
                              <a:gd name="T35" fmla="*/ 1632274 h 2125662"/>
                              <a:gd name="T36" fmla="*/ 1439790 w 1679575"/>
                              <a:gd name="T37" fmla="*/ 1742331 h 2125662"/>
                              <a:gd name="T38" fmla="*/ 1242601 w 1679575"/>
                              <a:gd name="T39" fmla="*/ 1826794 h 2125662"/>
                              <a:gd name="T40" fmla="*/ 1035738 w 1679575"/>
                              <a:gd name="T41" fmla="*/ 1881112 h 2125662"/>
                              <a:gd name="T42" fmla="*/ 822331 w 1679575"/>
                              <a:gd name="T43" fmla="*/ 1904432 h 2125662"/>
                              <a:gd name="T44" fmla="*/ 596403 w 1679575"/>
                              <a:gd name="T45" fmla="*/ 1894194 h 2125662"/>
                              <a:gd name="T46" fmla="*/ 373036 w 1679575"/>
                              <a:gd name="T47" fmla="*/ 1847838 h 2125662"/>
                              <a:gd name="T48" fmla="*/ 159344 w 1679575"/>
                              <a:gd name="T49" fmla="*/ 1766788 h 2125662"/>
                              <a:gd name="T50" fmla="*/ 0 w 1679575"/>
                              <a:gd name="T51" fmla="*/ 1676354 h 2125662"/>
                              <a:gd name="T52" fmla="*/ 15365 w 1679575"/>
                              <a:gd name="T53" fmla="*/ 1518519 h 2125662"/>
                              <a:gd name="T54" fmla="*/ 47234 w 1679575"/>
                              <a:gd name="T55" fmla="*/ 1376611 h 2125662"/>
                              <a:gd name="T56" fmla="*/ 94468 w 1679575"/>
                              <a:gd name="T57" fmla="*/ 1249206 h 2125662"/>
                              <a:gd name="T58" fmla="*/ 155930 w 1679575"/>
                              <a:gd name="T59" fmla="*/ 1135735 h 2125662"/>
                              <a:gd name="T60" fmla="*/ 230765 w 1679575"/>
                              <a:gd name="T61" fmla="*/ 1035348 h 2125662"/>
                              <a:gd name="T62" fmla="*/ 317835 w 1679575"/>
                              <a:gd name="T63" fmla="*/ 946334 h 2125662"/>
                              <a:gd name="T64" fmla="*/ 427669 w 1679575"/>
                              <a:gd name="T65" fmla="*/ 860449 h 2125662"/>
                              <a:gd name="T66" fmla="*/ 831848 w 1679575"/>
                              <a:gd name="T67" fmla="*/ 5125 h 2125662"/>
                              <a:gd name="T68" fmla="*/ 927152 w 1679575"/>
                              <a:gd name="T69" fmla="*/ 31035 h 2125662"/>
                              <a:gd name="T70" fmla="*/ 1013353 w 1679575"/>
                              <a:gd name="T71" fmla="*/ 76590 h 2125662"/>
                              <a:gd name="T72" fmla="*/ 1087035 w 1679575"/>
                              <a:gd name="T73" fmla="*/ 138945 h 2125662"/>
                              <a:gd name="T74" fmla="*/ 1145356 w 1679575"/>
                              <a:gd name="T75" fmla="*/ 215250 h 2125662"/>
                              <a:gd name="T76" fmla="*/ 1186607 w 1679575"/>
                              <a:gd name="T77" fmla="*/ 303514 h 2125662"/>
                              <a:gd name="T78" fmla="*/ 1207944 w 1679575"/>
                              <a:gd name="T79" fmla="*/ 401174 h 2125662"/>
                              <a:gd name="T80" fmla="*/ 1205383 w 1679575"/>
                              <a:gd name="T81" fmla="*/ 513924 h 2125662"/>
                              <a:gd name="T82" fmla="*/ 1172382 w 1679575"/>
                              <a:gd name="T83" fmla="*/ 626673 h 2125662"/>
                              <a:gd name="T84" fmla="*/ 1112924 w 1679575"/>
                              <a:gd name="T85" fmla="*/ 725187 h 2125662"/>
                              <a:gd name="T86" fmla="*/ 1030706 w 1679575"/>
                              <a:gd name="T87" fmla="*/ 804625 h 2125662"/>
                              <a:gd name="T88" fmla="*/ 915204 w 1679575"/>
                              <a:gd name="T89" fmla="*/ 867264 h 2125662"/>
                              <a:gd name="T90" fmla="*/ 837253 w 1679575"/>
                              <a:gd name="T91" fmla="*/ 887764 h 2125662"/>
                              <a:gd name="T92" fmla="*/ 753044 w 1679575"/>
                              <a:gd name="T93" fmla="*/ 893458 h 2125662"/>
                              <a:gd name="T94" fmla="*/ 658879 w 1679575"/>
                              <a:gd name="T95" fmla="*/ 881215 h 2125662"/>
                              <a:gd name="T96" fmla="*/ 572394 w 1679575"/>
                              <a:gd name="T97" fmla="*/ 850180 h 2125662"/>
                              <a:gd name="T98" fmla="*/ 494728 w 1679575"/>
                              <a:gd name="T99" fmla="*/ 802917 h 2125662"/>
                              <a:gd name="T100" fmla="*/ 424459 w 1679575"/>
                              <a:gd name="T101" fmla="*/ 736576 h 2125662"/>
                              <a:gd name="T102" fmla="*/ 366992 w 1679575"/>
                              <a:gd name="T103" fmla="*/ 651159 h 2125662"/>
                              <a:gd name="T104" fmla="*/ 330578 w 1679575"/>
                              <a:gd name="T105" fmla="*/ 553500 h 2125662"/>
                              <a:gd name="T106" fmla="*/ 317206 w 1679575"/>
                              <a:gd name="T107" fmla="*/ 446729 h 2125662"/>
                              <a:gd name="T108" fmla="*/ 328586 w 1679575"/>
                              <a:gd name="T109" fmla="*/ 345653 h 2125662"/>
                              <a:gd name="T110" fmla="*/ 361587 w 1679575"/>
                              <a:gd name="T111" fmla="*/ 253403 h 2125662"/>
                              <a:gd name="T112" fmla="*/ 412795 w 1679575"/>
                              <a:gd name="T113" fmla="*/ 171118 h 2125662"/>
                              <a:gd name="T114" fmla="*/ 479934 w 1679575"/>
                              <a:gd name="T115" fmla="*/ 101931 h 2125662"/>
                              <a:gd name="T116" fmla="*/ 560729 w 1679575"/>
                              <a:gd name="T117" fmla="*/ 48972 h 2125662"/>
                              <a:gd name="T118" fmla="*/ 652620 w 1679575"/>
                              <a:gd name="T119" fmla="*/ 13952 h 2125662"/>
                              <a:gd name="T120" fmla="*/ 752191 w 1679575"/>
                              <a:gd name="T121" fmla="*/ 0 h 2125662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  <a:gd name="T171" fmla="*/ 0 60000 65536"/>
                              <a:gd name="T172" fmla="*/ 0 60000 65536"/>
                              <a:gd name="T173" fmla="*/ 0 60000 65536"/>
                              <a:gd name="T174" fmla="*/ 0 60000 65536"/>
                              <a:gd name="T175" fmla="*/ 0 60000 65536"/>
                              <a:gd name="T176" fmla="*/ 0 60000 65536"/>
                              <a:gd name="T177" fmla="*/ 0 60000 65536"/>
                              <a:gd name="T178" fmla="*/ 0 60000 65536"/>
                              <a:gd name="T179" fmla="*/ 0 60000 65536"/>
                              <a:gd name="T180" fmla="*/ 0 60000 65536"/>
                              <a:gd name="T181" fmla="*/ 0 60000 65536"/>
                              <a:gd name="T182" fmla="*/ 0 60000 65536"/>
                            </a:gdLst>
                            <a:ahLst/>
                            <a:cxnLst>
                              <a:cxn ang="T122">
                                <a:pos x="T0" y="T1"/>
                              </a:cxn>
                              <a:cxn ang="T123">
                                <a:pos x="T2" y="T3"/>
                              </a:cxn>
                              <a:cxn ang="T124">
                                <a:pos x="T4" y="T5"/>
                              </a:cxn>
                              <a:cxn ang="T125">
                                <a:pos x="T6" y="T7"/>
                              </a:cxn>
                              <a:cxn ang="T126">
                                <a:pos x="T8" y="T9"/>
                              </a:cxn>
                              <a:cxn ang="T127">
                                <a:pos x="T10" y="T11"/>
                              </a:cxn>
                              <a:cxn ang="T128">
                                <a:pos x="T12" y="T13"/>
                              </a:cxn>
                              <a:cxn ang="T129">
                                <a:pos x="T14" y="T15"/>
                              </a:cxn>
                              <a:cxn ang="T130">
                                <a:pos x="T16" y="T17"/>
                              </a:cxn>
                              <a:cxn ang="T131">
                                <a:pos x="T18" y="T19"/>
                              </a:cxn>
                              <a:cxn ang="T132">
                                <a:pos x="T20" y="T21"/>
                              </a:cxn>
                              <a:cxn ang="T133">
                                <a:pos x="T22" y="T23"/>
                              </a:cxn>
                              <a:cxn ang="T134">
                                <a:pos x="T24" y="T25"/>
                              </a:cxn>
                              <a:cxn ang="T135">
                                <a:pos x="T26" y="T27"/>
                              </a:cxn>
                              <a:cxn ang="T136">
                                <a:pos x="T28" y="T29"/>
                              </a:cxn>
                              <a:cxn ang="T137">
                                <a:pos x="T30" y="T31"/>
                              </a:cxn>
                              <a:cxn ang="T138">
                                <a:pos x="T32" y="T33"/>
                              </a:cxn>
                              <a:cxn ang="T139">
                                <a:pos x="T34" y="T35"/>
                              </a:cxn>
                              <a:cxn ang="T140">
                                <a:pos x="T36" y="T37"/>
                              </a:cxn>
                              <a:cxn ang="T141">
                                <a:pos x="T38" y="T39"/>
                              </a:cxn>
                              <a:cxn ang="T142">
                                <a:pos x="T40" y="T41"/>
                              </a:cxn>
                              <a:cxn ang="T143">
                                <a:pos x="T42" y="T43"/>
                              </a:cxn>
                              <a:cxn ang="T144">
                                <a:pos x="T44" y="T45"/>
                              </a:cxn>
                              <a:cxn ang="T145">
                                <a:pos x="T46" y="T47"/>
                              </a:cxn>
                              <a:cxn ang="T146">
                                <a:pos x="T48" y="T49"/>
                              </a:cxn>
                              <a:cxn ang="T147">
                                <a:pos x="T50" y="T51"/>
                              </a:cxn>
                              <a:cxn ang="T148">
                                <a:pos x="T52" y="T53"/>
                              </a:cxn>
                              <a:cxn ang="T149">
                                <a:pos x="T54" y="T55"/>
                              </a:cxn>
                              <a:cxn ang="T150">
                                <a:pos x="T56" y="T57"/>
                              </a:cxn>
                              <a:cxn ang="T151">
                                <a:pos x="T58" y="T59"/>
                              </a:cxn>
                              <a:cxn ang="T152">
                                <a:pos x="T60" y="T61"/>
                              </a:cxn>
                              <a:cxn ang="T153">
                                <a:pos x="T62" y="T63"/>
                              </a:cxn>
                              <a:cxn ang="T154">
                                <a:pos x="T64" y="T65"/>
                              </a:cxn>
                              <a:cxn ang="T155">
                                <a:pos x="T66" y="T67"/>
                              </a:cxn>
                              <a:cxn ang="T156">
                                <a:pos x="T68" y="T69"/>
                              </a:cxn>
                              <a:cxn ang="T157">
                                <a:pos x="T70" y="T71"/>
                              </a:cxn>
                              <a:cxn ang="T158">
                                <a:pos x="T72" y="T73"/>
                              </a:cxn>
                              <a:cxn ang="T159">
                                <a:pos x="T74" y="T75"/>
                              </a:cxn>
                              <a:cxn ang="T160">
                                <a:pos x="T76" y="T77"/>
                              </a:cxn>
                              <a:cxn ang="T161">
                                <a:pos x="T78" y="T79"/>
                              </a:cxn>
                              <a:cxn ang="T162">
                                <a:pos x="T80" y="T81"/>
                              </a:cxn>
                              <a:cxn ang="T163">
                                <a:pos x="T82" y="T83"/>
                              </a:cxn>
                              <a:cxn ang="T164">
                                <a:pos x="T84" y="T85"/>
                              </a:cxn>
                              <a:cxn ang="T165">
                                <a:pos x="T86" y="T87"/>
                              </a:cxn>
                              <a:cxn ang="T166">
                                <a:pos x="T88" y="T89"/>
                              </a:cxn>
                              <a:cxn ang="T167">
                                <a:pos x="T90" y="T91"/>
                              </a:cxn>
                              <a:cxn ang="T168">
                                <a:pos x="T92" y="T93"/>
                              </a:cxn>
                              <a:cxn ang="T169">
                                <a:pos x="T94" y="T95"/>
                              </a:cxn>
                              <a:cxn ang="T170">
                                <a:pos x="T96" y="T97"/>
                              </a:cxn>
                              <a:cxn ang="T171">
                                <a:pos x="T98" y="T99"/>
                              </a:cxn>
                              <a:cxn ang="T172">
                                <a:pos x="T100" y="T101"/>
                              </a:cxn>
                              <a:cxn ang="T173">
                                <a:pos x="T102" y="T103"/>
                              </a:cxn>
                              <a:cxn ang="T174">
                                <a:pos x="T104" y="T105"/>
                              </a:cxn>
                              <a:cxn ang="T175">
                                <a:pos x="T106" y="T107"/>
                              </a:cxn>
                              <a:cxn ang="T176">
                                <a:pos x="T108" y="T109"/>
                              </a:cxn>
                              <a:cxn ang="T177">
                                <a:pos x="T110" y="T111"/>
                              </a:cxn>
                              <a:cxn ang="T178">
                                <a:pos x="T112" y="T113"/>
                              </a:cxn>
                              <a:cxn ang="T179">
                                <a:pos x="T114" y="T115"/>
                              </a:cxn>
                              <a:cxn ang="T180">
                                <a:pos x="T116" y="T117"/>
                              </a:cxn>
                              <a:cxn ang="T181">
                                <a:pos x="T118" y="T119"/>
                              </a:cxn>
                              <a:cxn ang="T182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1679575" h="2125662">
                                <a:moveTo>
                                  <a:pt x="481421" y="957262"/>
                                </a:moveTo>
                                <a:lnTo>
                                  <a:pt x="484914" y="961070"/>
                                </a:lnTo>
                                <a:lnTo>
                                  <a:pt x="490948" y="968686"/>
                                </a:lnTo>
                                <a:lnTo>
                                  <a:pt x="497299" y="975667"/>
                                </a:lnTo>
                                <a:lnTo>
                                  <a:pt x="510319" y="990264"/>
                                </a:lnTo>
                                <a:lnTo>
                                  <a:pt x="523657" y="1003909"/>
                                </a:lnTo>
                                <a:lnTo>
                                  <a:pt x="537947" y="1017237"/>
                                </a:lnTo>
                                <a:lnTo>
                                  <a:pt x="552237" y="1029613"/>
                                </a:lnTo>
                                <a:lnTo>
                                  <a:pt x="567480" y="1041671"/>
                                </a:lnTo>
                                <a:lnTo>
                                  <a:pt x="583040" y="1053095"/>
                                </a:lnTo>
                                <a:lnTo>
                                  <a:pt x="598601" y="1063884"/>
                                </a:lnTo>
                                <a:lnTo>
                                  <a:pt x="615114" y="1074039"/>
                                </a:lnTo>
                                <a:lnTo>
                                  <a:pt x="631627" y="1083558"/>
                                </a:lnTo>
                                <a:lnTo>
                                  <a:pt x="649093" y="1092126"/>
                                </a:lnTo>
                                <a:lnTo>
                                  <a:pt x="666241" y="1100377"/>
                                </a:lnTo>
                                <a:lnTo>
                                  <a:pt x="684025" y="1107993"/>
                                </a:lnTo>
                                <a:lnTo>
                                  <a:pt x="701808" y="1114657"/>
                                </a:lnTo>
                                <a:lnTo>
                                  <a:pt x="720226" y="1120686"/>
                                </a:lnTo>
                                <a:lnTo>
                                  <a:pt x="738645" y="1125763"/>
                                </a:lnTo>
                                <a:lnTo>
                                  <a:pt x="734517" y="1130840"/>
                                </a:lnTo>
                                <a:lnTo>
                                  <a:pt x="730706" y="1135283"/>
                                </a:lnTo>
                                <a:lnTo>
                                  <a:pt x="727213" y="1140043"/>
                                </a:lnTo>
                                <a:lnTo>
                                  <a:pt x="723402" y="1145437"/>
                                </a:lnTo>
                                <a:lnTo>
                                  <a:pt x="720544" y="1150515"/>
                                </a:lnTo>
                                <a:lnTo>
                                  <a:pt x="717368" y="1155909"/>
                                </a:lnTo>
                                <a:lnTo>
                                  <a:pt x="714510" y="1161304"/>
                                </a:lnTo>
                                <a:lnTo>
                                  <a:pt x="711970" y="1167016"/>
                                </a:lnTo>
                                <a:lnTo>
                                  <a:pt x="710064" y="1172410"/>
                                </a:lnTo>
                                <a:lnTo>
                                  <a:pt x="708159" y="1178439"/>
                                </a:lnTo>
                                <a:lnTo>
                                  <a:pt x="706254" y="1184151"/>
                                </a:lnTo>
                                <a:lnTo>
                                  <a:pt x="704983" y="1190498"/>
                                </a:lnTo>
                                <a:lnTo>
                                  <a:pt x="704031" y="1196210"/>
                                </a:lnTo>
                                <a:lnTo>
                                  <a:pt x="702761" y="1202556"/>
                                </a:lnTo>
                                <a:lnTo>
                                  <a:pt x="702443" y="1208903"/>
                                </a:lnTo>
                                <a:lnTo>
                                  <a:pt x="702125" y="1215249"/>
                                </a:lnTo>
                                <a:lnTo>
                                  <a:pt x="702443" y="1222548"/>
                                </a:lnTo>
                                <a:lnTo>
                                  <a:pt x="703078" y="1229529"/>
                                </a:lnTo>
                                <a:lnTo>
                                  <a:pt x="704348" y="1236510"/>
                                </a:lnTo>
                                <a:lnTo>
                                  <a:pt x="705619" y="1243174"/>
                                </a:lnTo>
                                <a:lnTo>
                                  <a:pt x="707206" y="1249838"/>
                                </a:lnTo>
                                <a:lnTo>
                                  <a:pt x="709112" y="1256819"/>
                                </a:lnTo>
                                <a:lnTo>
                                  <a:pt x="711652" y="1263166"/>
                                </a:lnTo>
                                <a:lnTo>
                                  <a:pt x="714193" y="1269512"/>
                                </a:lnTo>
                                <a:lnTo>
                                  <a:pt x="717686" y="1275542"/>
                                </a:lnTo>
                                <a:lnTo>
                                  <a:pt x="720861" y="1281571"/>
                                </a:lnTo>
                                <a:lnTo>
                                  <a:pt x="724355" y="1287283"/>
                                </a:lnTo>
                                <a:lnTo>
                                  <a:pt x="728483" y="1292995"/>
                                </a:lnTo>
                                <a:lnTo>
                                  <a:pt x="732611" y="1298389"/>
                                </a:lnTo>
                                <a:lnTo>
                                  <a:pt x="737057" y="1303784"/>
                                </a:lnTo>
                                <a:lnTo>
                                  <a:pt x="742138" y="1308861"/>
                                </a:lnTo>
                                <a:lnTo>
                                  <a:pt x="746901" y="1313304"/>
                                </a:lnTo>
                                <a:lnTo>
                                  <a:pt x="672275" y="1874339"/>
                                </a:lnTo>
                                <a:lnTo>
                                  <a:pt x="854237" y="2050773"/>
                                </a:lnTo>
                                <a:lnTo>
                                  <a:pt x="1030800" y="1874339"/>
                                </a:lnTo>
                                <a:lnTo>
                                  <a:pt x="956173" y="1313304"/>
                                </a:lnTo>
                                <a:lnTo>
                                  <a:pt x="961572" y="1308544"/>
                                </a:lnTo>
                                <a:lnTo>
                                  <a:pt x="966018" y="1303466"/>
                                </a:lnTo>
                                <a:lnTo>
                                  <a:pt x="970781" y="1298072"/>
                                </a:lnTo>
                                <a:lnTo>
                                  <a:pt x="974910" y="1292995"/>
                                </a:lnTo>
                                <a:lnTo>
                                  <a:pt x="978720" y="1286965"/>
                                </a:lnTo>
                                <a:lnTo>
                                  <a:pt x="982531" y="1281571"/>
                                </a:lnTo>
                                <a:lnTo>
                                  <a:pt x="986024" y="1275224"/>
                                </a:lnTo>
                                <a:lnTo>
                                  <a:pt x="988882" y="1269195"/>
                                </a:lnTo>
                                <a:lnTo>
                                  <a:pt x="991423" y="1262849"/>
                                </a:lnTo>
                                <a:lnTo>
                                  <a:pt x="994281" y="1256502"/>
                                </a:lnTo>
                                <a:lnTo>
                                  <a:pt x="996186" y="1249838"/>
                                </a:lnTo>
                                <a:lnTo>
                                  <a:pt x="997774" y="1243174"/>
                                </a:lnTo>
                                <a:lnTo>
                                  <a:pt x="999044" y="1236510"/>
                                </a:lnTo>
                                <a:lnTo>
                                  <a:pt x="999997" y="1229212"/>
                                </a:lnTo>
                                <a:lnTo>
                                  <a:pt x="1000632" y="1222548"/>
                                </a:lnTo>
                                <a:lnTo>
                                  <a:pt x="1000632" y="1215249"/>
                                </a:lnTo>
                                <a:lnTo>
                                  <a:pt x="1000632" y="1208903"/>
                                </a:lnTo>
                                <a:lnTo>
                                  <a:pt x="1000314" y="1203191"/>
                                </a:lnTo>
                                <a:lnTo>
                                  <a:pt x="999679" y="1197479"/>
                                </a:lnTo>
                                <a:lnTo>
                                  <a:pt x="998727" y="1191767"/>
                                </a:lnTo>
                                <a:lnTo>
                                  <a:pt x="997456" y="1186055"/>
                                </a:lnTo>
                                <a:lnTo>
                                  <a:pt x="996186" y="1180661"/>
                                </a:lnTo>
                                <a:lnTo>
                                  <a:pt x="994598" y="1175266"/>
                                </a:lnTo>
                                <a:lnTo>
                                  <a:pt x="992375" y="1169872"/>
                                </a:lnTo>
                                <a:lnTo>
                                  <a:pt x="990152" y="1164794"/>
                                </a:lnTo>
                                <a:lnTo>
                                  <a:pt x="987929" y="1159400"/>
                                </a:lnTo>
                                <a:lnTo>
                                  <a:pt x="985389" y="1154640"/>
                                </a:lnTo>
                                <a:lnTo>
                                  <a:pt x="982849" y="1149563"/>
                                </a:lnTo>
                                <a:lnTo>
                                  <a:pt x="979355" y="1144803"/>
                                </a:lnTo>
                                <a:lnTo>
                                  <a:pt x="976497" y="1139725"/>
                                </a:lnTo>
                                <a:lnTo>
                                  <a:pt x="973004" y="1135283"/>
                                </a:lnTo>
                                <a:lnTo>
                                  <a:pt x="969829" y="1130840"/>
                                </a:lnTo>
                                <a:lnTo>
                                  <a:pt x="987612" y="1126398"/>
                                </a:lnTo>
                                <a:lnTo>
                                  <a:pt x="1005713" y="1121320"/>
                                </a:lnTo>
                                <a:lnTo>
                                  <a:pt x="1023496" y="1115609"/>
                                </a:lnTo>
                                <a:lnTo>
                                  <a:pt x="1041280" y="1109262"/>
                                </a:lnTo>
                                <a:lnTo>
                                  <a:pt x="1058428" y="1101963"/>
                                </a:lnTo>
                                <a:lnTo>
                                  <a:pt x="1075576" y="1094665"/>
                                </a:lnTo>
                                <a:lnTo>
                                  <a:pt x="1092089" y="1086097"/>
                                </a:lnTo>
                                <a:lnTo>
                                  <a:pt x="1108602" y="1076895"/>
                                </a:lnTo>
                                <a:lnTo>
                                  <a:pt x="1124480" y="1067375"/>
                                </a:lnTo>
                                <a:lnTo>
                                  <a:pt x="1140041" y="1056903"/>
                                </a:lnTo>
                                <a:lnTo>
                                  <a:pt x="1155601" y="1046114"/>
                                </a:lnTo>
                                <a:lnTo>
                                  <a:pt x="1170209" y="1034690"/>
                                </a:lnTo>
                                <a:lnTo>
                                  <a:pt x="1184817" y="1022632"/>
                                </a:lnTo>
                                <a:lnTo>
                                  <a:pt x="1198472" y="1009938"/>
                                </a:lnTo>
                                <a:lnTo>
                                  <a:pt x="1211809" y="996928"/>
                                </a:lnTo>
                                <a:lnTo>
                                  <a:pt x="1225147" y="983283"/>
                                </a:lnTo>
                                <a:lnTo>
                                  <a:pt x="1228640" y="979792"/>
                                </a:lnTo>
                                <a:lnTo>
                                  <a:pt x="1232451" y="982966"/>
                                </a:lnTo>
                                <a:lnTo>
                                  <a:pt x="1257220" y="1002005"/>
                                </a:lnTo>
                                <a:lnTo>
                                  <a:pt x="1281037" y="1021680"/>
                                </a:lnTo>
                                <a:lnTo>
                                  <a:pt x="1304537" y="1041989"/>
                                </a:lnTo>
                                <a:lnTo>
                                  <a:pt x="1316604" y="1052143"/>
                                </a:lnTo>
                                <a:lnTo>
                                  <a:pt x="1327719" y="1062615"/>
                                </a:lnTo>
                                <a:lnTo>
                                  <a:pt x="1338833" y="1073404"/>
                                </a:lnTo>
                                <a:lnTo>
                                  <a:pt x="1349948" y="1084193"/>
                                </a:lnTo>
                                <a:lnTo>
                                  <a:pt x="1361062" y="1094982"/>
                                </a:lnTo>
                                <a:lnTo>
                                  <a:pt x="1371860" y="1105771"/>
                                </a:lnTo>
                                <a:lnTo>
                                  <a:pt x="1382339" y="1116561"/>
                                </a:lnTo>
                                <a:lnTo>
                                  <a:pt x="1392818" y="1127984"/>
                                </a:lnTo>
                                <a:lnTo>
                                  <a:pt x="1403298" y="1139408"/>
                                </a:lnTo>
                                <a:lnTo>
                                  <a:pt x="1413460" y="1150832"/>
                                </a:lnTo>
                                <a:lnTo>
                                  <a:pt x="1423304" y="1162573"/>
                                </a:lnTo>
                                <a:lnTo>
                                  <a:pt x="1433149" y="1174314"/>
                                </a:lnTo>
                                <a:lnTo>
                                  <a:pt x="1442675" y="1186373"/>
                                </a:lnTo>
                                <a:lnTo>
                                  <a:pt x="1452202" y="1198748"/>
                                </a:lnTo>
                                <a:lnTo>
                                  <a:pt x="1461411" y="1210807"/>
                                </a:lnTo>
                                <a:lnTo>
                                  <a:pt x="1470621" y="1223183"/>
                                </a:lnTo>
                                <a:lnTo>
                                  <a:pt x="1479830" y="1235876"/>
                                </a:lnTo>
                                <a:lnTo>
                                  <a:pt x="1488404" y="1248569"/>
                                </a:lnTo>
                                <a:lnTo>
                                  <a:pt x="1496978" y="1261262"/>
                                </a:lnTo>
                                <a:lnTo>
                                  <a:pt x="1505552" y="1274272"/>
                                </a:lnTo>
                                <a:lnTo>
                                  <a:pt x="1513809" y="1287600"/>
                                </a:lnTo>
                                <a:lnTo>
                                  <a:pt x="1521748" y="1300611"/>
                                </a:lnTo>
                                <a:lnTo>
                                  <a:pt x="1529687" y="1314573"/>
                                </a:lnTo>
                                <a:lnTo>
                                  <a:pt x="1537308" y="1328218"/>
                                </a:lnTo>
                                <a:lnTo>
                                  <a:pt x="1544930" y="1341863"/>
                                </a:lnTo>
                                <a:lnTo>
                                  <a:pt x="1552234" y="1355826"/>
                                </a:lnTo>
                                <a:lnTo>
                                  <a:pt x="1559537" y="1369788"/>
                                </a:lnTo>
                                <a:lnTo>
                                  <a:pt x="1566206" y="1384385"/>
                                </a:lnTo>
                                <a:lnTo>
                                  <a:pt x="1573193" y="1398982"/>
                                </a:lnTo>
                                <a:lnTo>
                                  <a:pt x="1579544" y="1413579"/>
                                </a:lnTo>
                                <a:lnTo>
                                  <a:pt x="1586213" y="1428176"/>
                                </a:lnTo>
                                <a:lnTo>
                                  <a:pt x="1592246" y="1443725"/>
                                </a:lnTo>
                                <a:lnTo>
                                  <a:pt x="1598280" y="1458640"/>
                                </a:lnTo>
                                <a:lnTo>
                                  <a:pt x="1603996" y="1473871"/>
                                </a:lnTo>
                                <a:lnTo>
                                  <a:pt x="1609712" y="1489738"/>
                                </a:lnTo>
                                <a:lnTo>
                                  <a:pt x="1614793" y="1505287"/>
                                </a:lnTo>
                                <a:lnTo>
                                  <a:pt x="1620191" y="1521153"/>
                                </a:lnTo>
                                <a:lnTo>
                                  <a:pt x="1624955" y="1537337"/>
                                </a:lnTo>
                                <a:lnTo>
                                  <a:pt x="1630036" y="1553521"/>
                                </a:lnTo>
                                <a:lnTo>
                                  <a:pt x="1634482" y="1570339"/>
                                </a:lnTo>
                                <a:lnTo>
                                  <a:pt x="1638610" y="1586840"/>
                                </a:lnTo>
                                <a:lnTo>
                                  <a:pt x="1643056" y="1603976"/>
                                </a:lnTo>
                                <a:lnTo>
                                  <a:pt x="1646867" y="1620794"/>
                                </a:lnTo>
                                <a:lnTo>
                                  <a:pt x="1650677" y="1637930"/>
                                </a:lnTo>
                                <a:lnTo>
                                  <a:pt x="1654170" y="1655383"/>
                                </a:lnTo>
                                <a:lnTo>
                                  <a:pt x="1657664" y="1673153"/>
                                </a:lnTo>
                                <a:lnTo>
                                  <a:pt x="1660522" y="1690923"/>
                                </a:lnTo>
                                <a:lnTo>
                                  <a:pt x="1663697" y="1709011"/>
                                </a:lnTo>
                                <a:lnTo>
                                  <a:pt x="1666238" y="1727099"/>
                                </a:lnTo>
                                <a:lnTo>
                                  <a:pt x="1668461" y="1745821"/>
                                </a:lnTo>
                                <a:lnTo>
                                  <a:pt x="1670684" y="1764226"/>
                                </a:lnTo>
                                <a:lnTo>
                                  <a:pt x="1672589" y="1783266"/>
                                </a:lnTo>
                                <a:lnTo>
                                  <a:pt x="1674177" y="1802305"/>
                                </a:lnTo>
                                <a:lnTo>
                                  <a:pt x="1676082" y="1821345"/>
                                </a:lnTo>
                                <a:lnTo>
                                  <a:pt x="1677352" y="1841019"/>
                                </a:lnTo>
                                <a:lnTo>
                                  <a:pt x="1678305" y="1860694"/>
                                </a:lnTo>
                                <a:lnTo>
                                  <a:pt x="1679258" y="1880368"/>
                                </a:lnTo>
                                <a:lnTo>
                                  <a:pt x="1679575" y="1900677"/>
                                </a:lnTo>
                                <a:lnTo>
                                  <a:pt x="1679575" y="1903850"/>
                                </a:lnTo>
                                <a:lnTo>
                                  <a:pt x="1677035" y="1905437"/>
                                </a:lnTo>
                                <a:lnTo>
                                  <a:pt x="1653853" y="1918765"/>
                                </a:lnTo>
                                <a:lnTo>
                                  <a:pt x="1630353" y="1931775"/>
                                </a:lnTo>
                                <a:lnTo>
                                  <a:pt x="1606854" y="1944151"/>
                                </a:lnTo>
                                <a:lnTo>
                                  <a:pt x="1583037" y="1956209"/>
                                </a:lnTo>
                                <a:lnTo>
                                  <a:pt x="1558902" y="1967950"/>
                                </a:lnTo>
                                <a:lnTo>
                                  <a:pt x="1534768" y="1979374"/>
                                </a:lnTo>
                                <a:lnTo>
                                  <a:pt x="1510316" y="1990163"/>
                                </a:lnTo>
                                <a:lnTo>
                                  <a:pt x="1485864" y="2000635"/>
                                </a:lnTo>
                                <a:lnTo>
                                  <a:pt x="1461411" y="2010790"/>
                                </a:lnTo>
                                <a:lnTo>
                                  <a:pt x="1436642" y="2020627"/>
                                </a:lnTo>
                                <a:lnTo>
                                  <a:pt x="1411872" y="2029512"/>
                                </a:lnTo>
                                <a:lnTo>
                                  <a:pt x="1386785" y="2038397"/>
                                </a:lnTo>
                                <a:lnTo>
                                  <a:pt x="1361380" y="2046965"/>
                                </a:lnTo>
                                <a:lnTo>
                                  <a:pt x="1335975" y="2054581"/>
                                </a:lnTo>
                                <a:lnTo>
                                  <a:pt x="1310570" y="2062514"/>
                                </a:lnTo>
                                <a:lnTo>
                                  <a:pt x="1285166" y="2069495"/>
                                </a:lnTo>
                                <a:lnTo>
                                  <a:pt x="1259443" y="2076159"/>
                                </a:lnTo>
                                <a:lnTo>
                                  <a:pt x="1233403" y="2082506"/>
                                </a:lnTo>
                                <a:lnTo>
                                  <a:pt x="1207681" y="2088535"/>
                                </a:lnTo>
                                <a:lnTo>
                                  <a:pt x="1181959" y="2093929"/>
                                </a:lnTo>
                                <a:lnTo>
                                  <a:pt x="1155919" y="2099007"/>
                                </a:lnTo>
                                <a:lnTo>
                                  <a:pt x="1129561" y="2103767"/>
                                </a:lnTo>
                                <a:lnTo>
                                  <a:pt x="1103204" y="2107892"/>
                                </a:lnTo>
                                <a:lnTo>
                                  <a:pt x="1077164" y="2111382"/>
                                </a:lnTo>
                                <a:lnTo>
                                  <a:pt x="1050806" y="2114873"/>
                                </a:lnTo>
                                <a:lnTo>
                                  <a:pt x="1024131" y="2117729"/>
                                </a:lnTo>
                                <a:lnTo>
                                  <a:pt x="997774" y="2119950"/>
                                </a:lnTo>
                                <a:lnTo>
                                  <a:pt x="971099" y="2121854"/>
                                </a:lnTo>
                                <a:lnTo>
                                  <a:pt x="944424" y="2123441"/>
                                </a:lnTo>
                                <a:lnTo>
                                  <a:pt x="917749" y="2125028"/>
                                </a:lnTo>
                                <a:lnTo>
                                  <a:pt x="891074" y="2125662"/>
                                </a:lnTo>
                                <a:lnTo>
                                  <a:pt x="864399" y="2125662"/>
                                </a:lnTo>
                                <a:lnTo>
                                  <a:pt x="835818" y="2125662"/>
                                </a:lnTo>
                                <a:lnTo>
                                  <a:pt x="807238" y="2124710"/>
                                </a:lnTo>
                                <a:lnTo>
                                  <a:pt x="778657" y="2123124"/>
                                </a:lnTo>
                                <a:lnTo>
                                  <a:pt x="750395" y="2121537"/>
                                </a:lnTo>
                                <a:lnTo>
                                  <a:pt x="722132" y="2119316"/>
                                </a:lnTo>
                                <a:lnTo>
                                  <a:pt x="693869" y="2116777"/>
                                </a:lnTo>
                                <a:lnTo>
                                  <a:pt x="665606" y="2113604"/>
                                </a:lnTo>
                                <a:lnTo>
                                  <a:pt x="637661" y="2109478"/>
                                </a:lnTo>
                                <a:lnTo>
                                  <a:pt x="609398" y="2105353"/>
                                </a:lnTo>
                                <a:lnTo>
                                  <a:pt x="581453" y="2100593"/>
                                </a:lnTo>
                                <a:lnTo>
                                  <a:pt x="553825" y="2095199"/>
                                </a:lnTo>
                                <a:lnTo>
                                  <a:pt x="525880" y="2089487"/>
                                </a:lnTo>
                                <a:lnTo>
                                  <a:pt x="498252" y="2083458"/>
                                </a:lnTo>
                                <a:lnTo>
                                  <a:pt x="470624" y="2076476"/>
                                </a:lnTo>
                                <a:lnTo>
                                  <a:pt x="443314" y="2069495"/>
                                </a:lnTo>
                                <a:lnTo>
                                  <a:pt x="416321" y="2061879"/>
                                </a:lnTo>
                                <a:lnTo>
                                  <a:pt x="389011" y="2053629"/>
                                </a:lnTo>
                                <a:lnTo>
                                  <a:pt x="362019" y="2045378"/>
                                </a:lnTo>
                                <a:lnTo>
                                  <a:pt x="335343" y="2036176"/>
                                </a:lnTo>
                                <a:lnTo>
                                  <a:pt x="308668" y="2026656"/>
                                </a:lnTo>
                                <a:lnTo>
                                  <a:pt x="282311" y="2016502"/>
                                </a:lnTo>
                                <a:lnTo>
                                  <a:pt x="255953" y="2006030"/>
                                </a:lnTo>
                                <a:lnTo>
                                  <a:pt x="229913" y="1994923"/>
                                </a:lnTo>
                                <a:lnTo>
                                  <a:pt x="203556" y="1983499"/>
                                </a:lnTo>
                                <a:lnTo>
                                  <a:pt x="177833" y="1971441"/>
                                </a:lnTo>
                                <a:lnTo>
                                  <a:pt x="152429" y="1959065"/>
                                </a:lnTo>
                                <a:lnTo>
                                  <a:pt x="127024" y="1946372"/>
                                </a:lnTo>
                                <a:lnTo>
                                  <a:pt x="101619" y="1933044"/>
                                </a:lnTo>
                                <a:lnTo>
                                  <a:pt x="76532" y="1919399"/>
                                </a:lnTo>
                                <a:lnTo>
                                  <a:pt x="51762" y="1905437"/>
                                </a:lnTo>
                                <a:lnTo>
                                  <a:pt x="27310" y="1890523"/>
                                </a:lnTo>
                                <a:lnTo>
                                  <a:pt x="2858" y="1875291"/>
                                </a:lnTo>
                                <a:lnTo>
                                  <a:pt x="0" y="1888301"/>
                                </a:lnTo>
                                <a:lnTo>
                                  <a:pt x="0" y="1870531"/>
                                </a:lnTo>
                                <a:lnTo>
                                  <a:pt x="952" y="1850222"/>
                                </a:lnTo>
                                <a:lnTo>
                                  <a:pt x="2223" y="1829913"/>
                                </a:lnTo>
                                <a:lnTo>
                                  <a:pt x="3493" y="1809604"/>
                                </a:lnTo>
                                <a:lnTo>
                                  <a:pt x="5398" y="1790247"/>
                                </a:lnTo>
                                <a:lnTo>
                                  <a:pt x="6986" y="1770573"/>
                                </a:lnTo>
                                <a:lnTo>
                                  <a:pt x="9209" y="1750898"/>
                                </a:lnTo>
                                <a:lnTo>
                                  <a:pt x="11749" y="1732176"/>
                                </a:lnTo>
                                <a:lnTo>
                                  <a:pt x="14290" y="1713136"/>
                                </a:lnTo>
                                <a:lnTo>
                                  <a:pt x="17148" y="1694414"/>
                                </a:lnTo>
                                <a:lnTo>
                                  <a:pt x="20006" y="1676009"/>
                                </a:lnTo>
                                <a:lnTo>
                                  <a:pt x="23499" y="1657604"/>
                                </a:lnTo>
                                <a:lnTo>
                                  <a:pt x="26992" y="1639834"/>
                                </a:lnTo>
                                <a:lnTo>
                                  <a:pt x="30486" y="1621746"/>
                                </a:lnTo>
                                <a:lnTo>
                                  <a:pt x="34931" y="1604293"/>
                                </a:lnTo>
                                <a:lnTo>
                                  <a:pt x="38742" y="1586840"/>
                                </a:lnTo>
                                <a:lnTo>
                                  <a:pt x="43188" y="1569704"/>
                                </a:lnTo>
                                <a:lnTo>
                                  <a:pt x="47951" y="1552569"/>
                                </a:lnTo>
                                <a:lnTo>
                                  <a:pt x="52715" y="1536068"/>
                                </a:lnTo>
                                <a:lnTo>
                                  <a:pt x="57796" y="1519249"/>
                                </a:lnTo>
                                <a:lnTo>
                                  <a:pt x="62877" y="1503066"/>
                                </a:lnTo>
                                <a:lnTo>
                                  <a:pt x="68593" y="1486564"/>
                                </a:lnTo>
                                <a:lnTo>
                                  <a:pt x="73991" y="1470698"/>
                                </a:lnTo>
                                <a:lnTo>
                                  <a:pt x="80025" y="1455149"/>
                                </a:lnTo>
                                <a:lnTo>
                                  <a:pt x="86059" y="1439283"/>
                                </a:lnTo>
                                <a:lnTo>
                                  <a:pt x="92410" y="1424051"/>
                                </a:lnTo>
                                <a:lnTo>
                                  <a:pt x="98761" y="1409137"/>
                                </a:lnTo>
                                <a:lnTo>
                                  <a:pt x="105430" y="1393905"/>
                                </a:lnTo>
                                <a:lnTo>
                                  <a:pt x="112098" y="1378990"/>
                                </a:lnTo>
                                <a:lnTo>
                                  <a:pt x="119402" y="1364393"/>
                                </a:lnTo>
                                <a:lnTo>
                                  <a:pt x="126706" y="1350114"/>
                                </a:lnTo>
                                <a:lnTo>
                                  <a:pt x="134010" y="1335834"/>
                                </a:lnTo>
                                <a:lnTo>
                                  <a:pt x="141632" y="1321871"/>
                                </a:lnTo>
                                <a:lnTo>
                                  <a:pt x="149571" y="1307909"/>
                                </a:lnTo>
                                <a:lnTo>
                                  <a:pt x="157510" y="1294264"/>
                                </a:lnTo>
                                <a:lnTo>
                                  <a:pt x="165766" y="1280936"/>
                                </a:lnTo>
                                <a:lnTo>
                                  <a:pt x="174023" y="1267291"/>
                                </a:lnTo>
                                <a:lnTo>
                                  <a:pt x="182597" y="1253963"/>
                                </a:lnTo>
                                <a:lnTo>
                                  <a:pt x="191171" y="1241270"/>
                                </a:lnTo>
                                <a:lnTo>
                                  <a:pt x="200380" y="1228260"/>
                                </a:lnTo>
                                <a:lnTo>
                                  <a:pt x="209589" y="1215884"/>
                                </a:lnTo>
                                <a:lnTo>
                                  <a:pt x="218799" y="1203191"/>
                                </a:lnTo>
                                <a:lnTo>
                                  <a:pt x="228008" y="1191133"/>
                                </a:lnTo>
                                <a:lnTo>
                                  <a:pt x="237852" y="1178757"/>
                                </a:lnTo>
                                <a:lnTo>
                                  <a:pt x="247697" y="1167016"/>
                                </a:lnTo>
                                <a:lnTo>
                                  <a:pt x="257541" y="1155275"/>
                                </a:lnTo>
                                <a:lnTo>
                                  <a:pt x="267703" y="1143533"/>
                                </a:lnTo>
                                <a:lnTo>
                                  <a:pt x="278182" y="1132110"/>
                                </a:lnTo>
                                <a:lnTo>
                                  <a:pt x="288662" y="1120686"/>
                                </a:lnTo>
                                <a:lnTo>
                                  <a:pt x="298824" y="1109579"/>
                                </a:lnTo>
                                <a:lnTo>
                                  <a:pt x="309938" y="1098473"/>
                                </a:lnTo>
                                <a:lnTo>
                                  <a:pt x="320735" y="1087684"/>
                                </a:lnTo>
                                <a:lnTo>
                                  <a:pt x="331850" y="1076895"/>
                                </a:lnTo>
                                <a:lnTo>
                                  <a:pt x="343282" y="1066423"/>
                                </a:lnTo>
                                <a:lnTo>
                                  <a:pt x="354715" y="1055951"/>
                                </a:lnTo>
                                <a:lnTo>
                                  <a:pt x="366147" y="1045797"/>
                                </a:lnTo>
                                <a:lnTo>
                                  <a:pt x="377897" y="1035642"/>
                                </a:lnTo>
                                <a:lnTo>
                                  <a:pt x="389964" y="1025805"/>
                                </a:lnTo>
                                <a:lnTo>
                                  <a:pt x="401714" y="1015968"/>
                                </a:lnTo>
                                <a:lnTo>
                                  <a:pt x="414099" y="1006448"/>
                                </a:lnTo>
                                <a:lnTo>
                                  <a:pt x="426801" y="996928"/>
                                </a:lnTo>
                                <a:lnTo>
                                  <a:pt x="439186" y="987408"/>
                                </a:lnTo>
                                <a:lnTo>
                                  <a:pt x="451571" y="977888"/>
                                </a:lnTo>
                                <a:lnTo>
                                  <a:pt x="477293" y="960118"/>
                                </a:lnTo>
                                <a:lnTo>
                                  <a:pt x="481421" y="957262"/>
                                </a:lnTo>
                                <a:close/>
                                <a:moveTo>
                                  <a:pt x="839471" y="0"/>
                                </a:moveTo>
                                <a:lnTo>
                                  <a:pt x="852171" y="0"/>
                                </a:lnTo>
                                <a:lnTo>
                                  <a:pt x="865506" y="0"/>
                                </a:lnTo>
                                <a:lnTo>
                                  <a:pt x="878206" y="636"/>
                                </a:lnTo>
                                <a:lnTo>
                                  <a:pt x="890906" y="1271"/>
                                </a:lnTo>
                                <a:lnTo>
                                  <a:pt x="903288" y="2542"/>
                                </a:lnTo>
                                <a:lnTo>
                                  <a:pt x="915988" y="3813"/>
                                </a:lnTo>
                                <a:lnTo>
                                  <a:pt x="928371" y="5719"/>
                                </a:lnTo>
                                <a:lnTo>
                                  <a:pt x="940436" y="7943"/>
                                </a:lnTo>
                                <a:lnTo>
                                  <a:pt x="952818" y="10167"/>
                                </a:lnTo>
                                <a:lnTo>
                                  <a:pt x="964883" y="12708"/>
                                </a:lnTo>
                                <a:lnTo>
                                  <a:pt x="976631" y="15568"/>
                                </a:lnTo>
                                <a:lnTo>
                                  <a:pt x="988696" y="19062"/>
                                </a:lnTo>
                                <a:lnTo>
                                  <a:pt x="1000443" y="22239"/>
                                </a:lnTo>
                                <a:lnTo>
                                  <a:pt x="1011873" y="26052"/>
                                </a:lnTo>
                                <a:lnTo>
                                  <a:pt x="1023621" y="30182"/>
                                </a:lnTo>
                                <a:lnTo>
                                  <a:pt x="1034733" y="34630"/>
                                </a:lnTo>
                                <a:lnTo>
                                  <a:pt x="1046163" y="39395"/>
                                </a:lnTo>
                                <a:lnTo>
                                  <a:pt x="1057276" y="44161"/>
                                </a:lnTo>
                                <a:lnTo>
                                  <a:pt x="1068388" y="48926"/>
                                </a:lnTo>
                                <a:lnTo>
                                  <a:pt x="1079183" y="54645"/>
                                </a:lnTo>
                                <a:lnTo>
                                  <a:pt x="1089661" y="60046"/>
                                </a:lnTo>
                                <a:lnTo>
                                  <a:pt x="1100456" y="66082"/>
                                </a:lnTo>
                                <a:lnTo>
                                  <a:pt x="1110616" y="72119"/>
                                </a:lnTo>
                                <a:lnTo>
                                  <a:pt x="1120776" y="78790"/>
                                </a:lnTo>
                                <a:lnTo>
                                  <a:pt x="1130936" y="85462"/>
                                </a:lnTo>
                                <a:lnTo>
                                  <a:pt x="1140461" y="92134"/>
                                </a:lnTo>
                                <a:lnTo>
                                  <a:pt x="1150303" y="99123"/>
                                </a:lnTo>
                                <a:lnTo>
                                  <a:pt x="1159828" y="106430"/>
                                </a:lnTo>
                                <a:lnTo>
                                  <a:pt x="1169353" y="114055"/>
                                </a:lnTo>
                                <a:lnTo>
                                  <a:pt x="1178561" y="121680"/>
                                </a:lnTo>
                                <a:lnTo>
                                  <a:pt x="1187133" y="129623"/>
                                </a:lnTo>
                                <a:lnTo>
                                  <a:pt x="1196023" y="137883"/>
                                </a:lnTo>
                                <a:lnTo>
                                  <a:pt x="1204596" y="146143"/>
                                </a:lnTo>
                                <a:lnTo>
                                  <a:pt x="1213168" y="155039"/>
                                </a:lnTo>
                                <a:lnTo>
                                  <a:pt x="1221106" y="163299"/>
                                </a:lnTo>
                                <a:lnTo>
                                  <a:pt x="1229043" y="172513"/>
                                </a:lnTo>
                                <a:lnTo>
                                  <a:pt x="1236981" y="181726"/>
                                </a:lnTo>
                                <a:lnTo>
                                  <a:pt x="1244283" y="190939"/>
                                </a:lnTo>
                                <a:lnTo>
                                  <a:pt x="1251586" y="200153"/>
                                </a:lnTo>
                                <a:lnTo>
                                  <a:pt x="1258888" y="210001"/>
                                </a:lnTo>
                                <a:lnTo>
                                  <a:pt x="1265556" y="219850"/>
                                </a:lnTo>
                                <a:lnTo>
                                  <a:pt x="1272223" y="230017"/>
                                </a:lnTo>
                                <a:lnTo>
                                  <a:pt x="1278256" y="240183"/>
                                </a:lnTo>
                                <a:lnTo>
                                  <a:pt x="1284606" y="250667"/>
                                </a:lnTo>
                                <a:lnTo>
                                  <a:pt x="1290321" y="261151"/>
                                </a:lnTo>
                                <a:lnTo>
                                  <a:pt x="1296353" y="271953"/>
                                </a:lnTo>
                                <a:lnTo>
                                  <a:pt x="1301433" y="282755"/>
                                </a:lnTo>
                                <a:lnTo>
                                  <a:pt x="1306831" y="293239"/>
                                </a:lnTo>
                                <a:lnTo>
                                  <a:pt x="1311593" y="304359"/>
                                </a:lnTo>
                                <a:lnTo>
                                  <a:pt x="1316356" y="315796"/>
                                </a:lnTo>
                                <a:lnTo>
                                  <a:pt x="1320483" y="327234"/>
                                </a:lnTo>
                                <a:lnTo>
                                  <a:pt x="1324293" y="338671"/>
                                </a:lnTo>
                                <a:lnTo>
                                  <a:pt x="1328421" y="350426"/>
                                </a:lnTo>
                                <a:lnTo>
                                  <a:pt x="1331913" y="362181"/>
                                </a:lnTo>
                                <a:lnTo>
                                  <a:pt x="1335088" y="373936"/>
                                </a:lnTo>
                                <a:lnTo>
                                  <a:pt x="1337946" y="386009"/>
                                </a:lnTo>
                                <a:lnTo>
                                  <a:pt x="1340803" y="398081"/>
                                </a:lnTo>
                                <a:lnTo>
                                  <a:pt x="1343026" y="410472"/>
                                </a:lnTo>
                                <a:lnTo>
                                  <a:pt x="1344931" y="422862"/>
                                </a:lnTo>
                                <a:lnTo>
                                  <a:pt x="1346518" y="435252"/>
                                </a:lnTo>
                                <a:lnTo>
                                  <a:pt x="1348106" y="447643"/>
                                </a:lnTo>
                                <a:lnTo>
                                  <a:pt x="1349058" y="460033"/>
                                </a:lnTo>
                                <a:lnTo>
                                  <a:pt x="1350011" y="472741"/>
                                </a:lnTo>
                                <a:lnTo>
                                  <a:pt x="1350646" y="485449"/>
                                </a:lnTo>
                                <a:lnTo>
                                  <a:pt x="1350963" y="498475"/>
                                </a:lnTo>
                                <a:lnTo>
                                  <a:pt x="1350646" y="513407"/>
                                </a:lnTo>
                                <a:lnTo>
                                  <a:pt x="1349693" y="528975"/>
                                </a:lnTo>
                                <a:lnTo>
                                  <a:pt x="1348423" y="543907"/>
                                </a:lnTo>
                                <a:lnTo>
                                  <a:pt x="1347153" y="558521"/>
                                </a:lnTo>
                                <a:lnTo>
                                  <a:pt x="1345248" y="573453"/>
                                </a:lnTo>
                                <a:lnTo>
                                  <a:pt x="1342708" y="588067"/>
                                </a:lnTo>
                                <a:lnTo>
                                  <a:pt x="1339851" y="602682"/>
                                </a:lnTo>
                                <a:lnTo>
                                  <a:pt x="1336358" y="616660"/>
                                </a:lnTo>
                                <a:lnTo>
                                  <a:pt x="1332866" y="631275"/>
                                </a:lnTo>
                                <a:lnTo>
                                  <a:pt x="1328738" y="645254"/>
                                </a:lnTo>
                                <a:lnTo>
                                  <a:pt x="1324293" y="658915"/>
                                </a:lnTo>
                                <a:lnTo>
                                  <a:pt x="1319531" y="672576"/>
                                </a:lnTo>
                                <a:lnTo>
                                  <a:pt x="1314133" y="685920"/>
                                </a:lnTo>
                                <a:lnTo>
                                  <a:pt x="1308418" y="699263"/>
                                </a:lnTo>
                                <a:lnTo>
                                  <a:pt x="1302386" y="712607"/>
                                </a:lnTo>
                                <a:lnTo>
                                  <a:pt x="1296353" y="725315"/>
                                </a:lnTo>
                                <a:lnTo>
                                  <a:pt x="1289368" y="738023"/>
                                </a:lnTo>
                                <a:lnTo>
                                  <a:pt x="1282383" y="750413"/>
                                </a:lnTo>
                                <a:lnTo>
                                  <a:pt x="1275081" y="762486"/>
                                </a:lnTo>
                                <a:lnTo>
                                  <a:pt x="1267143" y="774559"/>
                                </a:lnTo>
                                <a:lnTo>
                                  <a:pt x="1259206" y="786313"/>
                                </a:lnTo>
                                <a:lnTo>
                                  <a:pt x="1250633" y="797751"/>
                                </a:lnTo>
                                <a:lnTo>
                                  <a:pt x="1242061" y="809188"/>
                                </a:lnTo>
                                <a:lnTo>
                                  <a:pt x="1232853" y="819990"/>
                                </a:lnTo>
                                <a:lnTo>
                                  <a:pt x="1223963" y="830792"/>
                                </a:lnTo>
                                <a:lnTo>
                                  <a:pt x="1214121" y="841276"/>
                                </a:lnTo>
                                <a:lnTo>
                                  <a:pt x="1204278" y="851442"/>
                                </a:lnTo>
                                <a:lnTo>
                                  <a:pt x="1193801" y="860974"/>
                                </a:lnTo>
                                <a:lnTo>
                                  <a:pt x="1183323" y="870822"/>
                                </a:lnTo>
                                <a:lnTo>
                                  <a:pt x="1172528" y="880036"/>
                                </a:lnTo>
                                <a:lnTo>
                                  <a:pt x="1161733" y="889249"/>
                                </a:lnTo>
                                <a:lnTo>
                                  <a:pt x="1150303" y="897827"/>
                                </a:lnTo>
                                <a:lnTo>
                                  <a:pt x="1134746" y="909264"/>
                                </a:lnTo>
                                <a:lnTo>
                                  <a:pt x="1118236" y="920066"/>
                                </a:lnTo>
                                <a:lnTo>
                                  <a:pt x="1101408" y="929915"/>
                                </a:lnTo>
                                <a:lnTo>
                                  <a:pt x="1084581" y="939446"/>
                                </a:lnTo>
                                <a:lnTo>
                                  <a:pt x="1066801" y="948342"/>
                                </a:lnTo>
                                <a:lnTo>
                                  <a:pt x="1048703" y="956602"/>
                                </a:lnTo>
                                <a:lnTo>
                                  <a:pt x="1040131" y="960414"/>
                                </a:lnTo>
                                <a:lnTo>
                                  <a:pt x="1030606" y="963909"/>
                                </a:lnTo>
                                <a:lnTo>
                                  <a:pt x="1021398" y="967722"/>
                                </a:lnTo>
                                <a:lnTo>
                                  <a:pt x="1011873" y="970899"/>
                                </a:lnTo>
                                <a:lnTo>
                                  <a:pt x="1002348" y="973758"/>
                                </a:lnTo>
                                <a:lnTo>
                                  <a:pt x="993141" y="976617"/>
                                </a:lnTo>
                                <a:lnTo>
                                  <a:pt x="983616" y="979794"/>
                                </a:lnTo>
                                <a:lnTo>
                                  <a:pt x="973773" y="982018"/>
                                </a:lnTo>
                                <a:lnTo>
                                  <a:pt x="963931" y="984560"/>
                                </a:lnTo>
                                <a:lnTo>
                                  <a:pt x="954088" y="986466"/>
                                </a:lnTo>
                                <a:lnTo>
                                  <a:pt x="944246" y="988372"/>
                                </a:lnTo>
                                <a:lnTo>
                                  <a:pt x="934403" y="990596"/>
                                </a:lnTo>
                                <a:lnTo>
                                  <a:pt x="924561" y="991867"/>
                                </a:lnTo>
                                <a:lnTo>
                                  <a:pt x="914401" y="993455"/>
                                </a:lnTo>
                                <a:lnTo>
                                  <a:pt x="904241" y="994409"/>
                                </a:lnTo>
                                <a:lnTo>
                                  <a:pt x="893763" y="995362"/>
                                </a:lnTo>
                                <a:lnTo>
                                  <a:pt x="883603" y="995997"/>
                                </a:lnTo>
                                <a:lnTo>
                                  <a:pt x="873126" y="996632"/>
                                </a:lnTo>
                                <a:lnTo>
                                  <a:pt x="862648" y="996950"/>
                                </a:lnTo>
                                <a:lnTo>
                                  <a:pt x="852171" y="996950"/>
                                </a:lnTo>
                                <a:lnTo>
                                  <a:pt x="840423" y="996950"/>
                                </a:lnTo>
                                <a:lnTo>
                                  <a:pt x="828358" y="996315"/>
                                </a:lnTo>
                                <a:lnTo>
                                  <a:pt x="816293" y="995679"/>
                                </a:lnTo>
                                <a:lnTo>
                                  <a:pt x="804546" y="994726"/>
                                </a:lnTo>
                                <a:lnTo>
                                  <a:pt x="792798" y="993455"/>
                                </a:lnTo>
                                <a:lnTo>
                                  <a:pt x="781368" y="992185"/>
                                </a:lnTo>
                                <a:lnTo>
                                  <a:pt x="769621" y="990278"/>
                                </a:lnTo>
                                <a:lnTo>
                                  <a:pt x="758191" y="988054"/>
                                </a:lnTo>
                                <a:lnTo>
                                  <a:pt x="746761" y="985831"/>
                                </a:lnTo>
                                <a:lnTo>
                                  <a:pt x="735331" y="983289"/>
                                </a:lnTo>
                                <a:lnTo>
                                  <a:pt x="724218" y="980430"/>
                                </a:lnTo>
                                <a:lnTo>
                                  <a:pt x="713106" y="977253"/>
                                </a:lnTo>
                                <a:lnTo>
                                  <a:pt x="702311" y="973758"/>
                                </a:lnTo>
                                <a:lnTo>
                                  <a:pt x="691198" y="970263"/>
                                </a:lnTo>
                                <a:lnTo>
                                  <a:pt x="680721" y="966768"/>
                                </a:lnTo>
                                <a:lnTo>
                                  <a:pt x="670243" y="962321"/>
                                </a:lnTo>
                                <a:lnTo>
                                  <a:pt x="659448" y="958190"/>
                                </a:lnTo>
                                <a:lnTo>
                                  <a:pt x="648971" y="953425"/>
                                </a:lnTo>
                                <a:lnTo>
                                  <a:pt x="638811" y="948659"/>
                                </a:lnTo>
                                <a:lnTo>
                                  <a:pt x="628651" y="943894"/>
                                </a:lnTo>
                                <a:lnTo>
                                  <a:pt x="618491" y="938493"/>
                                </a:lnTo>
                                <a:lnTo>
                                  <a:pt x="608648" y="933410"/>
                                </a:lnTo>
                                <a:lnTo>
                                  <a:pt x="599123" y="927373"/>
                                </a:lnTo>
                                <a:lnTo>
                                  <a:pt x="589281" y="921655"/>
                                </a:lnTo>
                                <a:lnTo>
                                  <a:pt x="579756" y="915618"/>
                                </a:lnTo>
                                <a:lnTo>
                                  <a:pt x="570548" y="909264"/>
                                </a:lnTo>
                                <a:lnTo>
                                  <a:pt x="561023" y="902910"/>
                                </a:lnTo>
                                <a:lnTo>
                                  <a:pt x="552133" y="895921"/>
                                </a:lnTo>
                                <a:lnTo>
                                  <a:pt x="543561" y="889249"/>
                                </a:lnTo>
                                <a:lnTo>
                                  <a:pt x="534671" y="881942"/>
                                </a:lnTo>
                                <a:lnTo>
                                  <a:pt x="526098" y="874952"/>
                                </a:lnTo>
                                <a:lnTo>
                                  <a:pt x="517526" y="867328"/>
                                </a:lnTo>
                                <a:lnTo>
                                  <a:pt x="508318" y="858750"/>
                                </a:lnTo>
                                <a:lnTo>
                                  <a:pt x="499428" y="849854"/>
                                </a:lnTo>
                                <a:lnTo>
                                  <a:pt x="490538" y="840958"/>
                                </a:lnTo>
                                <a:lnTo>
                                  <a:pt x="481648" y="831427"/>
                                </a:lnTo>
                                <a:lnTo>
                                  <a:pt x="473711" y="821896"/>
                                </a:lnTo>
                                <a:lnTo>
                                  <a:pt x="465456" y="812047"/>
                                </a:lnTo>
                                <a:lnTo>
                                  <a:pt x="457518" y="801881"/>
                                </a:lnTo>
                                <a:lnTo>
                                  <a:pt x="449898" y="791714"/>
                                </a:lnTo>
                                <a:lnTo>
                                  <a:pt x="442596" y="781548"/>
                                </a:lnTo>
                                <a:lnTo>
                                  <a:pt x="435293" y="770746"/>
                                </a:lnTo>
                                <a:lnTo>
                                  <a:pt x="428626" y="759944"/>
                                </a:lnTo>
                                <a:lnTo>
                                  <a:pt x="421958" y="749142"/>
                                </a:lnTo>
                                <a:lnTo>
                                  <a:pt x="415608" y="738023"/>
                                </a:lnTo>
                                <a:lnTo>
                                  <a:pt x="409576" y="726585"/>
                                </a:lnTo>
                                <a:lnTo>
                                  <a:pt x="403861" y="715148"/>
                                </a:lnTo>
                                <a:lnTo>
                                  <a:pt x="398463" y="703393"/>
                                </a:lnTo>
                                <a:lnTo>
                                  <a:pt x="393383" y="691638"/>
                                </a:lnTo>
                                <a:lnTo>
                                  <a:pt x="388303" y="679566"/>
                                </a:lnTo>
                                <a:lnTo>
                                  <a:pt x="383858" y="667493"/>
                                </a:lnTo>
                                <a:lnTo>
                                  <a:pt x="379731" y="655420"/>
                                </a:lnTo>
                                <a:lnTo>
                                  <a:pt x="375603" y="643030"/>
                                </a:lnTo>
                                <a:lnTo>
                                  <a:pt x="372111" y="630322"/>
                                </a:lnTo>
                                <a:lnTo>
                                  <a:pt x="368936" y="617614"/>
                                </a:lnTo>
                                <a:lnTo>
                                  <a:pt x="365443" y="604588"/>
                                </a:lnTo>
                                <a:lnTo>
                                  <a:pt x="362903" y="591880"/>
                                </a:lnTo>
                                <a:lnTo>
                                  <a:pt x="360681" y="578854"/>
                                </a:lnTo>
                                <a:lnTo>
                                  <a:pt x="358776" y="565828"/>
                                </a:lnTo>
                                <a:lnTo>
                                  <a:pt x="357188" y="552485"/>
                                </a:lnTo>
                                <a:lnTo>
                                  <a:pt x="355601" y="539141"/>
                                </a:lnTo>
                                <a:lnTo>
                                  <a:pt x="354648" y="525480"/>
                                </a:lnTo>
                                <a:lnTo>
                                  <a:pt x="354331" y="511819"/>
                                </a:lnTo>
                                <a:lnTo>
                                  <a:pt x="354013" y="498475"/>
                                </a:lnTo>
                                <a:lnTo>
                                  <a:pt x="354331" y="485449"/>
                                </a:lnTo>
                                <a:lnTo>
                                  <a:pt x="354648" y="472741"/>
                                </a:lnTo>
                                <a:lnTo>
                                  <a:pt x="355601" y="460033"/>
                                </a:lnTo>
                                <a:lnTo>
                                  <a:pt x="356871" y="447643"/>
                                </a:lnTo>
                                <a:lnTo>
                                  <a:pt x="358141" y="434935"/>
                                </a:lnTo>
                                <a:lnTo>
                                  <a:pt x="360046" y="422544"/>
                                </a:lnTo>
                                <a:lnTo>
                                  <a:pt x="361951" y="410472"/>
                                </a:lnTo>
                                <a:lnTo>
                                  <a:pt x="364173" y="397763"/>
                                </a:lnTo>
                                <a:lnTo>
                                  <a:pt x="366713" y="385691"/>
                                </a:lnTo>
                                <a:lnTo>
                                  <a:pt x="369888" y="373936"/>
                                </a:lnTo>
                                <a:lnTo>
                                  <a:pt x="373063" y="361863"/>
                                </a:lnTo>
                                <a:lnTo>
                                  <a:pt x="376556" y="350108"/>
                                </a:lnTo>
                                <a:lnTo>
                                  <a:pt x="380683" y="338671"/>
                                </a:lnTo>
                                <a:lnTo>
                                  <a:pt x="384493" y="326916"/>
                                </a:lnTo>
                                <a:lnTo>
                                  <a:pt x="388621" y="315796"/>
                                </a:lnTo>
                                <a:lnTo>
                                  <a:pt x="393383" y="304359"/>
                                </a:lnTo>
                                <a:lnTo>
                                  <a:pt x="398146" y="293239"/>
                                </a:lnTo>
                                <a:lnTo>
                                  <a:pt x="403543" y="282755"/>
                                </a:lnTo>
                                <a:lnTo>
                                  <a:pt x="408623" y="271636"/>
                                </a:lnTo>
                                <a:lnTo>
                                  <a:pt x="414656" y="261151"/>
                                </a:lnTo>
                                <a:lnTo>
                                  <a:pt x="420371" y="250667"/>
                                </a:lnTo>
                                <a:lnTo>
                                  <a:pt x="426721" y="240183"/>
                                </a:lnTo>
                                <a:lnTo>
                                  <a:pt x="432753" y="230017"/>
                                </a:lnTo>
                                <a:lnTo>
                                  <a:pt x="439421" y="219850"/>
                                </a:lnTo>
                                <a:lnTo>
                                  <a:pt x="446088" y="210001"/>
                                </a:lnTo>
                                <a:lnTo>
                                  <a:pt x="453391" y="200153"/>
                                </a:lnTo>
                                <a:lnTo>
                                  <a:pt x="460693" y="190939"/>
                                </a:lnTo>
                                <a:lnTo>
                                  <a:pt x="467996" y="181408"/>
                                </a:lnTo>
                                <a:lnTo>
                                  <a:pt x="475933" y="172195"/>
                                </a:lnTo>
                                <a:lnTo>
                                  <a:pt x="483871" y="163299"/>
                                </a:lnTo>
                                <a:lnTo>
                                  <a:pt x="491808" y="154403"/>
                                </a:lnTo>
                                <a:lnTo>
                                  <a:pt x="500381" y="146143"/>
                                </a:lnTo>
                                <a:lnTo>
                                  <a:pt x="508953" y="137565"/>
                                </a:lnTo>
                                <a:lnTo>
                                  <a:pt x="517526" y="129305"/>
                                </a:lnTo>
                                <a:lnTo>
                                  <a:pt x="526416" y="121680"/>
                                </a:lnTo>
                                <a:lnTo>
                                  <a:pt x="535623" y="113738"/>
                                </a:lnTo>
                                <a:lnTo>
                                  <a:pt x="545148" y="106113"/>
                                </a:lnTo>
                                <a:lnTo>
                                  <a:pt x="554673" y="99123"/>
                                </a:lnTo>
                                <a:lnTo>
                                  <a:pt x="564516" y="92134"/>
                                </a:lnTo>
                                <a:lnTo>
                                  <a:pt x="574041" y="85462"/>
                                </a:lnTo>
                                <a:lnTo>
                                  <a:pt x="584201" y="78473"/>
                                </a:lnTo>
                                <a:lnTo>
                                  <a:pt x="594361" y="72119"/>
                                </a:lnTo>
                                <a:lnTo>
                                  <a:pt x="604838" y="66082"/>
                                </a:lnTo>
                                <a:lnTo>
                                  <a:pt x="615316" y="60046"/>
                                </a:lnTo>
                                <a:lnTo>
                                  <a:pt x="625793" y="54645"/>
                                </a:lnTo>
                                <a:lnTo>
                                  <a:pt x="636906" y="48926"/>
                                </a:lnTo>
                                <a:lnTo>
                                  <a:pt x="647701" y="44161"/>
                                </a:lnTo>
                                <a:lnTo>
                                  <a:pt x="658813" y="39395"/>
                                </a:lnTo>
                                <a:lnTo>
                                  <a:pt x="670243" y="34630"/>
                                </a:lnTo>
                                <a:lnTo>
                                  <a:pt x="681356" y="30182"/>
                                </a:lnTo>
                                <a:lnTo>
                                  <a:pt x="693103" y="26052"/>
                                </a:lnTo>
                                <a:lnTo>
                                  <a:pt x="704533" y="22239"/>
                                </a:lnTo>
                                <a:lnTo>
                                  <a:pt x="716281" y="19062"/>
                                </a:lnTo>
                                <a:lnTo>
                                  <a:pt x="728346" y="15568"/>
                                </a:lnTo>
                                <a:lnTo>
                                  <a:pt x="740093" y="12708"/>
                                </a:lnTo>
                                <a:lnTo>
                                  <a:pt x="752158" y="10167"/>
                                </a:lnTo>
                                <a:lnTo>
                                  <a:pt x="764541" y="7625"/>
                                </a:lnTo>
                                <a:lnTo>
                                  <a:pt x="776606" y="5719"/>
                                </a:lnTo>
                                <a:lnTo>
                                  <a:pt x="788988" y="3813"/>
                                </a:lnTo>
                                <a:lnTo>
                                  <a:pt x="801688" y="2542"/>
                                </a:lnTo>
                                <a:lnTo>
                                  <a:pt x="814071" y="1271"/>
                                </a:lnTo>
                                <a:lnTo>
                                  <a:pt x="826771" y="636"/>
                                </a:lnTo>
                                <a:lnTo>
                                  <a:pt x="8394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ysClr val="window" lastClr="FFFFFF"/>
                          </a:solidFill>
                          <a:ln>
                            <a:noFill/>
                          </a:ln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50" o:spid="_x0000_s1027" style="position:absolute;left:0;text-align:left;margin-left:133.6pt;margin-top:515.15pt;width:154.65pt;height:24.45pt;z-index:251657216" coordsize="19642,3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">
                <v:rect id="矩形 48" o:spid="_x0000_s1028" style="position:absolute;width:16244;height:28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" fillcolor="#6191ab" stroked="f" strokeweight="1pt"/>
                <v:shape id="文本框 89" o:spid="_x0000_s1029" type="#_x0000_t202" style="position:absolute;left:4121;width:15521;height:31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" filled="f" stroked="f">
                  <v:textbox style="mso-fit-shape-to-text:t">
                    <w:txbxContent>
                      <w:p w:rsidR="00597DC3" w:rsidRDefault="00982BF3">
                        <w:pPr>
                          <w:pStyle w:val="a7"/>
                          <w:spacing w:before="0" w:beforeAutospacing="0" w:after="0" w:afterAutospacing="0" w:line="340" w:lineRule="exact"/>
                        </w:pPr>
                        <w:r>
                          <w:rPr>
                            <w:rFonts w:ascii="微软雅黑" w:eastAsia="微软雅黑" w:hAnsi="微软雅黑" w:cstheme="minorBidi" w:hint="eastAsia"/>
                            <w:b/>
                            <w:bCs/>
                            <w:color w:val="FFFFFF"/>
                            <w:kern w:val="24"/>
                            <w:sz w:val="28"/>
                            <w:szCs w:val="28"/>
                          </w:rPr>
                          <w:t>自我评价</w:t>
                        </w:r>
                      </w:p>
                    </w:txbxContent>
                  </v:textbox>
                </v:shape>
                <v:shape id="KSO_Shape" o:spid="_x0000_s1030" style="position:absolute;left:1416;top:321;width:1621;height:2052;visibility:visible;mso-wrap-style:square;v-text-anchor:middle" coordsize="1679575,2125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" path="m481421,957262r3493,3808l490948,968686r6351,6981l510319,990264r13338,13645l537947,1017237r14290,12376l567480,1041671r15560,11424l598601,1063884r16513,10155l631627,1083558r17466,8568l666241,1100377r17784,7616l701808,1114657r18418,6029l738645,1125763r-4128,5077l730706,1135283r-3493,4760l723402,1145437r-2858,5078l717368,1155909r-2858,5395l711970,1167016r-1906,5394l708159,1178439r-1905,5712l704983,1190498r-952,5712l702761,1202556r-318,6347l702125,1215249r318,7299l703078,1229529r1270,6981l705619,1243174r1587,6664l709112,1256819r2540,6347l714193,1269512r3493,6030l720861,1281571r3494,5712l728483,1292995r4128,5394l737057,1303784r5081,5077l746901,1313304r-74626,561035l854237,2050773r176563,-176434l956173,1313304r5399,-4760l966018,1303466r4763,-5394l974910,1292995r3810,-6030l982531,1281571r3493,-6347l988882,1269195r2541,-6346l994281,1256502r1905,-6664l997774,1243174r1270,-6664l999997,1229212r635,-6664l1000632,1215249r,-6346l1000314,1203191r-635,-5712l998727,1191767r-1271,-5712l996186,1180661r-1588,-5395l992375,1169872r-2223,-5078l987929,1159400r-2540,-4760l982849,1149563r-3494,-4760l976497,1139725r-3493,-4442l969829,1130840r17783,-4442l1005713,1121320r17783,-5711l1041280,1109262r17148,-7299l1075576,1094665r16513,-8568l1108602,1076895r15878,-9520l1140041,1056903r15560,-10789l1170209,1034690r14608,-12058l1198472,1009938r13337,-13010l1225147,983283r3493,-3491l1232451,982966r24769,19039l1281037,1021680r23500,20309l1316604,1052143r11115,10472l1338833,1073404r11115,10789l1361062,1094982r10798,10789l1382339,1116561r10479,11423l1403298,1139408r10162,11424l1423304,1162573r9845,11741l1442675,1186373r9527,12375l1461411,1210807r9210,12376l1479830,1235876r8574,12693l1496978,1261262r8574,13010l1513809,1287600r7939,13011l1529687,1314573r7621,13645l1544930,1341863r7304,13963l1559537,1369788r6669,14597l1573193,1398982r6351,14597l1586213,1428176r6033,15549l1598280,1458640r5716,15231l1609712,1489738r5081,15549l1620191,1521153r4764,16184l1630036,1553521r4446,16818l1638610,1586840r4446,17136l1646867,1620794r3810,17136l1654170,1655383r3494,17770l1660522,1690923r3175,18088l1666238,1727099r2223,18722l1670684,1764226r1905,19040l1674177,1802305r1905,19040l1677352,1841019r953,19675l1679258,1880368r317,20309l1679575,1903850r-2540,1587l1653853,1918765r-23500,13010l1606854,1944151r-23817,12058l1558902,1967950r-24134,11424l1510316,1990163r-24452,10472l1461411,2010790r-24769,9837l1411872,2029512r-25087,8885l1361380,2046965r-25405,7616l1310570,2062514r-25404,6981l1259443,2076159r-26040,6347l1207681,2088535r-25722,5394l1155919,2099007r-26358,4760l1103204,2107892r-26040,3490l1050806,2114873r-26675,2856l997774,2119950r-26675,1904l944424,2123441r-26675,1587l891074,2125662r-26675,l835818,2125662r-28580,-952l778657,2123124r-28262,-1587l722132,2119316r-28263,-2539l665606,2113604r-27945,-4126l609398,2105353r-27945,-4760l553825,2095199r-27945,-5712l498252,2083458r-27628,-6982l443314,2069495r-26993,-7616l389011,2053629r-26992,-8251l335343,2036176r-26675,-9520l282311,2016502r-26358,-10472l229913,1994923r-26357,-11424l177833,1971441r-25404,-12376l127024,1946372r-25405,-13328l76532,1919399,51762,1905437,27310,1890523,2858,1875291,,1888301r,-17770l952,1850222r1271,-20309l3493,1809604r1905,-19357l6986,1770573r2223,-19675l11749,1732176r2541,-19040l17148,1694414r2858,-18405l23499,1657604r3493,-17770l30486,1621746r4445,-17453l38742,1586840r4446,-17136l47951,1552569r4764,-16501l57796,1519249r5081,-16183l68593,1486564r5398,-15866l80025,1455149r6034,-15866l92410,1424051r6351,-14914l105430,1393905r6668,-14915l119402,1364393r7304,-14279l134010,1335834r7622,-13963l149571,1307909r7939,-13645l165766,1280936r8257,-13645l182597,1253963r8574,-12693l200380,1228260r9209,-12376l218799,1203191r9209,-12058l237852,1178757r9845,-11741l257541,1155275r10162,-11742l278182,1132110r10480,-11424l298824,1109579r11114,-11106l320735,1087684r11115,-10789l343282,1066423r11433,-10472l366147,1045797r11750,-10155l389964,1025805r11750,-9837l414099,1006448r12702,-9520l439186,987408r12385,-9520l477293,960118r4128,-2856xm839471,r12700,l865506,r12700,636l890906,1271r12382,1271l915988,3813r12383,1906l940436,7943r12382,2224l964883,12708r11748,2860l988696,19062r11747,3177l1011873,26052r11748,4130l1034733,34630r11430,4765l1057276,44161r11112,4765l1079183,54645r10478,5401l1100456,66082r10160,6037l1120776,78790r10160,6672l1140461,92134r9842,6989l1159828,106430r9525,7625l1178561,121680r8572,7943l1196023,137883r8573,8260l1213168,155039r7938,8260l1229043,172513r7938,9213l1244283,190939r7303,9214l1258888,210001r6668,9849l1272223,230017r6033,10166l1284606,250667r5715,10484l1296353,271953r5080,10802l1306831,293239r4762,11120l1316356,315796r4127,11438l1324293,338671r4128,11755l1331913,362181r3175,11755l1337946,386009r2857,12072l1343026,410472r1905,12390l1346518,435252r1588,12391l1349058,460033r953,12708l1350646,485449r317,13026l1350646,513407r-953,15568l1348423,543907r-1270,14614l1345248,573453r-2540,14614l1339851,602682r-3493,13978l1332866,631275r-4128,13979l1324293,658915r-4762,13661l1314133,685920r-5715,13343l1302386,712607r-6033,12708l1289368,738023r-6985,12390l1275081,762486r-7938,12073l1259206,786313r-8573,11438l1242061,809188r-9208,10802l1223963,830792r-9842,10484l1204278,851442r-10477,9532l1183323,870822r-10795,9214l1161733,889249r-11430,8578l1134746,909264r-16510,10802l1101408,929915r-16827,9531l1066801,948342r-18098,8260l1040131,960414r-9525,3495l1021398,967722r-9525,3177l1002348,973758r-9207,2859l983616,979794r-9843,2224l963931,984560r-9843,1906l944246,988372r-9843,2224l924561,991867r-10160,1588l904241,994409r-10478,953l883603,995997r-10477,635l862648,996950r-10477,l840423,996950r-12065,-635l816293,995679r-11747,-953l792798,993455r-11430,-1270l769621,990278r-11430,-2224l746761,985831r-11430,-2542l724218,980430r-11112,-3177l702311,973758r-11113,-3495l680721,966768r-10478,-4447l659448,958190r-10477,-4765l638811,948659r-10160,-4765l618491,938493r-9843,-5083l599123,927373r-9842,-5718l579756,915618r-9208,-6354l561023,902910r-8890,-6989l543561,889249r-8890,-7307l526098,874952r-8572,-7624l508318,858750r-8890,-8896l490538,840958r-8890,-9531l473711,821896r-8255,-9849l457518,801881r-7620,-10167l442596,781548r-7303,-10802l428626,759944r-6668,-10802l415608,738023r-6032,-11438l403861,715148r-5398,-11755l393383,691638r-5080,-12072l383858,667493r-4127,-12073l375603,643030r-3492,-12708l368936,617614r-3493,-13026l362903,591880r-2222,-13026l358776,565828r-1588,-13343l355601,539141r-953,-13661l354331,511819r-318,-13344l354331,485449r317,-12708l355601,460033r1270,-12390l358141,434935r1905,-12391l361951,410472r2222,-12709l366713,385691r3175,-11755l373063,361863r3493,-11755l380683,338671r3810,-11755l388621,315796r4762,-11437l398146,293239r5397,-10484l408623,271636r6033,-10485l420371,250667r6350,-10484l432753,230017r6668,-10167l446088,210001r7303,-9848l460693,190939r7303,-9531l475933,172195r7938,-8896l491808,154403r8573,-8260l508953,137565r8573,-8260l526416,121680r9207,-7942l545148,106113r9525,-6990l564516,92134r9525,-6672l584201,78473r10160,-6354l604838,66082r10478,-6036l625793,54645r11113,-5719l647701,44161r11112,-4766l670243,34630r11113,-4448l693103,26052r11430,-3813l716281,19062r12065,-3494l740093,12708r12065,-2541l764541,7625,776606,5719,788988,3813,801688,2542,814071,1271,826771,636,839471,xe" fillcolor="window" stroked="f">
                  <v:path arrowok="t" o:connecttype="custom" o:connectlocs="49062,90090;62268,96923;61554,100930;60730,105733;62323,110838;89119,162103;85494,109767;86510,104553;85412,100271;88487,96484;101171,89486;112785,90117;121323,98543;128681,107983;134831,118467;139608,130186;143012,143167;144907,157520;138922,168141;119895,176292;99936,181534;79345,183785;57545,182797;35993,178323;15375,170501;0,161774;1483,146543;4557,132848;9115,120553;15045,109602;22266,99915;30667,91325;41265,83036;80263,495;89459,2995;97776,7391;104885,13409;110513,20772;114493,29290;116552,38715;116304,49596;113120,60476;107383,69983;99450,77649;88306,83694;80784,85672;72659,86222;63574,85040;55229,82045;47735,77484;40955,71082;35410,62839;31897,53415;30606,43111;31704,33357;34889,24454;39830,16514;46308,9837;54103,4726;62970,1346;72577,0" o:connectangles="0,0,0,0,0,0,0,0,0,0,0,0,0,0,0,0,0,0,0,0,0,0,0,0,0,0,0,0,0,0,0,0,0,0,0,0,0,0,0,0,0,0,0,0,0,0,0,0,0,0,0,0,0,0,0,0,0,0,0,0,0"/>
                </v:shape>
              </v:group>
            </w:pict>
          </mc:Fallback>
        </mc:AlternateContent>
      </w:r>
      <w:r w:rsidR="00982BF3">
        <w:rPr>
          <w:noProof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 wp14:anchorId="3FAA33E3" wp14:editId="7F955AA9">
                <wp:simplePos x="0" y="0"/>
                <wp:positionH relativeFrom="column">
                  <wp:posOffset>1696720</wp:posOffset>
                </wp:positionH>
                <wp:positionV relativeFrom="paragraph">
                  <wp:posOffset>4658271</wp:posOffset>
                </wp:positionV>
                <wp:extent cx="1964220" cy="310341"/>
                <wp:effectExtent l="0" t="0" r="0" b="0"/>
                <wp:wrapNone/>
                <wp:docPr id="49" name="组合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64220" cy="310341"/>
                          <a:chOff x="0" y="0"/>
                          <a:chExt cx="1964220" cy="310341"/>
                        </a:xfrm>
                      </wpg:grpSpPr>
                      <wps:wsp>
                        <wps:cNvPr id="47" name="矩形 47"/>
                        <wps:cNvSpPr/>
                        <wps:spPr>
                          <a:xfrm>
                            <a:off x="0" y="0"/>
                            <a:ext cx="1624477" cy="286643"/>
                          </a:xfrm>
                          <a:prstGeom prst="rect">
                            <a:avLst/>
                          </a:prstGeom>
                          <a:solidFill>
                            <a:srgbClr val="6191AB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33" name="文本框 86"/>
                        <wps:cNvSpPr txBox="1"/>
                        <wps:spPr>
                          <a:xfrm>
                            <a:off x="412123" y="0"/>
                            <a:ext cx="1552097" cy="31034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A369AD2" w14:textId="77777777" w:rsidR="00597DC3" w:rsidRDefault="00982BF3">
                              <w:pPr>
                                <w:pStyle w:val="a7"/>
                                <w:spacing w:before="0" w:beforeAutospacing="0" w:after="0" w:afterAutospacing="0" w:line="340" w:lineRule="exact"/>
                              </w:pPr>
                              <w:r>
                                <w:rPr>
                                  <w:rFonts w:ascii="微软雅黑" w:eastAsia="微软雅黑" w:hAnsi="微软雅黑" w:cstheme="minorBidi" w:hint="eastAsia"/>
                                  <w:b/>
                                  <w:bCs/>
                                  <w:color w:val="FFFFFF"/>
                                  <w:kern w:val="24"/>
                                  <w:sz w:val="28"/>
                                  <w:szCs w:val="28"/>
                                </w:rPr>
                                <w:t>荣誉奖励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39" name="KSO_Shape"/>
                        <wps:cNvSpPr/>
                        <wps:spPr bwMode="auto">
                          <a:xfrm>
                            <a:off x="135228" y="51516"/>
                            <a:ext cx="178427" cy="192895"/>
                          </a:xfrm>
                          <a:custGeom>
                            <a:avLst/>
                            <a:gdLst>
                              <a:gd name="T0" fmla="*/ 660065 w 1938337"/>
                              <a:gd name="T1" fmla="*/ 1785471 h 2097088"/>
                              <a:gd name="T2" fmla="*/ 1074391 w 1938337"/>
                              <a:gd name="T3" fmla="*/ 1807357 h 2097088"/>
                              <a:gd name="T4" fmla="*/ 1090030 w 1938337"/>
                              <a:gd name="T5" fmla="*/ 1648866 h 2097088"/>
                              <a:gd name="T6" fmla="*/ 997074 w 1938337"/>
                              <a:gd name="T7" fmla="*/ 1410363 h 2097088"/>
                              <a:gd name="T8" fmla="*/ 740470 w 1938337"/>
                              <a:gd name="T9" fmla="*/ 1441863 h 2097088"/>
                              <a:gd name="T10" fmla="*/ 1158685 w 1938337"/>
                              <a:gd name="T11" fmla="*/ 241681 h 2097088"/>
                              <a:gd name="T12" fmla="*/ 1062016 w 1938337"/>
                              <a:gd name="T13" fmla="*/ 582817 h 2097088"/>
                              <a:gd name="T14" fmla="*/ 959576 w 1938337"/>
                              <a:gd name="T15" fmla="*/ 747370 h 2097088"/>
                              <a:gd name="T16" fmla="*/ 1009593 w 1938337"/>
                              <a:gd name="T17" fmla="*/ 758196 h 2097088"/>
                              <a:gd name="T18" fmla="*/ 1186819 w 1938337"/>
                              <a:gd name="T19" fmla="*/ 425240 h 2097088"/>
                              <a:gd name="T20" fmla="*/ 1208221 w 1938337"/>
                              <a:gd name="T21" fmla="*/ 203430 h 2097088"/>
                              <a:gd name="T22" fmla="*/ 1278919 w 1938337"/>
                              <a:gd name="T23" fmla="*/ 476964 h 2097088"/>
                              <a:gd name="T24" fmla="*/ 1150989 w 1938337"/>
                              <a:gd name="T25" fmla="*/ 722592 h 2097088"/>
                              <a:gd name="T26" fmla="*/ 1014162 w 1938337"/>
                              <a:gd name="T27" fmla="*/ 909759 h 2097088"/>
                              <a:gd name="T28" fmla="*/ 967751 w 1938337"/>
                              <a:gd name="T29" fmla="*/ 1018980 h 2097088"/>
                              <a:gd name="T30" fmla="*/ 942502 w 1938337"/>
                              <a:gd name="T31" fmla="*/ 1340628 h 2097088"/>
                              <a:gd name="T32" fmla="*/ 793651 w 1938337"/>
                              <a:gd name="T33" fmla="*/ 1348326 h 2097088"/>
                              <a:gd name="T34" fmla="*/ 816977 w 1938337"/>
                              <a:gd name="T35" fmla="*/ 1049292 h 2097088"/>
                              <a:gd name="T36" fmla="*/ 791487 w 1938337"/>
                              <a:gd name="T37" fmla="*/ 975676 h 2097088"/>
                              <a:gd name="T38" fmla="*/ 746519 w 1938337"/>
                              <a:gd name="T39" fmla="*/ 909759 h 2097088"/>
                              <a:gd name="T40" fmla="*/ 605604 w 1938337"/>
                              <a:gd name="T41" fmla="*/ 718020 h 2097088"/>
                              <a:gd name="T42" fmla="*/ 481762 w 1938337"/>
                              <a:gd name="T43" fmla="*/ 476964 h 2097088"/>
                              <a:gd name="T44" fmla="*/ 249769 w 1938337"/>
                              <a:gd name="T45" fmla="*/ 79798 h 2097088"/>
                              <a:gd name="T46" fmla="*/ 371772 w 1938337"/>
                              <a:gd name="T47" fmla="*/ 184379 h 2097088"/>
                              <a:gd name="T48" fmla="*/ 406596 w 1938337"/>
                              <a:gd name="T49" fmla="*/ 324302 h 2097088"/>
                              <a:gd name="T50" fmla="*/ 340070 w 1938337"/>
                              <a:gd name="T51" fmla="*/ 315887 h 2097088"/>
                              <a:gd name="T52" fmla="*/ 270423 w 1938337"/>
                              <a:gd name="T53" fmla="*/ 183417 h 2097088"/>
                              <a:gd name="T54" fmla="*/ 154905 w 1938337"/>
                              <a:gd name="T55" fmla="*/ 160097 h 2097088"/>
                              <a:gd name="T56" fmla="*/ 86699 w 1938337"/>
                              <a:gd name="T57" fmla="*/ 247368 h 2097088"/>
                              <a:gd name="T58" fmla="*/ 88140 w 1938337"/>
                              <a:gd name="T59" fmla="*/ 389454 h 2097088"/>
                              <a:gd name="T60" fmla="*/ 182524 w 1938337"/>
                              <a:gd name="T61" fmla="*/ 522885 h 2097088"/>
                              <a:gd name="T62" fmla="*/ 498577 w 1938337"/>
                              <a:gd name="T63" fmla="*/ 686368 h 2097088"/>
                              <a:gd name="T64" fmla="*/ 627064 w 1938337"/>
                              <a:gd name="T65" fmla="*/ 797921 h 2097088"/>
                              <a:gd name="T66" fmla="*/ 589359 w 1938337"/>
                              <a:gd name="T67" fmla="*/ 895530 h 2097088"/>
                              <a:gd name="T68" fmla="*/ 492814 w 1938337"/>
                              <a:gd name="T69" fmla="*/ 916446 h 2097088"/>
                              <a:gd name="T70" fmla="*/ 499057 w 1938337"/>
                              <a:gd name="T71" fmla="*/ 846965 h 2097088"/>
                              <a:gd name="T72" fmla="*/ 548771 w 1938337"/>
                              <a:gd name="T73" fmla="*/ 804171 h 2097088"/>
                              <a:gd name="T74" fmla="*/ 311251 w 1938337"/>
                              <a:gd name="T75" fmla="*/ 700312 h 2097088"/>
                              <a:gd name="T76" fmla="*/ 62683 w 1938337"/>
                              <a:gd name="T77" fmla="*/ 508700 h 2097088"/>
                              <a:gd name="T78" fmla="*/ 0 w 1938337"/>
                              <a:gd name="T79" fmla="*/ 316127 h 2097088"/>
                              <a:gd name="T80" fmla="*/ 51155 w 1938337"/>
                              <a:gd name="T81" fmla="*/ 141104 h 2097088"/>
                              <a:gd name="T82" fmla="*/ 183004 w 1938337"/>
                              <a:gd name="T83" fmla="*/ 72345 h 2097088"/>
                              <a:gd name="T84" fmla="*/ 1687503 w 1938337"/>
                              <a:gd name="T85" fmla="*/ 115139 h 2097088"/>
                              <a:gd name="T86" fmla="*/ 1761162 w 1938337"/>
                              <a:gd name="T87" fmla="*/ 288719 h 2097088"/>
                              <a:gd name="T88" fmla="*/ 1723130 w 1938337"/>
                              <a:gd name="T89" fmla="*/ 471917 h 2097088"/>
                              <a:gd name="T90" fmla="*/ 1567869 w 1938337"/>
                              <a:gd name="T91" fmla="*/ 633476 h 2097088"/>
                              <a:gd name="T92" fmla="*/ 1225813 w 1938337"/>
                              <a:gd name="T93" fmla="*/ 785419 h 2097088"/>
                              <a:gd name="T94" fmla="*/ 1227979 w 1938337"/>
                              <a:gd name="T95" fmla="*/ 836387 h 2097088"/>
                              <a:gd name="T96" fmla="*/ 1282863 w 1938337"/>
                              <a:gd name="T97" fmla="*/ 893847 h 2097088"/>
                              <a:gd name="T98" fmla="*/ 1204630 w 1938337"/>
                              <a:gd name="T99" fmla="*/ 915003 h 2097088"/>
                              <a:gd name="T100" fmla="*/ 1135064 w 1938337"/>
                              <a:gd name="T101" fmla="*/ 835907 h 2097088"/>
                              <a:gd name="T102" fmla="*/ 1184410 w 1938337"/>
                              <a:gd name="T103" fmla="*/ 715458 h 2097088"/>
                              <a:gd name="T104" fmla="*/ 1474712 w 1938337"/>
                              <a:gd name="T105" fmla="*/ 596452 h 2097088"/>
                              <a:gd name="T106" fmla="*/ 1659100 w 1938337"/>
                              <a:gd name="T107" fmla="*/ 424074 h 2097088"/>
                              <a:gd name="T108" fmla="*/ 1681004 w 1938337"/>
                              <a:gd name="T109" fmla="*/ 274295 h 2097088"/>
                              <a:gd name="T110" fmla="*/ 1601569 w 1938337"/>
                              <a:gd name="T111" fmla="*/ 158654 h 2097088"/>
                              <a:gd name="T112" fmla="*/ 1482896 w 1938337"/>
                              <a:gd name="T113" fmla="*/ 191350 h 2097088"/>
                              <a:gd name="T114" fmla="*/ 1415256 w 1938337"/>
                              <a:gd name="T115" fmla="*/ 325743 h 2097088"/>
                              <a:gd name="T116" fmla="*/ 1349299 w 1938337"/>
                              <a:gd name="T117" fmla="*/ 313963 h 2097088"/>
                              <a:gd name="T118" fmla="*/ 1407793 w 1938337"/>
                              <a:gd name="T119" fmla="*/ 156971 h 2097088"/>
                              <a:gd name="T120" fmla="*/ 1549333 w 1938337"/>
                              <a:gd name="T121" fmla="*/ 72585 h 2097088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  <a:gd name="T171" fmla="*/ 0 60000 65536"/>
                              <a:gd name="T172" fmla="*/ 0 60000 65536"/>
                              <a:gd name="T173" fmla="*/ 0 60000 65536"/>
                              <a:gd name="T174" fmla="*/ 0 60000 65536"/>
                              <a:gd name="T175" fmla="*/ 0 60000 65536"/>
                              <a:gd name="T176" fmla="*/ 0 60000 65536"/>
                              <a:gd name="T177" fmla="*/ 0 60000 65536"/>
                              <a:gd name="T178" fmla="*/ 0 60000 65536"/>
                              <a:gd name="T179" fmla="*/ 0 60000 65536"/>
                              <a:gd name="T180" fmla="*/ 0 60000 65536"/>
                              <a:gd name="T181" fmla="*/ 0 60000 65536"/>
                              <a:gd name="T182" fmla="*/ 0 60000 65536"/>
                            </a:gdLst>
                            <a:ahLst/>
                            <a:cxnLst>
                              <a:cxn ang="T122">
                                <a:pos x="T0" y="T1"/>
                              </a:cxn>
                              <a:cxn ang="T123">
                                <a:pos x="T2" y="T3"/>
                              </a:cxn>
                              <a:cxn ang="T124">
                                <a:pos x="T4" y="T5"/>
                              </a:cxn>
                              <a:cxn ang="T125">
                                <a:pos x="T6" y="T7"/>
                              </a:cxn>
                              <a:cxn ang="T126">
                                <a:pos x="T8" y="T9"/>
                              </a:cxn>
                              <a:cxn ang="T127">
                                <a:pos x="T10" y="T11"/>
                              </a:cxn>
                              <a:cxn ang="T128">
                                <a:pos x="T12" y="T13"/>
                              </a:cxn>
                              <a:cxn ang="T129">
                                <a:pos x="T14" y="T15"/>
                              </a:cxn>
                              <a:cxn ang="T130">
                                <a:pos x="T16" y="T17"/>
                              </a:cxn>
                              <a:cxn ang="T131">
                                <a:pos x="T18" y="T19"/>
                              </a:cxn>
                              <a:cxn ang="T132">
                                <a:pos x="T20" y="T21"/>
                              </a:cxn>
                              <a:cxn ang="T133">
                                <a:pos x="T22" y="T23"/>
                              </a:cxn>
                              <a:cxn ang="T134">
                                <a:pos x="T24" y="T25"/>
                              </a:cxn>
                              <a:cxn ang="T135">
                                <a:pos x="T26" y="T27"/>
                              </a:cxn>
                              <a:cxn ang="T136">
                                <a:pos x="T28" y="T29"/>
                              </a:cxn>
                              <a:cxn ang="T137">
                                <a:pos x="T30" y="T31"/>
                              </a:cxn>
                              <a:cxn ang="T138">
                                <a:pos x="T32" y="T33"/>
                              </a:cxn>
                              <a:cxn ang="T139">
                                <a:pos x="T34" y="T35"/>
                              </a:cxn>
                              <a:cxn ang="T140">
                                <a:pos x="T36" y="T37"/>
                              </a:cxn>
                              <a:cxn ang="T141">
                                <a:pos x="T38" y="T39"/>
                              </a:cxn>
                              <a:cxn ang="T142">
                                <a:pos x="T40" y="T41"/>
                              </a:cxn>
                              <a:cxn ang="T143">
                                <a:pos x="T42" y="T43"/>
                              </a:cxn>
                              <a:cxn ang="T144">
                                <a:pos x="T44" y="T45"/>
                              </a:cxn>
                              <a:cxn ang="T145">
                                <a:pos x="T46" y="T47"/>
                              </a:cxn>
                              <a:cxn ang="T146">
                                <a:pos x="T48" y="T49"/>
                              </a:cxn>
                              <a:cxn ang="T147">
                                <a:pos x="T50" y="T51"/>
                              </a:cxn>
                              <a:cxn ang="T148">
                                <a:pos x="T52" y="T53"/>
                              </a:cxn>
                              <a:cxn ang="T149">
                                <a:pos x="T54" y="T55"/>
                              </a:cxn>
                              <a:cxn ang="T150">
                                <a:pos x="T56" y="T57"/>
                              </a:cxn>
                              <a:cxn ang="T151">
                                <a:pos x="T58" y="T59"/>
                              </a:cxn>
                              <a:cxn ang="T152">
                                <a:pos x="T60" y="T61"/>
                              </a:cxn>
                              <a:cxn ang="T153">
                                <a:pos x="T62" y="T63"/>
                              </a:cxn>
                              <a:cxn ang="T154">
                                <a:pos x="T64" y="T65"/>
                              </a:cxn>
                              <a:cxn ang="T155">
                                <a:pos x="T66" y="T67"/>
                              </a:cxn>
                              <a:cxn ang="T156">
                                <a:pos x="T68" y="T69"/>
                              </a:cxn>
                              <a:cxn ang="T157">
                                <a:pos x="T70" y="T71"/>
                              </a:cxn>
                              <a:cxn ang="T158">
                                <a:pos x="T72" y="T73"/>
                              </a:cxn>
                              <a:cxn ang="T159">
                                <a:pos x="T74" y="T75"/>
                              </a:cxn>
                              <a:cxn ang="T160">
                                <a:pos x="T76" y="T77"/>
                              </a:cxn>
                              <a:cxn ang="T161">
                                <a:pos x="T78" y="T79"/>
                              </a:cxn>
                              <a:cxn ang="T162">
                                <a:pos x="T80" y="T81"/>
                              </a:cxn>
                              <a:cxn ang="T163">
                                <a:pos x="T82" y="T83"/>
                              </a:cxn>
                              <a:cxn ang="T164">
                                <a:pos x="T84" y="T85"/>
                              </a:cxn>
                              <a:cxn ang="T165">
                                <a:pos x="T86" y="T87"/>
                              </a:cxn>
                              <a:cxn ang="T166">
                                <a:pos x="T88" y="T89"/>
                              </a:cxn>
                              <a:cxn ang="T167">
                                <a:pos x="T90" y="T91"/>
                              </a:cxn>
                              <a:cxn ang="T168">
                                <a:pos x="T92" y="T93"/>
                              </a:cxn>
                              <a:cxn ang="T169">
                                <a:pos x="T94" y="T95"/>
                              </a:cxn>
                              <a:cxn ang="T170">
                                <a:pos x="T96" y="T97"/>
                              </a:cxn>
                              <a:cxn ang="T171">
                                <a:pos x="T98" y="T99"/>
                              </a:cxn>
                              <a:cxn ang="T172">
                                <a:pos x="T100" y="T101"/>
                              </a:cxn>
                              <a:cxn ang="T173">
                                <a:pos x="T102" y="T103"/>
                              </a:cxn>
                              <a:cxn ang="T174">
                                <a:pos x="T104" y="T105"/>
                              </a:cxn>
                              <a:cxn ang="T175">
                                <a:pos x="T106" y="T107"/>
                              </a:cxn>
                              <a:cxn ang="T176">
                                <a:pos x="T108" y="T109"/>
                              </a:cxn>
                              <a:cxn ang="T177">
                                <a:pos x="T110" y="T111"/>
                              </a:cxn>
                              <a:cxn ang="T178">
                                <a:pos x="T112" y="T113"/>
                              </a:cxn>
                              <a:cxn ang="T179">
                                <a:pos x="T114" y="T115"/>
                              </a:cxn>
                              <a:cxn ang="T180">
                                <a:pos x="T116" y="T117"/>
                              </a:cxn>
                              <a:cxn ang="T181">
                                <a:pos x="T118" y="T119"/>
                              </a:cxn>
                              <a:cxn ang="T182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1938337" h="2097088">
                                <a:moveTo>
                                  <a:pt x="754655" y="1781504"/>
                                </a:moveTo>
                                <a:lnTo>
                                  <a:pt x="755185" y="1787064"/>
                                </a:lnTo>
                                <a:lnTo>
                                  <a:pt x="755185" y="1789976"/>
                                </a:lnTo>
                                <a:lnTo>
                                  <a:pt x="754655" y="1793153"/>
                                </a:lnTo>
                                <a:lnTo>
                                  <a:pt x="753861" y="1796065"/>
                                </a:lnTo>
                                <a:lnTo>
                                  <a:pt x="753067" y="1798713"/>
                                </a:lnTo>
                                <a:lnTo>
                                  <a:pt x="752009" y="1801360"/>
                                </a:lnTo>
                                <a:lnTo>
                                  <a:pt x="750156" y="1803743"/>
                                </a:lnTo>
                                <a:lnTo>
                                  <a:pt x="748568" y="1806391"/>
                                </a:lnTo>
                                <a:lnTo>
                                  <a:pt x="746980" y="1808244"/>
                                </a:lnTo>
                                <a:lnTo>
                                  <a:pt x="744598" y="1810362"/>
                                </a:lnTo>
                                <a:lnTo>
                                  <a:pt x="742481" y="1812215"/>
                                </a:lnTo>
                                <a:lnTo>
                                  <a:pt x="740099" y="1813804"/>
                                </a:lnTo>
                                <a:lnTo>
                                  <a:pt x="737452" y="1815127"/>
                                </a:lnTo>
                                <a:lnTo>
                                  <a:pt x="734805" y="1815922"/>
                                </a:lnTo>
                                <a:lnTo>
                                  <a:pt x="731894" y="1816716"/>
                                </a:lnTo>
                                <a:lnTo>
                                  <a:pt x="729247" y="1817245"/>
                                </a:lnTo>
                                <a:lnTo>
                                  <a:pt x="726071" y="1817245"/>
                                </a:lnTo>
                                <a:lnTo>
                                  <a:pt x="724483" y="1816981"/>
                                </a:lnTo>
                                <a:lnTo>
                                  <a:pt x="724483" y="1965507"/>
                                </a:lnTo>
                                <a:lnTo>
                                  <a:pt x="726071" y="1965507"/>
                                </a:lnTo>
                                <a:lnTo>
                                  <a:pt x="729247" y="1965507"/>
                                </a:lnTo>
                                <a:lnTo>
                                  <a:pt x="731894" y="1966036"/>
                                </a:lnTo>
                                <a:lnTo>
                                  <a:pt x="734805" y="1966566"/>
                                </a:lnTo>
                                <a:lnTo>
                                  <a:pt x="737452" y="1967625"/>
                                </a:lnTo>
                                <a:lnTo>
                                  <a:pt x="740099" y="1969213"/>
                                </a:lnTo>
                                <a:lnTo>
                                  <a:pt x="742481" y="1970537"/>
                                </a:lnTo>
                                <a:lnTo>
                                  <a:pt x="744598" y="1972125"/>
                                </a:lnTo>
                                <a:lnTo>
                                  <a:pt x="746980" y="1974243"/>
                                </a:lnTo>
                                <a:lnTo>
                                  <a:pt x="748568" y="1976361"/>
                                </a:lnTo>
                                <a:lnTo>
                                  <a:pt x="750156" y="1978744"/>
                                </a:lnTo>
                                <a:lnTo>
                                  <a:pt x="752009" y="1981127"/>
                                </a:lnTo>
                                <a:lnTo>
                                  <a:pt x="753067" y="1984039"/>
                                </a:lnTo>
                                <a:lnTo>
                                  <a:pt x="753861" y="1986687"/>
                                </a:lnTo>
                                <a:lnTo>
                                  <a:pt x="754655" y="1989599"/>
                                </a:lnTo>
                                <a:lnTo>
                                  <a:pt x="755185" y="1992776"/>
                                </a:lnTo>
                                <a:lnTo>
                                  <a:pt x="755185" y="1995688"/>
                                </a:lnTo>
                                <a:lnTo>
                                  <a:pt x="755185" y="1996747"/>
                                </a:lnTo>
                                <a:lnTo>
                                  <a:pt x="1181565" y="1996747"/>
                                </a:lnTo>
                                <a:lnTo>
                                  <a:pt x="1181301" y="1995688"/>
                                </a:lnTo>
                                <a:lnTo>
                                  <a:pt x="1181565" y="1992776"/>
                                </a:lnTo>
                                <a:lnTo>
                                  <a:pt x="1181830" y="1989599"/>
                                </a:lnTo>
                                <a:lnTo>
                                  <a:pt x="1182624" y="1986687"/>
                                </a:lnTo>
                                <a:lnTo>
                                  <a:pt x="1183683" y="1984039"/>
                                </a:lnTo>
                                <a:lnTo>
                                  <a:pt x="1184741" y="1981127"/>
                                </a:lnTo>
                                <a:lnTo>
                                  <a:pt x="1186329" y="1978744"/>
                                </a:lnTo>
                                <a:lnTo>
                                  <a:pt x="1187917" y="1976361"/>
                                </a:lnTo>
                                <a:lnTo>
                                  <a:pt x="1189770" y="1974243"/>
                                </a:lnTo>
                                <a:lnTo>
                                  <a:pt x="1191887" y="1972125"/>
                                </a:lnTo>
                                <a:lnTo>
                                  <a:pt x="1194005" y="1970537"/>
                                </a:lnTo>
                                <a:lnTo>
                                  <a:pt x="1196651" y="1969213"/>
                                </a:lnTo>
                                <a:lnTo>
                                  <a:pt x="1199033" y="1967625"/>
                                </a:lnTo>
                                <a:lnTo>
                                  <a:pt x="1201680" y="1966566"/>
                                </a:lnTo>
                                <a:lnTo>
                                  <a:pt x="1204591" y="1966036"/>
                                </a:lnTo>
                                <a:lnTo>
                                  <a:pt x="1207238" y="1965507"/>
                                </a:lnTo>
                                <a:lnTo>
                                  <a:pt x="1210414" y="1965507"/>
                                </a:lnTo>
                                <a:lnTo>
                                  <a:pt x="1212002" y="1965507"/>
                                </a:lnTo>
                                <a:lnTo>
                                  <a:pt x="1212002" y="1816981"/>
                                </a:lnTo>
                                <a:lnTo>
                                  <a:pt x="1210414" y="1817245"/>
                                </a:lnTo>
                                <a:lnTo>
                                  <a:pt x="1207238" y="1817245"/>
                                </a:lnTo>
                                <a:lnTo>
                                  <a:pt x="1204591" y="1816716"/>
                                </a:lnTo>
                                <a:lnTo>
                                  <a:pt x="1201680" y="1815922"/>
                                </a:lnTo>
                                <a:lnTo>
                                  <a:pt x="1199033" y="1815127"/>
                                </a:lnTo>
                                <a:lnTo>
                                  <a:pt x="1196651" y="1813804"/>
                                </a:lnTo>
                                <a:lnTo>
                                  <a:pt x="1194005" y="1812215"/>
                                </a:lnTo>
                                <a:lnTo>
                                  <a:pt x="1191887" y="1810362"/>
                                </a:lnTo>
                                <a:lnTo>
                                  <a:pt x="1189770" y="1808244"/>
                                </a:lnTo>
                                <a:lnTo>
                                  <a:pt x="1187917" y="1806391"/>
                                </a:lnTo>
                                <a:lnTo>
                                  <a:pt x="1186329" y="1803743"/>
                                </a:lnTo>
                                <a:lnTo>
                                  <a:pt x="1184741" y="1801360"/>
                                </a:lnTo>
                                <a:lnTo>
                                  <a:pt x="1183683" y="1798713"/>
                                </a:lnTo>
                                <a:lnTo>
                                  <a:pt x="1182624" y="1796065"/>
                                </a:lnTo>
                                <a:lnTo>
                                  <a:pt x="1181830" y="1793153"/>
                                </a:lnTo>
                                <a:lnTo>
                                  <a:pt x="1181565" y="1789976"/>
                                </a:lnTo>
                                <a:lnTo>
                                  <a:pt x="1181301" y="1787064"/>
                                </a:lnTo>
                                <a:lnTo>
                                  <a:pt x="1182095" y="1781504"/>
                                </a:lnTo>
                                <a:lnTo>
                                  <a:pt x="754655" y="1781504"/>
                                </a:lnTo>
                                <a:close/>
                                <a:moveTo>
                                  <a:pt x="555625" y="1681163"/>
                                </a:moveTo>
                                <a:lnTo>
                                  <a:pt x="1381125" y="1681163"/>
                                </a:lnTo>
                                <a:lnTo>
                                  <a:pt x="1381125" y="2097088"/>
                                </a:lnTo>
                                <a:lnTo>
                                  <a:pt x="555625" y="2097088"/>
                                </a:lnTo>
                                <a:lnTo>
                                  <a:pt x="555625" y="1681163"/>
                                </a:lnTo>
                                <a:close/>
                                <a:moveTo>
                                  <a:pt x="846057" y="1552575"/>
                                </a:moveTo>
                                <a:lnTo>
                                  <a:pt x="1096781" y="1552575"/>
                                </a:lnTo>
                                <a:lnTo>
                                  <a:pt x="1104997" y="1562178"/>
                                </a:lnTo>
                                <a:lnTo>
                                  <a:pt x="1112683" y="1571246"/>
                                </a:lnTo>
                                <a:lnTo>
                                  <a:pt x="1120634" y="1579515"/>
                                </a:lnTo>
                                <a:lnTo>
                                  <a:pt x="1128320" y="1587517"/>
                                </a:lnTo>
                                <a:lnTo>
                                  <a:pt x="1135741" y="1594986"/>
                                </a:lnTo>
                                <a:lnTo>
                                  <a:pt x="1143162" y="1602188"/>
                                </a:lnTo>
                                <a:lnTo>
                                  <a:pt x="1150583" y="1608856"/>
                                </a:lnTo>
                                <a:lnTo>
                                  <a:pt x="1157474" y="1614991"/>
                                </a:lnTo>
                                <a:lnTo>
                                  <a:pt x="1170726" y="1626461"/>
                                </a:lnTo>
                                <a:lnTo>
                                  <a:pt x="1182917" y="1636063"/>
                                </a:lnTo>
                                <a:lnTo>
                                  <a:pt x="1193784" y="1644065"/>
                                </a:lnTo>
                                <a:lnTo>
                                  <a:pt x="1203325" y="1651000"/>
                                </a:lnTo>
                                <a:lnTo>
                                  <a:pt x="738187" y="1651000"/>
                                </a:lnTo>
                                <a:lnTo>
                                  <a:pt x="747993" y="1644065"/>
                                </a:lnTo>
                                <a:lnTo>
                                  <a:pt x="759125" y="1635796"/>
                                </a:lnTo>
                                <a:lnTo>
                                  <a:pt x="771582" y="1626194"/>
                                </a:lnTo>
                                <a:lnTo>
                                  <a:pt x="785098" y="1614724"/>
                                </a:lnTo>
                                <a:lnTo>
                                  <a:pt x="792254" y="1608589"/>
                                </a:lnTo>
                                <a:lnTo>
                                  <a:pt x="799675" y="1601921"/>
                                </a:lnTo>
                                <a:lnTo>
                                  <a:pt x="807096" y="1594986"/>
                                </a:lnTo>
                                <a:lnTo>
                                  <a:pt x="814517" y="1587251"/>
                                </a:lnTo>
                                <a:lnTo>
                                  <a:pt x="822468" y="1579249"/>
                                </a:lnTo>
                                <a:lnTo>
                                  <a:pt x="830419" y="1570980"/>
                                </a:lnTo>
                                <a:lnTo>
                                  <a:pt x="838106" y="1562178"/>
                                </a:lnTo>
                                <a:lnTo>
                                  <a:pt x="846057" y="1552575"/>
                                </a:lnTo>
                                <a:close/>
                                <a:moveTo>
                                  <a:pt x="1307617" y="216793"/>
                                </a:moveTo>
                                <a:lnTo>
                                  <a:pt x="1304708" y="217057"/>
                                </a:lnTo>
                                <a:lnTo>
                                  <a:pt x="1301269" y="217587"/>
                                </a:lnTo>
                                <a:lnTo>
                                  <a:pt x="1298095" y="218646"/>
                                </a:lnTo>
                                <a:lnTo>
                                  <a:pt x="1295449" y="219971"/>
                                </a:lnTo>
                                <a:lnTo>
                                  <a:pt x="1292540" y="221295"/>
                                </a:lnTo>
                                <a:lnTo>
                                  <a:pt x="1289630" y="223149"/>
                                </a:lnTo>
                                <a:lnTo>
                                  <a:pt x="1287514" y="225002"/>
                                </a:lnTo>
                                <a:lnTo>
                                  <a:pt x="1285133" y="227121"/>
                                </a:lnTo>
                                <a:lnTo>
                                  <a:pt x="1283017" y="229505"/>
                                </a:lnTo>
                                <a:lnTo>
                                  <a:pt x="1281166" y="232153"/>
                                </a:lnTo>
                                <a:lnTo>
                                  <a:pt x="1279578" y="234801"/>
                                </a:lnTo>
                                <a:lnTo>
                                  <a:pt x="1278256" y="237714"/>
                                </a:lnTo>
                                <a:lnTo>
                                  <a:pt x="1277462" y="240892"/>
                                </a:lnTo>
                                <a:lnTo>
                                  <a:pt x="1276404" y="243805"/>
                                </a:lnTo>
                                <a:lnTo>
                                  <a:pt x="1276140" y="247248"/>
                                </a:lnTo>
                                <a:lnTo>
                                  <a:pt x="1274553" y="266051"/>
                                </a:lnTo>
                                <a:lnTo>
                                  <a:pt x="1272965" y="284590"/>
                                </a:lnTo>
                                <a:lnTo>
                                  <a:pt x="1270585" y="303128"/>
                                </a:lnTo>
                                <a:lnTo>
                                  <a:pt x="1268204" y="321931"/>
                                </a:lnTo>
                                <a:lnTo>
                                  <a:pt x="1265295" y="340470"/>
                                </a:lnTo>
                                <a:lnTo>
                                  <a:pt x="1262385" y="359008"/>
                                </a:lnTo>
                                <a:lnTo>
                                  <a:pt x="1258946" y="377546"/>
                                </a:lnTo>
                                <a:lnTo>
                                  <a:pt x="1255243" y="396349"/>
                                </a:lnTo>
                                <a:lnTo>
                                  <a:pt x="1251275" y="414888"/>
                                </a:lnTo>
                                <a:lnTo>
                                  <a:pt x="1246778" y="433161"/>
                                </a:lnTo>
                                <a:lnTo>
                                  <a:pt x="1242282" y="451435"/>
                                </a:lnTo>
                                <a:lnTo>
                                  <a:pt x="1237256" y="469443"/>
                                </a:lnTo>
                                <a:lnTo>
                                  <a:pt x="1231965" y="487187"/>
                                </a:lnTo>
                                <a:lnTo>
                                  <a:pt x="1225882" y="505196"/>
                                </a:lnTo>
                                <a:lnTo>
                                  <a:pt x="1220062" y="522940"/>
                                </a:lnTo>
                                <a:lnTo>
                                  <a:pt x="1213714" y="540418"/>
                                </a:lnTo>
                                <a:lnTo>
                                  <a:pt x="1206836" y="557897"/>
                                </a:lnTo>
                                <a:lnTo>
                                  <a:pt x="1199959" y="575112"/>
                                </a:lnTo>
                                <a:lnTo>
                                  <a:pt x="1192552" y="591796"/>
                                </a:lnTo>
                                <a:lnTo>
                                  <a:pt x="1184617" y="608745"/>
                                </a:lnTo>
                                <a:lnTo>
                                  <a:pt x="1176681" y="625430"/>
                                </a:lnTo>
                                <a:lnTo>
                                  <a:pt x="1168217" y="641585"/>
                                </a:lnTo>
                                <a:lnTo>
                                  <a:pt x="1159223" y="658004"/>
                                </a:lnTo>
                                <a:lnTo>
                                  <a:pt x="1150230" y="673629"/>
                                </a:lnTo>
                                <a:lnTo>
                                  <a:pt x="1140443" y="689255"/>
                                </a:lnTo>
                                <a:lnTo>
                                  <a:pt x="1130391" y="704615"/>
                                </a:lnTo>
                                <a:lnTo>
                                  <a:pt x="1120075" y="719445"/>
                                </a:lnTo>
                                <a:lnTo>
                                  <a:pt x="1109494" y="734276"/>
                                </a:lnTo>
                                <a:lnTo>
                                  <a:pt x="1098385" y="748842"/>
                                </a:lnTo>
                                <a:lnTo>
                                  <a:pt x="1087010" y="762878"/>
                                </a:lnTo>
                                <a:lnTo>
                                  <a:pt x="1075107" y="776650"/>
                                </a:lnTo>
                                <a:lnTo>
                                  <a:pt x="1062939" y="789891"/>
                                </a:lnTo>
                                <a:lnTo>
                                  <a:pt x="1060559" y="792275"/>
                                </a:lnTo>
                                <a:lnTo>
                                  <a:pt x="1058971" y="795188"/>
                                </a:lnTo>
                                <a:lnTo>
                                  <a:pt x="1057120" y="797836"/>
                                </a:lnTo>
                                <a:lnTo>
                                  <a:pt x="1056062" y="801014"/>
                                </a:lnTo>
                                <a:lnTo>
                                  <a:pt x="1055004" y="803927"/>
                                </a:lnTo>
                                <a:lnTo>
                                  <a:pt x="1054475" y="806840"/>
                                </a:lnTo>
                                <a:lnTo>
                                  <a:pt x="1054210" y="810283"/>
                                </a:lnTo>
                                <a:lnTo>
                                  <a:pt x="1054210" y="813461"/>
                                </a:lnTo>
                                <a:lnTo>
                                  <a:pt x="1054210" y="816374"/>
                                </a:lnTo>
                                <a:lnTo>
                                  <a:pt x="1054739" y="819552"/>
                                </a:lnTo>
                                <a:lnTo>
                                  <a:pt x="1055533" y="822730"/>
                                </a:lnTo>
                                <a:lnTo>
                                  <a:pt x="1056591" y="825379"/>
                                </a:lnTo>
                                <a:lnTo>
                                  <a:pt x="1058178" y="828292"/>
                                </a:lnTo>
                                <a:lnTo>
                                  <a:pt x="1060030" y="831205"/>
                                </a:lnTo>
                                <a:lnTo>
                                  <a:pt x="1061881" y="833588"/>
                                </a:lnTo>
                                <a:lnTo>
                                  <a:pt x="1064262" y="836237"/>
                                </a:lnTo>
                                <a:lnTo>
                                  <a:pt x="1066907" y="838355"/>
                                </a:lnTo>
                                <a:lnTo>
                                  <a:pt x="1069552" y="840209"/>
                                </a:lnTo>
                                <a:lnTo>
                                  <a:pt x="1072462" y="841798"/>
                                </a:lnTo>
                                <a:lnTo>
                                  <a:pt x="1075107" y="842858"/>
                                </a:lnTo>
                                <a:lnTo>
                                  <a:pt x="1078281" y="843917"/>
                                </a:lnTo>
                                <a:lnTo>
                                  <a:pt x="1081455" y="844712"/>
                                </a:lnTo>
                                <a:lnTo>
                                  <a:pt x="1084365" y="844976"/>
                                </a:lnTo>
                                <a:lnTo>
                                  <a:pt x="1087539" y="845241"/>
                                </a:lnTo>
                                <a:lnTo>
                                  <a:pt x="1090978" y="844976"/>
                                </a:lnTo>
                                <a:lnTo>
                                  <a:pt x="1093888" y="844447"/>
                                </a:lnTo>
                                <a:lnTo>
                                  <a:pt x="1096797" y="843387"/>
                                </a:lnTo>
                                <a:lnTo>
                                  <a:pt x="1099972" y="842328"/>
                                </a:lnTo>
                                <a:lnTo>
                                  <a:pt x="1102617" y="841004"/>
                                </a:lnTo>
                                <a:lnTo>
                                  <a:pt x="1105526" y="838885"/>
                                </a:lnTo>
                                <a:lnTo>
                                  <a:pt x="1108172" y="837031"/>
                                </a:lnTo>
                                <a:lnTo>
                                  <a:pt x="1110552" y="834648"/>
                                </a:lnTo>
                                <a:lnTo>
                                  <a:pt x="1124043" y="819817"/>
                                </a:lnTo>
                                <a:lnTo>
                                  <a:pt x="1137004" y="804722"/>
                                </a:lnTo>
                                <a:lnTo>
                                  <a:pt x="1149701" y="789097"/>
                                </a:lnTo>
                                <a:lnTo>
                                  <a:pt x="1161604" y="773471"/>
                                </a:lnTo>
                                <a:lnTo>
                                  <a:pt x="1173507" y="757581"/>
                                </a:lnTo>
                                <a:lnTo>
                                  <a:pt x="1184617" y="740897"/>
                                </a:lnTo>
                                <a:lnTo>
                                  <a:pt x="1195727" y="724213"/>
                                </a:lnTo>
                                <a:lnTo>
                                  <a:pt x="1206043" y="707528"/>
                                </a:lnTo>
                                <a:lnTo>
                                  <a:pt x="1216094" y="690049"/>
                                </a:lnTo>
                                <a:lnTo>
                                  <a:pt x="1225617" y="672570"/>
                                </a:lnTo>
                                <a:lnTo>
                                  <a:pt x="1234875" y="654826"/>
                                </a:lnTo>
                                <a:lnTo>
                                  <a:pt x="1243604" y="637082"/>
                                </a:lnTo>
                                <a:lnTo>
                                  <a:pt x="1252069" y="618809"/>
                                </a:lnTo>
                                <a:lnTo>
                                  <a:pt x="1260269" y="600536"/>
                                </a:lnTo>
                                <a:lnTo>
                                  <a:pt x="1267940" y="581997"/>
                                </a:lnTo>
                                <a:lnTo>
                                  <a:pt x="1274817" y="563459"/>
                                </a:lnTo>
                                <a:lnTo>
                                  <a:pt x="1281959" y="544656"/>
                                </a:lnTo>
                                <a:lnTo>
                                  <a:pt x="1288307" y="525853"/>
                                </a:lnTo>
                                <a:lnTo>
                                  <a:pt x="1294127" y="506785"/>
                                </a:lnTo>
                                <a:lnTo>
                                  <a:pt x="1300211" y="487187"/>
                                </a:lnTo>
                                <a:lnTo>
                                  <a:pt x="1305501" y="468119"/>
                                </a:lnTo>
                                <a:lnTo>
                                  <a:pt x="1310262" y="448786"/>
                                </a:lnTo>
                                <a:lnTo>
                                  <a:pt x="1315024" y="429188"/>
                                </a:lnTo>
                                <a:lnTo>
                                  <a:pt x="1319256" y="409591"/>
                                </a:lnTo>
                                <a:lnTo>
                                  <a:pt x="1323224" y="389993"/>
                                </a:lnTo>
                                <a:lnTo>
                                  <a:pt x="1326662" y="370396"/>
                                </a:lnTo>
                                <a:lnTo>
                                  <a:pt x="1330101" y="350798"/>
                                </a:lnTo>
                                <a:lnTo>
                                  <a:pt x="1333011" y="330936"/>
                                </a:lnTo>
                                <a:lnTo>
                                  <a:pt x="1335391" y="311338"/>
                                </a:lnTo>
                                <a:lnTo>
                                  <a:pt x="1337772" y="291475"/>
                                </a:lnTo>
                                <a:lnTo>
                                  <a:pt x="1339624" y="271613"/>
                                </a:lnTo>
                                <a:lnTo>
                                  <a:pt x="1341475" y="252015"/>
                                </a:lnTo>
                                <a:lnTo>
                                  <a:pt x="1341475" y="248572"/>
                                </a:lnTo>
                                <a:lnTo>
                                  <a:pt x="1341211" y="245659"/>
                                </a:lnTo>
                                <a:lnTo>
                                  <a:pt x="1340417" y="242216"/>
                                </a:lnTo>
                                <a:lnTo>
                                  <a:pt x="1339624" y="239039"/>
                                </a:lnTo>
                                <a:lnTo>
                                  <a:pt x="1338566" y="236390"/>
                                </a:lnTo>
                                <a:lnTo>
                                  <a:pt x="1337243" y="233477"/>
                                </a:lnTo>
                                <a:lnTo>
                                  <a:pt x="1335391" y="230829"/>
                                </a:lnTo>
                                <a:lnTo>
                                  <a:pt x="1333540" y="228445"/>
                                </a:lnTo>
                                <a:lnTo>
                                  <a:pt x="1331159" y="226062"/>
                                </a:lnTo>
                                <a:lnTo>
                                  <a:pt x="1329043" y="223943"/>
                                </a:lnTo>
                                <a:lnTo>
                                  <a:pt x="1326398" y="222089"/>
                                </a:lnTo>
                                <a:lnTo>
                                  <a:pt x="1323753" y="220500"/>
                                </a:lnTo>
                                <a:lnTo>
                                  <a:pt x="1320579" y="219176"/>
                                </a:lnTo>
                                <a:lnTo>
                                  <a:pt x="1317669" y="218382"/>
                                </a:lnTo>
                                <a:lnTo>
                                  <a:pt x="1314495" y="217322"/>
                                </a:lnTo>
                                <a:lnTo>
                                  <a:pt x="1311056" y="217057"/>
                                </a:lnTo>
                                <a:lnTo>
                                  <a:pt x="1307617" y="216793"/>
                                </a:lnTo>
                                <a:close/>
                                <a:moveTo>
                                  <a:pt x="442912" y="112713"/>
                                </a:moveTo>
                                <a:lnTo>
                                  <a:pt x="1493837" y="112713"/>
                                </a:lnTo>
                                <a:lnTo>
                                  <a:pt x="1485637" y="163826"/>
                                </a:lnTo>
                                <a:lnTo>
                                  <a:pt x="1477172" y="211761"/>
                                </a:lnTo>
                                <a:lnTo>
                                  <a:pt x="1468708" y="257312"/>
                                </a:lnTo>
                                <a:lnTo>
                                  <a:pt x="1460508" y="299685"/>
                                </a:lnTo>
                                <a:lnTo>
                                  <a:pt x="1452308" y="339145"/>
                                </a:lnTo>
                                <a:lnTo>
                                  <a:pt x="1444372" y="375427"/>
                                </a:lnTo>
                                <a:lnTo>
                                  <a:pt x="1436437" y="408532"/>
                                </a:lnTo>
                                <a:lnTo>
                                  <a:pt x="1429559" y="438723"/>
                                </a:lnTo>
                                <a:lnTo>
                                  <a:pt x="1422682" y="465471"/>
                                </a:lnTo>
                                <a:lnTo>
                                  <a:pt x="1416598" y="488776"/>
                                </a:lnTo>
                                <a:lnTo>
                                  <a:pt x="1411308" y="508638"/>
                                </a:lnTo>
                                <a:lnTo>
                                  <a:pt x="1406811" y="525058"/>
                                </a:lnTo>
                                <a:lnTo>
                                  <a:pt x="1399934" y="547304"/>
                                </a:lnTo>
                                <a:lnTo>
                                  <a:pt x="1397817" y="554719"/>
                                </a:lnTo>
                                <a:lnTo>
                                  <a:pt x="1394114" y="564518"/>
                                </a:lnTo>
                                <a:lnTo>
                                  <a:pt x="1390146" y="574847"/>
                                </a:lnTo>
                                <a:lnTo>
                                  <a:pt x="1385914" y="585440"/>
                                </a:lnTo>
                                <a:lnTo>
                                  <a:pt x="1380888" y="596563"/>
                                </a:lnTo>
                                <a:lnTo>
                                  <a:pt x="1375863" y="608216"/>
                                </a:lnTo>
                                <a:lnTo>
                                  <a:pt x="1370308" y="620398"/>
                                </a:lnTo>
                                <a:lnTo>
                                  <a:pt x="1364224" y="632580"/>
                                </a:lnTo>
                                <a:lnTo>
                                  <a:pt x="1357875" y="645027"/>
                                </a:lnTo>
                                <a:lnTo>
                                  <a:pt x="1351263" y="658004"/>
                                </a:lnTo>
                                <a:lnTo>
                                  <a:pt x="1343856" y="671246"/>
                                </a:lnTo>
                                <a:lnTo>
                                  <a:pt x="1336714" y="684488"/>
                                </a:lnTo>
                                <a:lnTo>
                                  <a:pt x="1328779" y="698259"/>
                                </a:lnTo>
                                <a:lnTo>
                                  <a:pt x="1320579" y="711501"/>
                                </a:lnTo>
                                <a:lnTo>
                                  <a:pt x="1312379" y="725537"/>
                                </a:lnTo>
                                <a:lnTo>
                                  <a:pt x="1303649" y="739573"/>
                                </a:lnTo>
                                <a:lnTo>
                                  <a:pt x="1294656" y="753609"/>
                                </a:lnTo>
                                <a:lnTo>
                                  <a:pt x="1285133" y="767645"/>
                                </a:lnTo>
                                <a:lnTo>
                                  <a:pt x="1275875" y="781416"/>
                                </a:lnTo>
                                <a:lnTo>
                                  <a:pt x="1266088" y="795453"/>
                                </a:lnTo>
                                <a:lnTo>
                                  <a:pt x="1256036" y="809489"/>
                                </a:lnTo>
                                <a:lnTo>
                                  <a:pt x="1245720" y="823260"/>
                                </a:lnTo>
                                <a:lnTo>
                                  <a:pt x="1235140" y="836767"/>
                                </a:lnTo>
                                <a:lnTo>
                                  <a:pt x="1224559" y="850273"/>
                                </a:lnTo>
                                <a:lnTo>
                                  <a:pt x="1213714" y="863779"/>
                                </a:lnTo>
                                <a:lnTo>
                                  <a:pt x="1202340" y="877021"/>
                                </a:lnTo>
                                <a:lnTo>
                                  <a:pt x="1191230" y="889468"/>
                                </a:lnTo>
                                <a:lnTo>
                                  <a:pt x="1179591" y="902180"/>
                                </a:lnTo>
                                <a:lnTo>
                                  <a:pt x="1167952" y="914627"/>
                                </a:lnTo>
                                <a:lnTo>
                                  <a:pt x="1156049" y="926280"/>
                                </a:lnTo>
                                <a:lnTo>
                                  <a:pt x="1144146" y="937933"/>
                                </a:lnTo>
                                <a:lnTo>
                                  <a:pt x="1132243" y="949056"/>
                                </a:lnTo>
                                <a:lnTo>
                                  <a:pt x="1119810" y="959914"/>
                                </a:lnTo>
                                <a:lnTo>
                                  <a:pt x="1119810" y="992753"/>
                                </a:lnTo>
                                <a:lnTo>
                                  <a:pt x="1119810" y="993548"/>
                                </a:lnTo>
                                <a:lnTo>
                                  <a:pt x="1119546" y="994872"/>
                                </a:lnTo>
                                <a:lnTo>
                                  <a:pt x="1119546" y="995666"/>
                                </a:lnTo>
                                <a:lnTo>
                                  <a:pt x="1119546" y="996196"/>
                                </a:lnTo>
                                <a:lnTo>
                                  <a:pt x="1119281" y="995931"/>
                                </a:lnTo>
                                <a:lnTo>
                                  <a:pt x="1117694" y="998579"/>
                                </a:lnTo>
                                <a:lnTo>
                                  <a:pt x="1115578" y="1001493"/>
                                </a:lnTo>
                                <a:lnTo>
                                  <a:pt x="1112668" y="1004671"/>
                                </a:lnTo>
                                <a:lnTo>
                                  <a:pt x="1109230" y="1007849"/>
                                </a:lnTo>
                                <a:lnTo>
                                  <a:pt x="1101294" y="1015529"/>
                                </a:lnTo>
                                <a:lnTo>
                                  <a:pt x="1096797" y="1020031"/>
                                </a:lnTo>
                                <a:lnTo>
                                  <a:pt x="1092301" y="1024798"/>
                                </a:lnTo>
                                <a:lnTo>
                                  <a:pt x="1087804" y="1030095"/>
                                </a:lnTo>
                                <a:lnTo>
                                  <a:pt x="1083307" y="1035921"/>
                                </a:lnTo>
                                <a:lnTo>
                                  <a:pt x="1079075" y="1042807"/>
                                </a:lnTo>
                                <a:lnTo>
                                  <a:pt x="1074843" y="1050222"/>
                                </a:lnTo>
                                <a:lnTo>
                                  <a:pt x="1073255" y="1053930"/>
                                </a:lnTo>
                                <a:lnTo>
                                  <a:pt x="1071668" y="1057902"/>
                                </a:lnTo>
                                <a:lnTo>
                                  <a:pt x="1069817" y="1062404"/>
                                </a:lnTo>
                                <a:lnTo>
                                  <a:pt x="1068230" y="1066906"/>
                                </a:lnTo>
                                <a:lnTo>
                                  <a:pt x="1066907" y="1071673"/>
                                </a:lnTo>
                                <a:lnTo>
                                  <a:pt x="1065584" y="1076440"/>
                                </a:lnTo>
                                <a:lnTo>
                                  <a:pt x="1064526" y="1081737"/>
                                </a:lnTo>
                                <a:lnTo>
                                  <a:pt x="1063733" y="1087298"/>
                                </a:lnTo>
                                <a:lnTo>
                                  <a:pt x="1064526" y="1089152"/>
                                </a:lnTo>
                                <a:lnTo>
                                  <a:pt x="1064262" y="1120932"/>
                                </a:lnTo>
                                <a:lnTo>
                                  <a:pt x="1064262" y="1121727"/>
                                </a:lnTo>
                                <a:lnTo>
                                  <a:pt x="1064526" y="1121727"/>
                                </a:lnTo>
                                <a:lnTo>
                                  <a:pt x="1063468" y="1124640"/>
                                </a:lnTo>
                                <a:lnTo>
                                  <a:pt x="1062675" y="1127023"/>
                                </a:lnTo>
                                <a:lnTo>
                                  <a:pt x="1060823" y="1130466"/>
                                </a:lnTo>
                                <a:lnTo>
                                  <a:pt x="1058707" y="1134704"/>
                                </a:lnTo>
                                <a:lnTo>
                                  <a:pt x="1055268" y="1139735"/>
                                </a:lnTo>
                                <a:lnTo>
                                  <a:pt x="1053681" y="1142119"/>
                                </a:lnTo>
                                <a:lnTo>
                                  <a:pt x="1051829" y="1144238"/>
                                </a:lnTo>
                                <a:lnTo>
                                  <a:pt x="1048655" y="1147945"/>
                                </a:lnTo>
                                <a:lnTo>
                                  <a:pt x="1044952" y="1150858"/>
                                </a:lnTo>
                                <a:lnTo>
                                  <a:pt x="1041513" y="1153242"/>
                                </a:lnTo>
                                <a:lnTo>
                                  <a:pt x="1036488" y="1156420"/>
                                </a:lnTo>
                                <a:lnTo>
                                  <a:pt x="1035165" y="1157214"/>
                                </a:lnTo>
                                <a:lnTo>
                                  <a:pt x="1034107" y="1157744"/>
                                </a:lnTo>
                                <a:lnTo>
                                  <a:pt x="1030933" y="1159333"/>
                                </a:lnTo>
                                <a:lnTo>
                                  <a:pt x="1026436" y="1161187"/>
                                </a:lnTo>
                                <a:lnTo>
                                  <a:pt x="1017971" y="1163570"/>
                                </a:lnTo>
                                <a:lnTo>
                                  <a:pt x="1016120" y="1168337"/>
                                </a:lnTo>
                                <a:lnTo>
                                  <a:pt x="1016120" y="1454092"/>
                                </a:lnTo>
                                <a:lnTo>
                                  <a:pt x="1015855" y="1473160"/>
                                </a:lnTo>
                                <a:lnTo>
                                  <a:pt x="1030404" y="1474749"/>
                                </a:lnTo>
                                <a:lnTo>
                                  <a:pt x="1036752" y="1475808"/>
                                </a:lnTo>
                                <a:lnTo>
                                  <a:pt x="1042571" y="1476868"/>
                                </a:lnTo>
                                <a:lnTo>
                                  <a:pt x="1043365" y="1477133"/>
                                </a:lnTo>
                                <a:lnTo>
                                  <a:pt x="1046275" y="1477662"/>
                                </a:lnTo>
                                <a:lnTo>
                                  <a:pt x="1054210" y="1479516"/>
                                </a:lnTo>
                                <a:lnTo>
                                  <a:pt x="1057120" y="1480840"/>
                                </a:lnTo>
                                <a:lnTo>
                                  <a:pt x="1060030" y="1481635"/>
                                </a:lnTo>
                                <a:lnTo>
                                  <a:pt x="1062410" y="1482959"/>
                                </a:lnTo>
                                <a:lnTo>
                                  <a:pt x="1063733" y="1484018"/>
                                </a:lnTo>
                                <a:lnTo>
                                  <a:pt x="1064791" y="1485342"/>
                                </a:lnTo>
                                <a:lnTo>
                                  <a:pt x="1065055" y="1486667"/>
                                </a:lnTo>
                                <a:lnTo>
                                  <a:pt x="1065320" y="1486667"/>
                                </a:lnTo>
                                <a:lnTo>
                                  <a:pt x="1065320" y="1507588"/>
                                </a:lnTo>
                                <a:lnTo>
                                  <a:pt x="1065320" y="1513944"/>
                                </a:lnTo>
                                <a:lnTo>
                                  <a:pt x="1067436" y="1516063"/>
                                </a:lnTo>
                                <a:lnTo>
                                  <a:pt x="871958" y="1516063"/>
                                </a:lnTo>
                                <a:lnTo>
                                  <a:pt x="871958" y="1514739"/>
                                </a:lnTo>
                                <a:lnTo>
                                  <a:pt x="871958" y="1507588"/>
                                </a:lnTo>
                                <a:lnTo>
                                  <a:pt x="871958" y="1486667"/>
                                </a:lnTo>
                                <a:lnTo>
                                  <a:pt x="872223" y="1486667"/>
                                </a:lnTo>
                                <a:lnTo>
                                  <a:pt x="872487" y="1485607"/>
                                </a:lnTo>
                                <a:lnTo>
                                  <a:pt x="873016" y="1484283"/>
                                </a:lnTo>
                                <a:lnTo>
                                  <a:pt x="874074" y="1483489"/>
                                </a:lnTo>
                                <a:lnTo>
                                  <a:pt x="875926" y="1482429"/>
                                </a:lnTo>
                                <a:lnTo>
                                  <a:pt x="877778" y="1481635"/>
                                </a:lnTo>
                                <a:lnTo>
                                  <a:pt x="880158" y="1480575"/>
                                </a:lnTo>
                                <a:lnTo>
                                  <a:pt x="885978" y="1478722"/>
                                </a:lnTo>
                                <a:lnTo>
                                  <a:pt x="892855" y="1477133"/>
                                </a:lnTo>
                                <a:lnTo>
                                  <a:pt x="901319" y="1475808"/>
                                </a:lnTo>
                                <a:lnTo>
                                  <a:pt x="910842" y="1474219"/>
                                </a:lnTo>
                                <a:lnTo>
                                  <a:pt x="921423" y="1473160"/>
                                </a:lnTo>
                                <a:lnTo>
                                  <a:pt x="921423" y="1454092"/>
                                </a:lnTo>
                                <a:lnTo>
                                  <a:pt x="921423" y="1170721"/>
                                </a:lnTo>
                                <a:lnTo>
                                  <a:pt x="920894" y="1170721"/>
                                </a:lnTo>
                                <a:lnTo>
                                  <a:pt x="920894" y="1168602"/>
                                </a:lnTo>
                                <a:lnTo>
                                  <a:pt x="920365" y="1167013"/>
                                </a:lnTo>
                                <a:lnTo>
                                  <a:pt x="919836" y="1163835"/>
                                </a:lnTo>
                                <a:lnTo>
                                  <a:pt x="913752" y="1161981"/>
                                </a:lnTo>
                                <a:lnTo>
                                  <a:pt x="908197" y="1160128"/>
                                </a:lnTo>
                                <a:lnTo>
                                  <a:pt x="902642" y="1157744"/>
                                </a:lnTo>
                                <a:lnTo>
                                  <a:pt x="901849" y="1157214"/>
                                </a:lnTo>
                                <a:lnTo>
                                  <a:pt x="900526" y="1156420"/>
                                </a:lnTo>
                                <a:lnTo>
                                  <a:pt x="898674" y="1155096"/>
                                </a:lnTo>
                                <a:lnTo>
                                  <a:pt x="895765" y="1153772"/>
                                </a:lnTo>
                                <a:lnTo>
                                  <a:pt x="892590" y="1151653"/>
                                </a:lnTo>
                                <a:lnTo>
                                  <a:pt x="889152" y="1148475"/>
                                </a:lnTo>
                                <a:lnTo>
                                  <a:pt x="885449" y="1144502"/>
                                </a:lnTo>
                                <a:lnTo>
                                  <a:pt x="881481" y="1139735"/>
                                </a:lnTo>
                                <a:lnTo>
                                  <a:pt x="877778" y="1134439"/>
                                </a:lnTo>
                                <a:lnTo>
                                  <a:pt x="876984" y="1133115"/>
                                </a:lnTo>
                                <a:lnTo>
                                  <a:pt x="875397" y="1130201"/>
                                </a:lnTo>
                                <a:lnTo>
                                  <a:pt x="874603" y="1129142"/>
                                </a:lnTo>
                                <a:lnTo>
                                  <a:pt x="873545" y="1126759"/>
                                </a:lnTo>
                                <a:lnTo>
                                  <a:pt x="873281" y="1125964"/>
                                </a:lnTo>
                                <a:lnTo>
                                  <a:pt x="872752" y="1124110"/>
                                </a:lnTo>
                                <a:lnTo>
                                  <a:pt x="872487" y="1124110"/>
                                </a:lnTo>
                                <a:lnTo>
                                  <a:pt x="872487" y="1121992"/>
                                </a:lnTo>
                                <a:lnTo>
                                  <a:pt x="872487" y="1121727"/>
                                </a:lnTo>
                                <a:lnTo>
                                  <a:pt x="872487" y="1121197"/>
                                </a:lnTo>
                                <a:lnTo>
                                  <a:pt x="872487" y="1120932"/>
                                </a:lnTo>
                                <a:lnTo>
                                  <a:pt x="872487" y="1087034"/>
                                </a:lnTo>
                                <a:lnTo>
                                  <a:pt x="872752" y="1087034"/>
                                </a:lnTo>
                                <a:lnTo>
                                  <a:pt x="871694" y="1080413"/>
                                </a:lnTo>
                                <a:lnTo>
                                  <a:pt x="870636" y="1074057"/>
                                </a:lnTo>
                                <a:lnTo>
                                  <a:pt x="868784" y="1067966"/>
                                </a:lnTo>
                                <a:lnTo>
                                  <a:pt x="866932" y="1062404"/>
                                </a:lnTo>
                                <a:lnTo>
                                  <a:pt x="864816" y="1057108"/>
                                </a:lnTo>
                                <a:lnTo>
                                  <a:pt x="862700" y="1052076"/>
                                </a:lnTo>
                                <a:lnTo>
                                  <a:pt x="860319" y="1047574"/>
                                </a:lnTo>
                                <a:lnTo>
                                  <a:pt x="857939" y="1043071"/>
                                </a:lnTo>
                                <a:lnTo>
                                  <a:pt x="853707" y="1036980"/>
                                </a:lnTo>
                                <a:lnTo>
                                  <a:pt x="853442" y="1035921"/>
                                </a:lnTo>
                                <a:lnTo>
                                  <a:pt x="849474" y="1030889"/>
                                </a:lnTo>
                                <a:lnTo>
                                  <a:pt x="848681" y="1029830"/>
                                </a:lnTo>
                                <a:lnTo>
                                  <a:pt x="844977" y="1025328"/>
                                </a:lnTo>
                                <a:lnTo>
                                  <a:pt x="844184" y="1024533"/>
                                </a:lnTo>
                                <a:lnTo>
                                  <a:pt x="840216" y="1020296"/>
                                </a:lnTo>
                                <a:lnTo>
                                  <a:pt x="839423" y="1019501"/>
                                </a:lnTo>
                                <a:lnTo>
                                  <a:pt x="835719" y="1015794"/>
                                </a:lnTo>
                                <a:lnTo>
                                  <a:pt x="834661" y="1014734"/>
                                </a:lnTo>
                                <a:lnTo>
                                  <a:pt x="831487" y="1011556"/>
                                </a:lnTo>
                                <a:lnTo>
                                  <a:pt x="827519" y="1008113"/>
                                </a:lnTo>
                                <a:lnTo>
                                  <a:pt x="827255" y="1007849"/>
                                </a:lnTo>
                                <a:lnTo>
                                  <a:pt x="823816" y="1004671"/>
                                </a:lnTo>
                                <a:lnTo>
                                  <a:pt x="821171" y="1001493"/>
                                </a:lnTo>
                                <a:lnTo>
                                  <a:pt x="818790" y="998579"/>
                                </a:lnTo>
                                <a:lnTo>
                                  <a:pt x="817468" y="995931"/>
                                </a:lnTo>
                                <a:lnTo>
                                  <a:pt x="817203" y="996196"/>
                                </a:lnTo>
                                <a:lnTo>
                                  <a:pt x="816939" y="996196"/>
                                </a:lnTo>
                                <a:lnTo>
                                  <a:pt x="816674" y="992753"/>
                                </a:lnTo>
                                <a:lnTo>
                                  <a:pt x="816674" y="959649"/>
                                </a:lnTo>
                                <a:lnTo>
                                  <a:pt x="807945" y="951969"/>
                                </a:lnTo>
                                <a:lnTo>
                                  <a:pt x="798952" y="944024"/>
                                </a:lnTo>
                                <a:lnTo>
                                  <a:pt x="790222" y="935549"/>
                                </a:lnTo>
                                <a:lnTo>
                                  <a:pt x="781493" y="927339"/>
                                </a:lnTo>
                                <a:lnTo>
                                  <a:pt x="772764" y="918865"/>
                                </a:lnTo>
                                <a:lnTo>
                                  <a:pt x="762713" y="908007"/>
                                </a:lnTo>
                                <a:lnTo>
                                  <a:pt x="754777" y="900062"/>
                                </a:lnTo>
                                <a:lnTo>
                                  <a:pt x="747371" y="891587"/>
                                </a:lnTo>
                                <a:lnTo>
                                  <a:pt x="736790" y="879934"/>
                                </a:lnTo>
                                <a:lnTo>
                                  <a:pt x="722242" y="862985"/>
                                </a:lnTo>
                                <a:lnTo>
                                  <a:pt x="712190" y="850803"/>
                                </a:lnTo>
                                <a:lnTo>
                                  <a:pt x="697906" y="833059"/>
                                </a:lnTo>
                                <a:lnTo>
                                  <a:pt x="688648" y="820612"/>
                                </a:lnTo>
                                <a:lnTo>
                                  <a:pt x="674629" y="801809"/>
                                </a:lnTo>
                                <a:lnTo>
                                  <a:pt x="666164" y="790421"/>
                                </a:lnTo>
                                <a:lnTo>
                                  <a:pt x="652145" y="769764"/>
                                </a:lnTo>
                                <a:lnTo>
                                  <a:pt x="644739" y="759435"/>
                                </a:lnTo>
                                <a:lnTo>
                                  <a:pt x="636538" y="746723"/>
                                </a:lnTo>
                                <a:lnTo>
                                  <a:pt x="628603" y="734011"/>
                                </a:lnTo>
                                <a:lnTo>
                                  <a:pt x="625429" y="729244"/>
                                </a:lnTo>
                                <a:lnTo>
                                  <a:pt x="615377" y="713089"/>
                                </a:lnTo>
                                <a:lnTo>
                                  <a:pt x="605855" y="696670"/>
                                </a:lnTo>
                                <a:lnTo>
                                  <a:pt x="596861" y="681045"/>
                                </a:lnTo>
                                <a:lnTo>
                                  <a:pt x="588132" y="665420"/>
                                </a:lnTo>
                                <a:lnTo>
                                  <a:pt x="589719" y="669127"/>
                                </a:lnTo>
                                <a:lnTo>
                                  <a:pt x="574906" y="639996"/>
                                </a:lnTo>
                                <a:lnTo>
                                  <a:pt x="569087" y="627813"/>
                                </a:lnTo>
                                <a:lnTo>
                                  <a:pt x="563267" y="616425"/>
                                </a:lnTo>
                                <a:lnTo>
                                  <a:pt x="558242" y="605038"/>
                                </a:lnTo>
                                <a:lnTo>
                                  <a:pt x="553480" y="594180"/>
                                </a:lnTo>
                                <a:lnTo>
                                  <a:pt x="548983" y="583321"/>
                                </a:lnTo>
                                <a:lnTo>
                                  <a:pt x="545280" y="573258"/>
                                </a:lnTo>
                                <a:lnTo>
                                  <a:pt x="541842" y="563724"/>
                                </a:lnTo>
                                <a:lnTo>
                                  <a:pt x="538932" y="554719"/>
                                </a:lnTo>
                                <a:lnTo>
                                  <a:pt x="536287" y="547304"/>
                                </a:lnTo>
                                <a:lnTo>
                                  <a:pt x="529938" y="525058"/>
                                </a:lnTo>
                                <a:lnTo>
                                  <a:pt x="525441" y="508638"/>
                                </a:lnTo>
                                <a:lnTo>
                                  <a:pt x="520151" y="488776"/>
                                </a:lnTo>
                                <a:lnTo>
                                  <a:pt x="514067" y="465471"/>
                                </a:lnTo>
                                <a:lnTo>
                                  <a:pt x="507190" y="438723"/>
                                </a:lnTo>
                                <a:lnTo>
                                  <a:pt x="500312" y="408532"/>
                                </a:lnTo>
                                <a:lnTo>
                                  <a:pt x="492377" y="375427"/>
                                </a:lnTo>
                                <a:lnTo>
                                  <a:pt x="484441" y="339145"/>
                                </a:lnTo>
                                <a:lnTo>
                                  <a:pt x="476241" y="299685"/>
                                </a:lnTo>
                                <a:lnTo>
                                  <a:pt x="467777" y="257312"/>
                                </a:lnTo>
                                <a:lnTo>
                                  <a:pt x="459577" y="211761"/>
                                </a:lnTo>
                                <a:lnTo>
                                  <a:pt x="451112" y="163826"/>
                                </a:lnTo>
                                <a:lnTo>
                                  <a:pt x="442912" y="112713"/>
                                </a:lnTo>
                                <a:close/>
                                <a:moveTo>
                                  <a:pt x="208966" y="79375"/>
                                </a:moveTo>
                                <a:lnTo>
                                  <a:pt x="216098" y="79375"/>
                                </a:lnTo>
                                <a:lnTo>
                                  <a:pt x="224816" y="79375"/>
                                </a:lnTo>
                                <a:lnTo>
                                  <a:pt x="233534" y="79904"/>
                                </a:lnTo>
                                <a:lnTo>
                                  <a:pt x="242252" y="80698"/>
                                </a:lnTo>
                                <a:lnTo>
                                  <a:pt x="250706" y="82286"/>
                                </a:lnTo>
                                <a:lnTo>
                                  <a:pt x="258895" y="83874"/>
                                </a:lnTo>
                                <a:lnTo>
                                  <a:pt x="266821" y="85462"/>
                                </a:lnTo>
                                <a:lnTo>
                                  <a:pt x="274746" y="87844"/>
                                </a:lnTo>
                                <a:lnTo>
                                  <a:pt x="282407" y="90226"/>
                                </a:lnTo>
                                <a:lnTo>
                                  <a:pt x="289804" y="93137"/>
                                </a:lnTo>
                                <a:lnTo>
                                  <a:pt x="297201" y="96313"/>
                                </a:lnTo>
                                <a:lnTo>
                                  <a:pt x="304070" y="99489"/>
                                </a:lnTo>
                                <a:lnTo>
                                  <a:pt x="311203" y="103194"/>
                                </a:lnTo>
                                <a:lnTo>
                                  <a:pt x="318071" y="106900"/>
                                </a:lnTo>
                                <a:lnTo>
                                  <a:pt x="324412" y="111134"/>
                                </a:lnTo>
                                <a:lnTo>
                                  <a:pt x="330752" y="115369"/>
                                </a:lnTo>
                                <a:lnTo>
                                  <a:pt x="336828" y="119603"/>
                                </a:lnTo>
                                <a:lnTo>
                                  <a:pt x="342640" y="124102"/>
                                </a:lnTo>
                                <a:lnTo>
                                  <a:pt x="348188" y="128866"/>
                                </a:lnTo>
                                <a:lnTo>
                                  <a:pt x="353735" y="133630"/>
                                </a:lnTo>
                                <a:lnTo>
                                  <a:pt x="359283" y="138659"/>
                                </a:lnTo>
                                <a:lnTo>
                                  <a:pt x="364303" y="143687"/>
                                </a:lnTo>
                                <a:lnTo>
                                  <a:pt x="369322" y="148716"/>
                                </a:lnTo>
                                <a:lnTo>
                                  <a:pt x="374077" y="154009"/>
                                </a:lnTo>
                                <a:lnTo>
                                  <a:pt x="378568" y="159567"/>
                                </a:lnTo>
                                <a:lnTo>
                                  <a:pt x="387022" y="170153"/>
                                </a:lnTo>
                                <a:lnTo>
                                  <a:pt x="394947" y="181004"/>
                                </a:lnTo>
                                <a:lnTo>
                                  <a:pt x="402344" y="192119"/>
                                </a:lnTo>
                                <a:lnTo>
                                  <a:pt x="408949" y="202971"/>
                                </a:lnTo>
                                <a:lnTo>
                                  <a:pt x="415289" y="213821"/>
                                </a:lnTo>
                                <a:lnTo>
                                  <a:pt x="420837" y="224672"/>
                                </a:lnTo>
                                <a:lnTo>
                                  <a:pt x="425856" y="235259"/>
                                </a:lnTo>
                                <a:lnTo>
                                  <a:pt x="430611" y="245316"/>
                                </a:lnTo>
                                <a:lnTo>
                                  <a:pt x="434838" y="255637"/>
                                </a:lnTo>
                                <a:lnTo>
                                  <a:pt x="438537" y="264900"/>
                                </a:lnTo>
                                <a:lnTo>
                                  <a:pt x="441971" y="273899"/>
                                </a:lnTo>
                                <a:lnTo>
                                  <a:pt x="444613" y="282103"/>
                                </a:lnTo>
                                <a:lnTo>
                                  <a:pt x="449368" y="296924"/>
                                </a:lnTo>
                                <a:lnTo>
                                  <a:pt x="452538" y="308304"/>
                                </a:lnTo>
                                <a:lnTo>
                                  <a:pt x="454388" y="315980"/>
                                </a:lnTo>
                                <a:lnTo>
                                  <a:pt x="455444" y="319420"/>
                                </a:lnTo>
                                <a:lnTo>
                                  <a:pt x="455973" y="323655"/>
                                </a:lnTo>
                                <a:lnTo>
                                  <a:pt x="456237" y="328154"/>
                                </a:lnTo>
                                <a:lnTo>
                                  <a:pt x="456237" y="332653"/>
                                </a:lnTo>
                                <a:lnTo>
                                  <a:pt x="455708" y="337152"/>
                                </a:lnTo>
                                <a:lnTo>
                                  <a:pt x="454652" y="341387"/>
                                </a:lnTo>
                                <a:lnTo>
                                  <a:pt x="453331" y="345621"/>
                                </a:lnTo>
                                <a:lnTo>
                                  <a:pt x="451746" y="349591"/>
                                </a:lnTo>
                                <a:lnTo>
                                  <a:pt x="449368" y="353296"/>
                                </a:lnTo>
                                <a:lnTo>
                                  <a:pt x="447255" y="357002"/>
                                </a:lnTo>
                                <a:lnTo>
                                  <a:pt x="444349" y="359913"/>
                                </a:lnTo>
                                <a:lnTo>
                                  <a:pt x="441707" y="363089"/>
                                </a:lnTo>
                                <a:lnTo>
                                  <a:pt x="438273" y="366000"/>
                                </a:lnTo>
                                <a:lnTo>
                                  <a:pt x="434574" y="368117"/>
                                </a:lnTo>
                                <a:lnTo>
                                  <a:pt x="430876" y="370234"/>
                                </a:lnTo>
                                <a:lnTo>
                                  <a:pt x="426913" y="371822"/>
                                </a:lnTo>
                                <a:lnTo>
                                  <a:pt x="422422" y="372881"/>
                                </a:lnTo>
                                <a:lnTo>
                                  <a:pt x="418459" y="373675"/>
                                </a:lnTo>
                                <a:lnTo>
                                  <a:pt x="414232" y="373940"/>
                                </a:lnTo>
                                <a:lnTo>
                                  <a:pt x="409741" y="373940"/>
                                </a:lnTo>
                                <a:lnTo>
                                  <a:pt x="405779" y="373410"/>
                                </a:lnTo>
                                <a:lnTo>
                                  <a:pt x="401552" y="372352"/>
                                </a:lnTo>
                                <a:lnTo>
                                  <a:pt x="397589" y="371028"/>
                                </a:lnTo>
                                <a:lnTo>
                                  <a:pt x="393891" y="369176"/>
                                </a:lnTo>
                                <a:lnTo>
                                  <a:pt x="390192" y="367059"/>
                                </a:lnTo>
                                <a:lnTo>
                                  <a:pt x="387022" y="364412"/>
                                </a:lnTo>
                                <a:lnTo>
                                  <a:pt x="383852" y="361765"/>
                                </a:lnTo>
                                <a:lnTo>
                                  <a:pt x="380946" y="358589"/>
                                </a:lnTo>
                                <a:lnTo>
                                  <a:pt x="378304" y="355149"/>
                                </a:lnTo>
                                <a:lnTo>
                                  <a:pt x="375926" y="351708"/>
                                </a:lnTo>
                                <a:lnTo>
                                  <a:pt x="374077" y="347739"/>
                                </a:lnTo>
                                <a:lnTo>
                                  <a:pt x="372492" y="343504"/>
                                </a:lnTo>
                                <a:lnTo>
                                  <a:pt x="371435" y="339005"/>
                                </a:lnTo>
                                <a:lnTo>
                                  <a:pt x="371171" y="338476"/>
                                </a:lnTo>
                                <a:lnTo>
                                  <a:pt x="370643" y="335299"/>
                                </a:lnTo>
                                <a:lnTo>
                                  <a:pt x="367209" y="323390"/>
                                </a:lnTo>
                                <a:lnTo>
                                  <a:pt x="364831" y="315186"/>
                                </a:lnTo>
                                <a:lnTo>
                                  <a:pt x="361397" y="305393"/>
                                </a:lnTo>
                                <a:lnTo>
                                  <a:pt x="357170" y="294542"/>
                                </a:lnTo>
                                <a:lnTo>
                                  <a:pt x="352415" y="283162"/>
                                </a:lnTo>
                                <a:lnTo>
                                  <a:pt x="346867" y="270988"/>
                                </a:lnTo>
                                <a:lnTo>
                                  <a:pt x="340527" y="258549"/>
                                </a:lnTo>
                                <a:lnTo>
                                  <a:pt x="337092" y="252462"/>
                                </a:lnTo>
                                <a:lnTo>
                                  <a:pt x="333394" y="246374"/>
                                </a:lnTo>
                                <a:lnTo>
                                  <a:pt x="329431" y="240023"/>
                                </a:lnTo>
                                <a:lnTo>
                                  <a:pt x="325468" y="234200"/>
                                </a:lnTo>
                                <a:lnTo>
                                  <a:pt x="321241" y="228378"/>
                                </a:lnTo>
                                <a:lnTo>
                                  <a:pt x="316750" y="222555"/>
                                </a:lnTo>
                                <a:lnTo>
                                  <a:pt x="312259" y="216997"/>
                                </a:lnTo>
                                <a:lnTo>
                                  <a:pt x="307504" y="211704"/>
                                </a:lnTo>
                                <a:lnTo>
                                  <a:pt x="302749" y="206676"/>
                                </a:lnTo>
                                <a:lnTo>
                                  <a:pt x="297465" y="201912"/>
                                </a:lnTo>
                                <a:lnTo>
                                  <a:pt x="292446" y="197148"/>
                                </a:lnTo>
                                <a:lnTo>
                                  <a:pt x="286898" y="192913"/>
                                </a:lnTo>
                                <a:lnTo>
                                  <a:pt x="279501" y="187885"/>
                                </a:lnTo>
                                <a:lnTo>
                                  <a:pt x="271576" y="183386"/>
                                </a:lnTo>
                                <a:lnTo>
                                  <a:pt x="267877" y="181004"/>
                                </a:lnTo>
                                <a:lnTo>
                                  <a:pt x="263651" y="179151"/>
                                </a:lnTo>
                                <a:lnTo>
                                  <a:pt x="259424" y="177299"/>
                                </a:lnTo>
                                <a:lnTo>
                                  <a:pt x="255197" y="175711"/>
                                </a:lnTo>
                                <a:lnTo>
                                  <a:pt x="250706" y="174387"/>
                                </a:lnTo>
                                <a:lnTo>
                                  <a:pt x="246215" y="173329"/>
                                </a:lnTo>
                                <a:lnTo>
                                  <a:pt x="241460" y="172006"/>
                                </a:lnTo>
                                <a:lnTo>
                                  <a:pt x="236704" y="170947"/>
                                </a:lnTo>
                                <a:lnTo>
                                  <a:pt x="231949" y="170418"/>
                                </a:lnTo>
                                <a:lnTo>
                                  <a:pt x="226930" y="169888"/>
                                </a:lnTo>
                                <a:lnTo>
                                  <a:pt x="221382" y="169624"/>
                                </a:lnTo>
                                <a:lnTo>
                                  <a:pt x="216098" y="169359"/>
                                </a:lnTo>
                                <a:lnTo>
                                  <a:pt x="206852" y="169624"/>
                                </a:lnTo>
                                <a:lnTo>
                                  <a:pt x="197078" y="170682"/>
                                </a:lnTo>
                                <a:lnTo>
                                  <a:pt x="187039" y="172270"/>
                                </a:lnTo>
                                <a:lnTo>
                                  <a:pt x="175943" y="174652"/>
                                </a:lnTo>
                                <a:lnTo>
                                  <a:pt x="170395" y="176240"/>
                                </a:lnTo>
                                <a:lnTo>
                                  <a:pt x="165112" y="178357"/>
                                </a:lnTo>
                                <a:lnTo>
                                  <a:pt x="160093" y="180475"/>
                                </a:lnTo>
                                <a:lnTo>
                                  <a:pt x="155337" y="182856"/>
                                </a:lnTo>
                                <a:lnTo>
                                  <a:pt x="150846" y="185503"/>
                                </a:lnTo>
                                <a:lnTo>
                                  <a:pt x="146355" y="188679"/>
                                </a:lnTo>
                                <a:lnTo>
                                  <a:pt x="142128" y="191855"/>
                                </a:lnTo>
                                <a:lnTo>
                                  <a:pt x="137901" y="195295"/>
                                </a:lnTo>
                                <a:lnTo>
                                  <a:pt x="133939" y="199001"/>
                                </a:lnTo>
                                <a:lnTo>
                                  <a:pt x="129976" y="203235"/>
                                </a:lnTo>
                                <a:lnTo>
                                  <a:pt x="126542" y="207470"/>
                                </a:lnTo>
                                <a:lnTo>
                                  <a:pt x="122843" y="212234"/>
                                </a:lnTo>
                                <a:lnTo>
                                  <a:pt x="119409" y="216997"/>
                                </a:lnTo>
                                <a:lnTo>
                                  <a:pt x="115975" y="222291"/>
                                </a:lnTo>
                                <a:lnTo>
                                  <a:pt x="113069" y="227584"/>
                                </a:lnTo>
                                <a:lnTo>
                                  <a:pt x="109899" y="233406"/>
                                </a:lnTo>
                                <a:lnTo>
                                  <a:pt x="106993" y="239493"/>
                                </a:lnTo>
                                <a:lnTo>
                                  <a:pt x="104351" y="245580"/>
                                </a:lnTo>
                                <a:lnTo>
                                  <a:pt x="101709" y="251932"/>
                                </a:lnTo>
                                <a:lnTo>
                                  <a:pt x="99596" y="258549"/>
                                </a:lnTo>
                                <a:lnTo>
                                  <a:pt x="97218" y="265430"/>
                                </a:lnTo>
                                <a:lnTo>
                                  <a:pt x="95369" y="272311"/>
                                </a:lnTo>
                                <a:lnTo>
                                  <a:pt x="93519" y="279721"/>
                                </a:lnTo>
                                <a:lnTo>
                                  <a:pt x="91934" y="286867"/>
                                </a:lnTo>
                                <a:lnTo>
                                  <a:pt x="90614" y="294278"/>
                                </a:lnTo>
                                <a:lnTo>
                                  <a:pt x="89293" y="301953"/>
                                </a:lnTo>
                                <a:lnTo>
                                  <a:pt x="88236" y="309363"/>
                                </a:lnTo>
                                <a:lnTo>
                                  <a:pt x="87443" y="317038"/>
                                </a:lnTo>
                                <a:lnTo>
                                  <a:pt x="86915" y="324713"/>
                                </a:lnTo>
                                <a:lnTo>
                                  <a:pt x="86387" y="332388"/>
                                </a:lnTo>
                                <a:lnTo>
                                  <a:pt x="86122" y="340063"/>
                                </a:lnTo>
                                <a:lnTo>
                                  <a:pt x="86122" y="348003"/>
                                </a:lnTo>
                                <a:lnTo>
                                  <a:pt x="86122" y="355678"/>
                                </a:lnTo>
                                <a:lnTo>
                                  <a:pt x="86387" y="363618"/>
                                </a:lnTo>
                                <a:lnTo>
                                  <a:pt x="86915" y="371558"/>
                                </a:lnTo>
                                <a:lnTo>
                                  <a:pt x="87443" y="379497"/>
                                </a:lnTo>
                                <a:lnTo>
                                  <a:pt x="88236" y="386908"/>
                                </a:lnTo>
                                <a:lnTo>
                                  <a:pt x="89293" y="394318"/>
                                </a:lnTo>
                                <a:lnTo>
                                  <a:pt x="90614" y="401729"/>
                                </a:lnTo>
                                <a:lnTo>
                                  <a:pt x="91934" y="408874"/>
                                </a:lnTo>
                                <a:lnTo>
                                  <a:pt x="93519" y="416020"/>
                                </a:lnTo>
                                <a:lnTo>
                                  <a:pt x="95105" y="422372"/>
                                </a:lnTo>
                                <a:lnTo>
                                  <a:pt x="96954" y="428724"/>
                                </a:lnTo>
                                <a:lnTo>
                                  <a:pt x="99067" y="435076"/>
                                </a:lnTo>
                                <a:lnTo>
                                  <a:pt x="100916" y="440898"/>
                                </a:lnTo>
                                <a:lnTo>
                                  <a:pt x="103030" y="446456"/>
                                </a:lnTo>
                                <a:lnTo>
                                  <a:pt x="105408" y="452014"/>
                                </a:lnTo>
                                <a:lnTo>
                                  <a:pt x="107521" y="456778"/>
                                </a:lnTo>
                                <a:lnTo>
                                  <a:pt x="112012" y="464982"/>
                                </a:lnTo>
                                <a:lnTo>
                                  <a:pt x="116503" y="473186"/>
                                </a:lnTo>
                                <a:lnTo>
                                  <a:pt x="121258" y="481391"/>
                                </a:lnTo>
                                <a:lnTo>
                                  <a:pt x="126542" y="489331"/>
                                </a:lnTo>
                                <a:lnTo>
                                  <a:pt x="131561" y="497006"/>
                                </a:lnTo>
                                <a:lnTo>
                                  <a:pt x="137109" y="504945"/>
                                </a:lnTo>
                                <a:lnTo>
                                  <a:pt x="142657" y="512620"/>
                                </a:lnTo>
                                <a:lnTo>
                                  <a:pt x="148204" y="519766"/>
                                </a:lnTo>
                                <a:lnTo>
                                  <a:pt x="154545" y="527441"/>
                                </a:lnTo>
                                <a:lnTo>
                                  <a:pt x="160357" y="534587"/>
                                </a:lnTo>
                                <a:lnTo>
                                  <a:pt x="166697" y="541733"/>
                                </a:lnTo>
                                <a:lnTo>
                                  <a:pt x="173301" y="548614"/>
                                </a:lnTo>
                                <a:lnTo>
                                  <a:pt x="179906" y="555495"/>
                                </a:lnTo>
                                <a:lnTo>
                                  <a:pt x="186775" y="562376"/>
                                </a:lnTo>
                                <a:lnTo>
                                  <a:pt x="193643" y="568993"/>
                                </a:lnTo>
                                <a:lnTo>
                                  <a:pt x="200776" y="575609"/>
                                </a:lnTo>
                                <a:lnTo>
                                  <a:pt x="207909" y="581696"/>
                                </a:lnTo>
                                <a:lnTo>
                                  <a:pt x="215306" y="588048"/>
                                </a:lnTo>
                                <a:lnTo>
                                  <a:pt x="230364" y="600222"/>
                                </a:lnTo>
                                <a:lnTo>
                                  <a:pt x="246215" y="612132"/>
                                </a:lnTo>
                                <a:lnTo>
                                  <a:pt x="261801" y="623248"/>
                                </a:lnTo>
                                <a:lnTo>
                                  <a:pt x="278180" y="634098"/>
                                </a:lnTo>
                                <a:lnTo>
                                  <a:pt x="294559" y="644420"/>
                                </a:lnTo>
                                <a:lnTo>
                                  <a:pt x="311467" y="654477"/>
                                </a:lnTo>
                                <a:lnTo>
                                  <a:pt x="328374" y="663740"/>
                                </a:lnTo>
                                <a:lnTo>
                                  <a:pt x="345546" y="673003"/>
                                </a:lnTo>
                                <a:lnTo>
                                  <a:pt x="362453" y="681472"/>
                                </a:lnTo>
                                <a:lnTo>
                                  <a:pt x="379361" y="689677"/>
                                </a:lnTo>
                                <a:lnTo>
                                  <a:pt x="396532" y="697352"/>
                                </a:lnTo>
                                <a:lnTo>
                                  <a:pt x="412911" y="705027"/>
                                </a:lnTo>
                                <a:lnTo>
                                  <a:pt x="429819" y="711643"/>
                                </a:lnTo>
                                <a:lnTo>
                                  <a:pt x="446198" y="718525"/>
                                </a:lnTo>
                                <a:lnTo>
                                  <a:pt x="462049" y="724612"/>
                                </a:lnTo>
                                <a:lnTo>
                                  <a:pt x="477899" y="730963"/>
                                </a:lnTo>
                                <a:lnTo>
                                  <a:pt x="492958" y="736257"/>
                                </a:lnTo>
                                <a:lnTo>
                                  <a:pt x="521753" y="746578"/>
                                </a:lnTo>
                                <a:lnTo>
                                  <a:pt x="548435" y="755577"/>
                                </a:lnTo>
                                <a:lnTo>
                                  <a:pt x="572211" y="763516"/>
                                </a:lnTo>
                                <a:lnTo>
                                  <a:pt x="595987" y="771456"/>
                                </a:lnTo>
                                <a:lnTo>
                                  <a:pt x="606290" y="775161"/>
                                </a:lnTo>
                                <a:lnTo>
                                  <a:pt x="615536" y="778602"/>
                                </a:lnTo>
                                <a:lnTo>
                                  <a:pt x="624783" y="782572"/>
                                </a:lnTo>
                                <a:lnTo>
                                  <a:pt x="629274" y="784954"/>
                                </a:lnTo>
                                <a:lnTo>
                                  <a:pt x="634029" y="787600"/>
                                </a:lnTo>
                                <a:lnTo>
                                  <a:pt x="640633" y="792099"/>
                                </a:lnTo>
                                <a:lnTo>
                                  <a:pt x="646974" y="796863"/>
                                </a:lnTo>
                                <a:lnTo>
                                  <a:pt x="652786" y="802156"/>
                                </a:lnTo>
                                <a:lnTo>
                                  <a:pt x="658069" y="807714"/>
                                </a:lnTo>
                                <a:lnTo>
                                  <a:pt x="663088" y="813801"/>
                                </a:lnTo>
                                <a:lnTo>
                                  <a:pt x="667579" y="819888"/>
                                </a:lnTo>
                                <a:lnTo>
                                  <a:pt x="671806" y="826240"/>
                                </a:lnTo>
                                <a:lnTo>
                                  <a:pt x="675505" y="833121"/>
                                </a:lnTo>
                                <a:lnTo>
                                  <a:pt x="679203" y="840003"/>
                                </a:lnTo>
                                <a:lnTo>
                                  <a:pt x="681845" y="847413"/>
                                </a:lnTo>
                                <a:lnTo>
                                  <a:pt x="684487" y="854823"/>
                                </a:lnTo>
                                <a:lnTo>
                                  <a:pt x="686600" y="862498"/>
                                </a:lnTo>
                                <a:lnTo>
                                  <a:pt x="688450" y="870174"/>
                                </a:lnTo>
                                <a:lnTo>
                                  <a:pt x="689770" y="878378"/>
                                </a:lnTo>
                                <a:lnTo>
                                  <a:pt x="690299" y="886318"/>
                                </a:lnTo>
                                <a:lnTo>
                                  <a:pt x="690563" y="894522"/>
                                </a:lnTo>
                                <a:lnTo>
                                  <a:pt x="690563" y="899551"/>
                                </a:lnTo>
                                <a:lnTo>
                                  <a:pt x="690299" y="904844"/>
                                </a:lnTo>
                                <a:lnTo>
                                  <a:pt x="689770" y="909872"/>
                                </a:lnTo>
                                <a:lnTo>
                                  <a:pt x="688978" y="915165"/>
                                </a:lnTo>
                                <a:lnTo>
                                  <a:pt x="688185" y="920194"/>
                                </a:lnTo>
                                <a:lnTo>
                                  <a:pt x="686865" y="925487"/>
                                </a:lnTo>
                                <a:lnTo>
                                  <a:pt x="685279" y="930516"/>
                                </a:lnTo>
                                <a:lnTo>
                                  <a:pt x="683694" y="935544"/>
                                </a:lnTo>
                                <a:lnTo>
                                  <a:pt x="681581" y="941102"/>
                                </a:lnTo>
                                <a:lnTo>
                                  <a:pt x="679467" y="945866"/>
                                </a:lnTo>
                                <a:lnTo>
                                  <a:pt x="677090" y="950894"/>
                                </a:lnTo>
                                <a:lnTo>
                                  <a:pt x="674448" y="955658"/>
                                </a:lnTo>
                                <a:lnTo>
                                  <a:pt x="671278" y="960422"/>
                                </a:lnTo>
                                <a:lnTo>
                                  <a:pt x="668108" y="965186"/>
                                </a:lnTo>
                                <a:lnTo>
                                  <a:pt x="664409" y="969685"/>
                                </a:lnTo>
                                <a:lnTo>
                                  <a:pt x="660975" y="973920"/>
                                </a:lnTo>
                                <a:lnTo>
                                  <a:pt x="657012" y="978154"/>
                                </a:lnTo>
                                <a:lnTo>
                                  <a:pt x="652786" y="982389"/>
                                </a:lnTo>
                                <a:lnTo>
                                  <a:pt x="648295" y="985829"/>
                                </a:lnTo>
                                <a:lnTo>
                                  <a:pt x="643539" y="989534"/>
                                </a:lnTo>
                                <a:lnTo>
                                  <a:pt x="638784" y="992975"/>
                                </a:lnTo>
                                <a:lnTo>
                                  <a:pt x="633765" y="996415"/>
                                </a:lnTo>
                                <a:lnTo>
                                  <a:pt x="628745" y="999327"/>
                                </a:lnTo>
                                <a:lnTo>
                                  <a:pt x="623198" y="1002238"/>
                                </a:lnTo>
                                <a:lnTo>
                                  <a:pt x="617650" y="1004620"/>
                                </a:lnTo>
                                <a:lnTo>
                                  <a:pt x="611838" y="1007266"/>
                                </a:lnTo>
                                <a:lnTo>
                                  <a:pt x="606026" y="1009119"/>
                                </a:lnTo>
                                <a:lnTo>
                                  <a:pt x="599950" y="1011501"/>
                                </a:lnTo>
                                <a:lnTo>
                                  <a:pt x="593610" y="1013089"/>
                                </a:lnTo>
                                <a:lnTo>
                                  <a:pt x="587005" y="1014942"/>
                                </a:lnTo>
                                <a:lnTo>
                                  <a:pt x="580665" y="1016000"/>
                                </a:lnTo>
                                <a:lnTo>
                                  <a:pt x="574060" y="1017323"/>
                                </a:lnTo>
                                <a:lnTo>
                                  <a:pt x="569834" y="1017588"/>
                                </a:lnTo>
                                <a:lnTo>
                                  <a:pt x="565343" y="1017588"/>
                                </a:lnTo>
                                <a:lnTo>
                                  <a:pt x="561116" y="1017059"/>
                                </a:lnTo>
                                <a:lnTo>
                                  <a:pt x="556889" y="1016265"/>
                                </a:lnTo>
                                <a:lnTo>
                                  <a:pt x="552926" y="1015206"/>
                                </a:lnTo>
                                <a:lnTo>
                                  <a:pt x="549228" y="1013354"/>
                                </a:lnTo>
                                <a:lnTo>
                                  <a:pt x="545529" y="1011236"/>
                                </a:lnTo>
                                <a:lnTo>
                                  <a:pt x="542095" y="1008854"/>
                                </a:lnTo>
                                <a:lnTo>
                                  <a:pt x="538925" y="1006208"/>
                                </a:lnTo>
                                <a:lnTo>
                                  <a:pt x="535755" y="1003032"/>
                                </a:lnTo>
                                <a:lnTo>
                                  <a:pt x="533377" y="999591"/>
                                </a:lnTo>
                                <a:lnTo>
                                  <a:pt x="530999" y="996415"/>
                                </a:lnTo>
                                <a:lnTo>
                                  <a:pt x="528886" y="992446"/>
                                </a:lnTo>
                                <a:lnTo>
                                  <a:pt x="527301" y="988211"/>
                                </a:lnTo>
                                <a:lnTo>
                                  <a:pt x="525980" y="983977"/>
                                </a:lnTo>
                                <a:lnTo>
                                  <a:pt x="525187" y="979477"/>
                                </a:lnTo>
                                <a:lnTo>
                                  <a:pt x="524659" y="974713"/>
                                </a:lnTo>
                                <a:lnTo>
                                  <a:pt x="524659" y="970214"/>
                                </a:lnTo>
                                <a:lnTo>
                                  <a:pt x="525187" y="965980"/>
                                </a:lnTo>
                                <a:lnTo>
                                  <a:pt x="525980" y="961481"/>
                                </a:lnTo>
                                <a:lnTo>
                                  <a:pt x="527037" y="957246"/>
                                </a:lnTo>
                                <a:lnTo>
                                  <a:pt x="528886" y="953276"/>
                                </a:lnTo>
                                <a:lnTo>
                                  <a:pt x="530735" y="949306"/>
                                </a:lnTo>
                                <a:lnTo>
                                  <a:pt x="533113" y="946130"/>
                                </a:lnTo>
                                <a:lnTo>
                                  <a:pt x="535490" y="942690"/>
                                </a:lnTo>
                                <a:lnTo>
                                  <a:pt x="538660" y="939514"/>
                                </a:lnTo>
                                <a:lnTo>
                                  <a:pt x="541831" y="936867"/>
                                </a:lnTo>
                                <a:lnTo>
                                  <a:pt x="545001" y="934221"/>
                                </a:lnTo>
                                <a:lnTo>
                                  <a:pt x="548963" y="932368"/>
                                </a:lnTo>
                                <a:lnTo>
                                  <a:pt x="552926" y="930251"/>
                                </a:lnTo>
                                <a:lnTo>
                                  <a:pt x="556889" y="929192"/>
                                </a:lnTo>
                                <a:lnTo>
                                  <a:pt x="561380" y="928134"/>
                                </a:lnTo>
                                <a:lnTo>
                                  <a:pt x="569041" y="926546"/>
                                </a:lnTo>
                                <a:lnTo>
                                  <a:pt x="575646" y="924958"/>
                                </a:lnTo>
                                <a:lnTo>
                                  <a:pt x="581457" y="923105"/>
                                </a:lnTo>
                                <a:lnTo>
                                  <a:pt x="586213" y="920723"/>
                                </a:lnTo>
                                <a:lnTo>
                                  <a:pt x="590440" y="918606"/>
                                </a:lnTo>
                                <a:lnTo>
                                  <a:pt x="593610" y="916224"/>
                                </a:lnTo>
                                <a:lnTo>
                                  <a:pt x="596516" y="914107"/>
                                </a:lnTo>
                                <a:lnTo>
                                  <a:pt x="598365" y="911990"/>
                                </a:lnTo>
                                <a:lnTo>
                                  <a:pt x="599950" y="910137"/>
                                </a:lnTo>
                                <a:lnTo>
                                  <a:pt x="601535" y="908020"/>
                                </a:lnTo>
                                <a:lnTo>
                                  <a:pt x="602328" y="906167"/>
                                </a:lnTo>
                                <a:lnTo>
                                  <a:pt x="603120" y="904050"/>
                                </a:lnTo>
                                <a:lnTo>
                                  <a:pt x="603913" y="901932"/>
                                </a:lnTo>
                                <a:lnTo>
                                  <a:pt x="604177" y="899551"/>
                                </a:lnTo>
                                <a:lnTo>
                                  <a:pt x="604441" y="897169"/>
                                </a:lnTo>
                                <a:lnTo>
                                  <a:pt x="604705" y="894522"/>
                                </a:lnTo>
                                <a:lnTo>
                                  <a:pt x="604441" y="890023"/>
                                </a:lnTo>
                                <a:lnTo>
                                  <a:pt x="603648" y="885259"/>
                                </a:lnTo>
                                <a:lnTo>
                                  <a:pt x="602063" y="880760"/>
                                </a:lnTo>
                                <a:lnTo>
                                  <a:pt x="599950" y="876261"/>
                                </a:lnTo>
                                <a:lnTo>
                                  <a:pt x="597837" y="872555"/>
                                </a:lnTo>
                                <a:lnTo>
                                  <a:pt x="595195" y="869380"/>
                                </a:lnTo>
                                <a:lnTo>
                                  <a:pt x="593081" y="866998"/>
                                </a:lnTo>
                                <a:lnTo>
                                  <a:pt x="590704" y="865410"/>
                                </a:lnTo>
                                <a:lnTo>
                                  <a:pt x="590175" y="865145"/>
                                </a:lnTo>
                                <a:lnTo>
                                  <a:pt x="587798" y="864086"/>
                                </a:lnTo>
                                <a:lnTo>
                                  <a:pt x="577231" y="859852"/>
                                </a:lnTo>
                                <a:lnTo>
                                  <a:pt x="561908" y="854559"/>
                                </a:lnTo>
                                <a:lnTo>
                                  <a:pt x="542887" y="848207"/>
                                </a:lnTo>
                                <a:lnTo>
                                  <a:pt x="520696" y="840796"/>
                                </a:lnTo>
                                <a:lnTo>
                                  <a:pt x="495599" y="832327"/>
                                </a:lnTo>
                                <a:lnTo>
                                  <a:pt x="468125" y="822800"/>
                                </a:lnTo>
                                <a:lnTo>
                                  <a:pt x="438801" y="811684"/>
                                </a:lnTo>
                                <a:lnTo>
                                  <a:pt x="423479" y="805862"/>
                                </a:lnTo>
                                <a:lnTo>
                                  <a:pt x="407628" y="799774"/>
                                </a:lnTo>
                                <a:lnTo>
                                  <a:pt x="391777" y="792893"/>
                                </a:lnTo>
                                <a:lnTo>
                                  <a:pt x="375398" y="786012"/>
                                </a:lnTo>
                                <a:lnTo>
                                  <a:pt x="358755" y="778602"/>
                                </a:lnTo>
                                <a:lnTo>
                                  <a:pt x="342376" y="770927"/>
                                </a:lnTo>
                                <a:lnTo>
                                  <a:pt x="325468" y="762987"/>
                                </a:lnTo>
                                <a:lnTo>
                                  <a:pt x="308297" y="754253"/>
                                </a:lnTo>
                                <a:lnTo>
                                  <a:pt x="291653" y="745255"/>
                                </a:lnTo>
                                <a:lnTo>
                                  <a:pt x="274482" y="735992"/>
                                </a:lnTo>
                                <a:lnTo>
                                  <a:pt x="257574" y="725670"/>
                                </a:lnTo>
                                <a:lnTo>
                                  <a:pt x="240667" y="715613"/>
                                </a:lnTo>
                                <a:lnTo>
                                  <a:pt x="224024" y="704762"/>
                                </a:lnTo>
                                <a:lnTo>
                                  <a:pt x="207380" y="693382"/>
                                </a:lnTo>
                                <a:lnTo>
                                  <a:pt x="191001" y="681472"/>
                                </a:lnTo>
                                <a:lnTo>
                                  <a:pt x="174887" y="669033"/>
                                </a:lnTo>
                                <a:lnTo>
                                  <a:pt x="164319" y="660564"/>
                                </a:lnTo>
                                <a:lnTo>
                                  <a:pt x="154016" y="651566"/>
                                </a:lnTo>
                                <a:lnTo>
                                  <a:pt x="143449" y="642568"/>
                                </a:lnTo>
                                <a:lnTo>
                                  <a:pt x="133410" y="633305"/>
                                </a:lnTo>
                                <a:lnTo>
                                  <a:pt x="123636" y="623512"/>
                                </a:lnTo>
                                <a:lnTo>
                                  <a:pt x="113861" y="613720"/>
                                </a:lnTo>
                                <a:lnTo>
                                  <a:pt x="104351" y="603663"/>
                                </a:lnTo>
                                <a:lnTo>
                                  <a:pt x="95105" y="593076"/>
                                </a:lnTo>
                                <a:lnTo>
                                  <a:pt x="86122" y="582225"/>
                                </a:lnTo>
                                <a:lnTo>
                                  <a:pt x="77405" y="571374"/>
                                </a:lnTo>
                                <a:lnTo>
                                  <a:pt x="68951" y="559994"/>
                                </a:lnTo>
                                <a:lnTo>
                                  <a:pt x="60761" y="548349"/>
                                </a:lnTo>
                                <a:lnTo>
                                  <a:pt x="52836" y="536440"/>
                                </a:lnTo>
                                <a:lnTo>
                                  <a:pt x="45439" y="524001"/>
                                </a:lnTo>
                                <a:lnTo>
                                  <a:pt x="38306" y="511562"/>
                                </a:lnTo>
                                <a:lnTo>
                                  <a:pt x="31702" y="498594"/>
                                </a:lnTo>
                                <a:lnTo>
                                  <a:pt x="27739" y="490389"/>
                                </a:lnTo>
                                <a:lnTo>
                                  <a:pt x="24041" y="482185"/>
                                </a:lnTo>
                                <a:lnTo>
                                  <a:pt x="20606" y="473451"/>
                                </a:lnTo>
                                <a:lnTo>
                                  <a:pt x="17700" y="464717"/>
                                </a:lnTo>
                                <a:lnTo>
                                  <a:pt x="14794" y="455719"/>
                                </a:lnTo>
                                <a:lnTo>
                                  <a:pt x="12417" y="446456"/>
                                </a:lnTo>
                                <a:lnTo>
                                  <a:pt x="10039" y="437193"/>
                                </a:lnTo>
                                <a:lnTo>
                                  <a:pt x="7926" y="427665"/>
                                </a:lnTo>
                                <a:lnTo>
                                  <a:pt x="6076" y="418137"/>
                                </a:lnTo>
                                <a:lnTo>
                                  <a:pt x="4491" y="408345"/>
                                </a:lnTo>
                                <a:lnTo>
                                  <a:pt x="3170" y="398553"/>
                                </a:lnTo>
                                <a:lnTo>
                                  <a:pt x="1850" y="388761"/>
                                </a:lnTo>
                                <a:lnTo>
                                  <a:pt x="1057" y="378439"/>
                                </a:lnTo>
                                <a:lnTo>
                                  <a:pt x="529" y="368382"/>
                                </a:lnTo>
                                <a:lnTo>
                                  <a:pt x="264" y="358060"/>
                                </a:lnTo>
                                <a:lnTo>
                                  <a:pt x="0" y="348003"/>
                                </a:lnTo>
                                <a:lnTo>
                                  <a:pt x="264" y="332653"/>
                                </a:lnTo>
                                <a:lnTo>
                                  <a:pt x="1057" y="317832"/>
                                </a:lnTo>
                                <a:lnTo>
                                  <a:pt x="2378" y="302747"/>
                                </a:lnTo>
                                <a:lnTo>
                                  <a:pt x="4491" y="287926"/>
                                </a:lnTo>
                                <a:lnTo>
                                  <a:pt x="6869" y="272840"/>
                                </a:lnTo>
                                <a:lnTo>
                                  <a:pt x="10039" y="258019"/>
                                </a:lnTo>
                                <a:lnTo>
                                  <a:pt x="11888" y="250874"/>
                                </a:lnTo>
                                <a:lnTo>
                                  <a:pt x="14002" y="243463"/>
                                </a:lnTo>
                                <a:lnTo>
                                  <a:pt x="15851" y="236053"/>
                                </a:lnTo>
                                <a:lnTo>
                                  <a:pt x="18493" y="228907"/>
                                </a:lnTo>
                                <a:lnTo>
                                  <a:pt x="20606" y="221761"/>
                                </a:lnTo>
                                <a:lnTo>
                                  <a:pt x="23512" y="214880"/>
                                </a:lnTo>
                                <a:lnTo>
                                  <a:pt x="26418" y="207734"/>
                                </a:lnTo>
                                <a:lnTo>
                                  <a:pt x="29324" y="200853"/>
                                </a:lnTo>
                                <a:lnTo>
                                  <a:pt x="32494" y="193972"/>
                                </a:lnTo>
                                <a:lnTo>
                                  <a:pt x="36193" y="187356"/>
                                </a:lnTo>
                                <a:lnTo>
                                  <a:pt x="39363" y="180475"/>
                                </a:lnTo>
                                <a:lnTo>
                                  <a:pt x="43326" y="174123"/>
                                </a:lnTo>
                                <a:lnTo>
                                  <a:pt x="47552" y="167506"/>
                                </a:lnTo>
                                <a:lnTo>
                                  <a:pt x="51779" y="161155"/>
                                </a:lnTo>
                                <a:lnTo>
                                  <a:pt x="56270" y="155332"/>
                                </a:lnTo>
                                <a:lnTo>
                                  <a:pt x="60761" y="148980"/>
                                </a:lnTo>
                                <a:lnTo>
                                  <a:pt x="65781" y="143422"/>
                                </a:lnTo>
                                <a:lnTo>
                                  <a:pt x="70800" y="137865"/>
                                </a:lnTo>
                                <a:lnTo>
                                  <a:pt x="76348" y="132307"/>
                                </a:lnTo>
                                <a:lnTo>
                                  <a:pt x="81896" y="126749"/>
                                </a:lnTo>
                                <a:lnTo>
                                  <a:pt x="89557" y="120397"/>
                                </a:lnTo>
                                <a:lnTo>
                                  <a:pt x="98011" y="114045"/>
                                </a:lnTo>
                                <a:lnTo>
                                  <a:pt x="106728" y="108223"/>
                                </a:lnTo>
                                <a:lnTo>
                                  <a:pt x="115710" y="102930"/>
                                </a:lnTo>
                                <a:lnTo>
                                  <a:pt x="124957" y="98166"/>
                                </a:lnTo>
                                <a:lnTo>
                                  <a:pt x="134731" y="93931"/>
                                </a:lnTo>
                                <a:lnTo>
                                  <a:pt x="139751" y="92079"/>
                                </a:lnTo>
                                <a:lnTo>
                                  <a:pt x="145034" y="90226"/>
                                </a:lnTo>
                                <a:lnTo>
                                  <a:pt x="150318" y="88638"/>
                                </a:lnTo>
                                <a:lnTo>
                                  <a:pt x="155601" y="87315"/>
                                </a:lnTo>
                                <a:lnTo>
                                  <a:pt x="163527" y="85198"/>
                                </a:lnTo>
                                <a:lnTo>
                                  <a:pt x="170924" y="83874"/>
                                </a:lnTo>
                                <a:lnTo>
                                  <a:pt x="178849" y="82551"/>
                                </a:lnTo>
                                <a:lnTo>
                                  <a:pt x="186510" y="81228"/>
                                </a:lnTo>
                                <a:lnTo>
                                  <a:pt x="193907" y="80434"/>
                                </a:lnTo>
                                <a:lnTo>
                                  <a:pt x="201304" y="79640"/>
                                </a:lnTo>
                                <a:lnTo>
                                  <a:pt x="208966" y="79375"/>
                                </a:lnTo>
                                <a:close/>
                                <a:moveTo>
                                  <a:pt x="1713004" y="79375"/>
                                </a:moveTo>
                                <a:lnTo>
                                  <a:pt x="1722007" y="79375"/>
                                </a:lnTo>
                                <a:lnTo>
                                  <a:pt x="1729156" y="79375"/>
                                </a:lnTo>
                                <a:lnTo>
                                  <a:pt x="1736570" y="79640"/>
                                </a:lnTo>
                                <a:lnTo>
                                  <a:pt x="1743984" y="80434"/>
                                </a:lnTo>
                                <a:lnTo>
                                  <a:pt x="1751398" y="81228"/>
                                </a:lnTo>
                                <a:lnTo>
                                  <a:pt x="1759077" y="82551"/>
                                </a:lnTo>
                                <a:lnTo>
                                  <a:pt x="1767021" y="83874"/>
                                </a:lnTo>
                                <a:lnTo>
                                  <a:pt x="1774699" y="85198"/>
                                </a:lnTo>
                                <a:lnTo>
                                  <a:pt x="1782643" y="87315"/>
                                </a:lnTo>
                                <a:lnTo>
                                  <a:pt x="1787674" y="88638"/>
                                </a:lnTo>
                                <a:lnTo>
                                  <a:pt x="1792970" y="90226"/>
                                </a:lnTo>
                                <a:lnTo>
                                  <a:pt x="1798001" y="92079"/>
                                </a:lnTo>
                                <a:lnTo>
                                  <a:pt x="1803031" y="93931"/>
                                </a:lnTo>
                                <a:lnTo>
                                  <a:pt x="1813093" y="98166"/>
                                </a:lnTo>
                                <a:lnTo>
                                  <a:pt x="1822626" y="102930"/>
                                </a:lnTo>
                                <a:lnTo>
                                  <a:pt x="1831628" y="108223"/>
                                </a:lnTo>
                                <a:lnTo>
                                  <a:pt x="1840366" y="114045"/>
                                </a:lnTo>
                                <a:lnTo>
                                  <a:pt x="1848310" y="120397"/>
                                </a:lnTo>
                                <a:lnTo>
                                  <a:pt x="1856253" y="126749"/>
                                </a:lnTo>
                                <a:lnTo>
                                  <a:pt x="1863667" y="134159"/>
                                </a:lnTo>
                                <a:lnTo>
                                  <a:pt x="1870817" y="141570"/>
                                </a:lnTo>
                                <a:lnTo>
                                  <a:pt x="1877436" y="148980"/>
                                </a:lnTo>
                                <a:lnTo>
                                  <a:pt x="1883526" y="157185"/>
                                </a:lnTo>
                                <a:lnTo>
                                  <a:pt x="1889352" y="165389"/>
                                </a:lnTo>
                                <a:lnTo>
                                  <a:pt x="1894912" y="174123"/>
                                </a:lnTo>
                                <a:lnTo>
                                  <a:pt x="1899943" y="182856"/>
                                </a:lnTo>
                                <a:lnTo>
                                  <a:pt x="1904709" y="191855"/>
                                </a:lnTo>
                                <a:lnTo>
                                  <a:pt x="1908946" y="200853"/>
                                </a:lnTo>
                                <a:lnTo>
                                  <a:pt x="1913182" y="210116"/>
                                </a:lnTo>
                                <a:lnTo>
                                  <a:pt x="1916625" y="219379"/>
                                </a:lnTo>
                                <a:lnTo>
                                  <a:pt x="1920067" y="228907"/>
                                </a:lnTo>
                                <a:lnTo>
                                  <a:pt x="1923244" y="238435"/>
                                </a:lnTo>
                                <a:lnTo>
                                  <a:pt x="1925627" y="248227"/>
                                </a:lnTo>
                                <a:lnTo>
                                  <a:pt x="1928275" y="258019"/>
                                </a:lnTo>
                                <a:lnTo>
                                  <a:pt x="1930393" y="267812"/>
                                </a:lnTo>
                                <a:lnTo>
                                  <a:pt x="1932512" y="277604"/>
                                </a:lnTo>
                                <a:lnTo>
                                  <a:pt x="1933836" y="287926"/>
                                </a:lnTo>
                                <a:lnTo>
                                  <a:pt x="1935160" y="297983"/>
                                </a:lnTo>
                                <a:lnTo>
                                  <a:pt x="1936483" y="307775"/>
                                </a:lnTo>
                                <a:lnTo>
                                  <a:pt x="1937278" y="317832"/>
                                </a:lnTo>
                                <a:lnTo>
                                  <a:pt x="1937807" y="327889"/>
                                </a:lnTo>
                                <a:lnTo>
                                  <a:pt x="1938337" y="337946"/>
                                </a:lnTo>
                                <a:lnTo>
                                  <a:pt x="1938337" y="348003"/>
                                </a:lnTo>
                                <a:lnTo>
                                  <a:pt x="1938337" y="358060"/>
                                </a:lnTo>
                                <a:lnTo>
                                  <a:pt x="1937807" y="368382"/>
                                </a:lnTo>
                                <a:lnTo>
                                  <a:pt x="1937278" y="378439"/>
                                </a:lnTo>
                                <a:lnTo>
                                  <a:pt x="1936483" y="388760"/>
                                </a:lnTo>
                                <a:lnTo>
                                  <a:pt x="1935160" y="398553"/>
                                </a:lnTo>
                                <a:lnTo>
                                  <a:pt x="1933836" y="408345"/>
                                </a:lnTo>
                                <a:lnTo>
                                  <a:pt x="1932512" y="418137"/>
                                </a:lnTo>
                                <a:lnTo>
                                  <a:pt x="1930393" y="427665"/>
                                </a:lnTo>
                                <a:lnTo>
                                  <a:pt x="1928540" y="437193"/>
                                </a:lnTo>
                                <a:lnTo>
                                  <a:pt x="1925892" y="446456"/>
                                </a:lnTo>
                                <a:lnTo>
                                  <a:pt x="1923509" y="455719"/>
                                </a:lnTo>
                                <a:lnTo>
                                  <a:pt x="1920596" y="464717"/>
                                </a:lnTo>
                                <a:lnTo>
                                  <a:pt x="1917684" y="473451"/>
                                </a:lnTo>
                                <a:lnTo>
                                  <a:pt x="1914241" y="482185"/>
                                </a:lnTo>
                                <a:lnTo>
                                  <a:pt x="1910535" y="490389"/>
                                </a:lnTo>
                                <a:lnTo>
                                  <a:pt x="1906563" y="498593"/>
                                </a:lnTo>
                                <a:lnTo>
                                  <a:pt x="1901267" y="509180"/>
                                </a:lnTo>
                                <a:lnTo>
                                  <a:pt x="1895442" y="519502"/>
                                </a:lnTo>
                                <a:lnTo>
                                  <a:pt x="1889352" y="529823"/>
                                </a:lnTo>
                                <a:lnTo>
                                  <a:pt x="1883262" y="539616"/>
                                </a:lnTo>
                                <a:lnTo>
                                  <a:pt x="1876907" y="549143"/>
                                </a:lnTo>
                                <a:lnTo>
                                  <a:pt x="1870287" y="558671"/>
                                </a:lnTo>
                                <a:lnTo>
                                  <a:pt x="1863403" y="567934"/>
                                </a:lnTo>
                                <a:lnTo>
                                  <a:pt x="1856253" y="576932"/>
                                </a:lnTo>
                                <a:lnTo>
                                  <a:pt x="1849369" y="585931"/>
                                </a:lnTo>
                                <a:lnTo>
                                  <a:pt x="1841955" y="594664"/>
                                </a:lnTo>
                                <a:lnTo>
                                  <a:pt x="1834276" y="603133"/>
                                </a:lnTo>
                                <a:lnTo>
                                  <a:pt x="1826597" y="611338"/>
                                </a:lnTo>
                                <a:lnTo>
                                  <a:pt x="1818654" y="619542"/>
                                </a:lnTo>
                                <a:lnTo>
                                  <a:pt x="1810710" y="627482"/>
                                </a:lnTo>
                                <a:lnTo>
                                  <a:pt x="1802502" y="635422"/>
                                </a:lnTo>
                                <a:lnTo>
                                  <a:pt x="1794294" y="642832"/>
                                </a:lnTo>
                                <a:lnTo>
                                  <a:pt x="1786085" y="650243"/>
                                </a:lnTo>
                                <a:lnTo>
                                  <a:pt x="1777612" y="657653"/>
                                </a:lnTo>
                                <a:lnTo>
                                  <a:pt x="1768874" y="664534"/>
                                </a:lnTo>
                                <a:lnTo>
                                  <a:pt x="1760136" y="671680"/>
                                </a:lnTo>
                                <a:lnTo>
                                  <a:pt x="1751398" y="678296"/>
                                </a:lnTo>
                                <a:lnTo>
                                  <a:pt x="1742660" y="684648"/>
                                </a:lnTo>
                                <a:lnTo>
                                  <a:pt x="1724655" y="697352"/>
                                </a:lnTo>
                                <a:lnTo>
                                  <a:pt x="1706385" y="709526"/>
                                </a:lnTo>
                                <a:lnTo>
                                  <a:pt x="1688114" y="720906"/>
                                </a:lnTo>
                                <a:lnTo>
                                  <a:pt x="1669844" y="732022"/>
                                </a:lnTo>
                                <a:lnTo>
                                  <a:pt x="1651309" y="742344"/>
                                </a:lnTo>
                                <a:lnTo>
                                  <a:pt x="1632774" y="752136"/>
                                </a:lnTo>
                                <a:lnTo>
                                  <a:pt x="1614504" y="761664"/>
                                </a:lnTo>
                                <a:lnTo>
                                  <a:pt x="1596234" y="770397"/>
                                </a:lnTo>
                                <a:lnTo>
                                  <a:pt x="1577964" y="778866"/>
                                </a:lnTo>
                                <a:lnTo>
                                  <a:pt x="1559958" y="786806"/>
                                </a:lnTo>
                                <a:lnTo>
                                  <a:pt x="1542217" y="794217"/>
                                </a:lnTo>
                                <a:lnTo>
                                  <a:pt x="1525271" y="801362"/>
                                </a:lnTo>
                                <a:lnTo>
                                  <a:pt x="1508060" y="807979"/>
                                </a:lnTo>
                                <a:lnTo>
                                  <a:pt x="1491379" y="814331"/>
                                </a:lnTo>
                                <a:lnTo>
                                  <a:pt x="1475756" y="820153"/>
                                </a:lnTo>
                                <a:lnTo>
                                  <a:pt x="1445306" y="830739"/>
                                </a:lnTo>
                                <a:lnTo>
                                  <a:pt x="1417768" y="840532"/>
                                </a:lnTo>
                                <a:lnTo>
                                  <a:pt x="1393673" y="848207"/>
                                </a:lnTo>
                                <a:lnTo>
                                  <a:pt x="1370636" y="856147"/>
                                </a:lnTo>
                                <a:lnTo>
                                  <a:pt x="1361369" y="859323"/>
                                </a:lnTo>
                                <a:lnTo>
                                  <a:pt x="1353955" y="861969"/>
                                </a:lnTo>
                                <a:lnTo>
                                  <a:pt x="1348394" y="864616"/>
                                </a:lnTo>
                                <a:lnTo>
                                  <a:pt x="1346276" y="865674"/>
                                </a:lnTo>
                                <a:lnTo>
                                  <a:pt x="1343893" y="866998"/>
                                </a:lnTo>
                                <a:lnTo>
                                  <a:pt x="1341775" y="869380"/>
                                </a:lnTo>
                                <a:lnTo>
                                  <a:pt x="1339127" y="872555"/>
                                </a:lnTo>
                                <a:lnTo>
                                  <a:pt x="1337009" y="876261"/>
                                </a:lnTo>
                                <a:lnTo>
                                  <a:pt x="1334890" y="880760"/>
                                </a:lnTo>
                                <a:lnTo>
                                  <a:pt x="1333566" y="885259"/>
                                </a:lnTo>
                                <a:lnTo>
                                  <a:pt x="1332507" y="890023"/>
                                </a:lnTo>
                                <a:lnTo>
                                  <a:pt x="1332242" y="894522"/>
                                </a:lnTo>
                                <a:lnTo>
                                  <a:pt x="1332507" y="897169"/>
                                </a:lnTo>
                                <a:lnTo>
                                  <a:pt x="1332772" y="899551"/>
                                </a:lnTo>
                                <a:lnTo>
                                  <a:pt x="1333302" y="901932"/>
                                </a:lnTo>
                                <a:lnTo>
                                  <a:pt x="1333831" y="904050"/>
                                </a:lnTo>
                                <a:lnTo>
                                  <a:pt x="1334625" y="906167"/>
                                </a:lnTo>
                                <a:lnTo>
                                  <a:pt x="1335685" y="908020"/>
                                </a:lnTo>
                                <a:lnTo>
                                  <a:pt x="1337273" y="910137"/>
                                </a:lnTo>
                                <a:lnTo>
                                  <a:pt x="1338597" y="911990"/>
                                </a:lnTo>
                                <a:lnTo>
                                  <a:pt x="1340716" y="914107"/>
                                </a:lnTo>
                                <a:lnTo>
                                  <a:pt x="1343363" y="916224"/>
                                </a:lnTo>
                                <a:lnTo>
                                  <a:pt x="1346806" y="918606"/>
                                </a:lnTo>
                                <a:lnTo>
                                  <a:pt x="1350777" y="920723"/>
                                </a:lnTo>
                                <a:lnTo>
                                  <a:pt x="1355544" y="923105"/>
                                </a:lnTo>
                                <a:lnTo>
                                  <a:pt x="1361369" y="924958"/>
                                </a:lnTo>
                                <a:lnTo>
                                  <a:pt x="1367988" y="926546"/>
                                </a:lnTo>
                                <a:lnTo>
                                  <a:pt x="1375932" y="928134"/>
                                </a:lnTo>
                                <a:lnTo>
                                  <a:pt x="1380169" y="929192"/>
                                </a:lnTo>
                                <a:lnTo>
                                  <a:pt x="1384405" y="930251"/>
                                </a:lnTo>
                                <a:lnTo>
                                  <a:pt x="1388377" y="932368"/>
                                </a:lnTo>
                                <a:lnTo>
                                  <a:pt x="1392084" y="934221"/>
                                </a:lnTo>
                                <a:lnTo>
                                  <a:pt x="1395261" y="936867"/>
                                </a:lnTo>
                                <a:lnTo>
                                  <a:pt x="1398704" y="939514"/>
                                </a:lnTo>
                                <a:lnTo>
                                  <a:pt x="1401616" y="942690"/>
                                </a:lnTo>
                                <a:lnTo>
                                  <a:pt x="1403999" y="946130"/>
                                </a:lnTo>
                                <a:lnTo>
                                  <a:pt x="1406382" y="949306"/>
                                </a:lnTo>
                                <a:lnTo>
                                  <a:pt x="1408236" y="953276"/>
                                </a:lnTo>
                                <a:lnTo>
                                  <a:pt x="1410089" y="957246"/>
                                </a:lnTo>
                                <a:lnTo>
                                  <a:pt x="1411149" y="961481"/>
                                </a:lnTo>
                                <a:lnTo>
                                  <a:pt x="1411943" y="965980"/>
                                </a:lnTo>
                                <a:lnTo>
                                  <a:pt x="1412472" y="970214"/>
                                </a:lnTo>
                                <a:lnTo>
                                  <a:pt x="1412472" y="974713"/>
                                </a:lnTo>
                                <a:lnTo>
                                  <a:pt x="1411943" y="979477"/>
                                </a:lnTo>
                                <a:lnTo>
                                  <a:pt x="1411149" y="983977"/>
                                </a:lnTo>
                                <a:lnTo>
                                  <a:pt x="1410089" y="988211"/>
                                </a:lnTo>
                                <a:lnTo>
                                  <a:pt x="1408236" y="992446"/>
                                </a:lnTo>
                                <a:lnTo>
                                  <a:pt x="1406382" y="996415"/>
                                </a:lnTo>
                                <a:lnTo>
                                  <a:pt x="1403735" y="999591"/>
                                </a:lnTo>
                                <a:lnTo>
                                  <a:pt x="1401351" y="1003032"/>
                                </a:lnTo>
                                <a:lnTo>
                                  <a:pt x="1398439" y="1006208"/>
                                </a:lnTo>
                                <a:lnTo>
                                  <a:pt x="1394997" y="1008854"/>
                                </a:lnTo>
                                <a:lnTo>
                                  <a:pt x="1391819" y="1011236"/>
                                </a:lnTo>
                                <a:lnTo>
                                  <a:pt x="1388112" y="1013354"/>
                                </a:lnTo>
                                <a:lnTo>
                                  <a:pt x="1384140" y="1015206"/>
                                </a:lnTo>
                                <a:lnTo>
                                  <a:pt x="1380169" y="1016265"/>
                                </a:lnTo>
                                <a:lnTo>
                                  <a:pt x="1375932" y="1017059"/>
                                </a:lnTo>
                                <a:lnTo>
                                  <a:pt x="1371695" y="1017588"/>
                                </a:lnTo>
                                <a:lnTo>
                                  <a:pt x="1367459" y="1017588"/>
                                </a:lnTo>
                                <a:lnTo>
                                  <a:pt x="1362958" y="1017323"/>
                                </a:lnTo>
                                <a:lnTo>
                                  <a:pt x="1356338" y="1016000"/>
                                </a:lnTo>
                                <a:lnTo>
                                  <a:pt x="1349718" y="1014942"/>
                                </a:lnTo>
                                <a:lnTo>
                                  <a:pt x="1343363" y="1013089"/>
                                </a:lnTo>
                                <a:lnTo>
                                  <a:pt x="1337273" y="1011501"/>
                                </a:lnTo>
                                <a:lnTo>
                                  <a:pt x="1330918" y="1009119"/>
                                </a:lnTo>
                                <a:lnTo>
                                  <a:pt x="1325093" y="1007266"/>
                                </a:lnTo>
                                <a:lnTo>
                                  <a:pt x="1319533" y="1004620"/>
                                </a:lnTo>
                                <a:lnTo>
                                  <a:pt x="1313972" y="1002238"/>
                                </a:lnTo>
                                <a:lnTo>
                                  <a:pt x="1308147" y="999327"/>
                                </a:lnTo>
                                <a:lnTo>
                                  <a:pt x="1303116" y="996415"/>
                                </a:lnTo>
                                <a:lnTo>
                                  <a:pt x="1298085" y="992975"/>
                                </a:lnTo>
                                <a:lnTo>
                                  <a:pt x="1293319" y="989534"/>
                                </a:lnTo>
                                <a:lnTo>
                                  <a:pt x="1288553" y="985829"/>
                                </a:lnTo>
                                <a:lnTo>
                                  <a:pt x="1284316" y="982389"/>
                                </a:lnTo>
                                <a:lnTo>
                                  <a:pt x="1280080" y="978154"/>
                                </a:lnTo>
                                <a:lnTo>
                                  <a:pt x="1276108" y="973920"/>
                                </a:lnTo>
                                <a:lnTo>
                                  <a:pt x="1272136" y="969685"/>
                                </a:lnTo>
                                <a:lnTo>
                                  <a:pt x="1268959" y="965186"/>
                                </a:lnTo>
                                <a:lnTo>
                                  <a:pt x="1265516" y="960422"/>
                                </a:lnTo>
                                <a:lnTo>
                                  <a:pt x="1262604" y="955658"/>
                                </a:lnTo>
                                <a:lnTo>
                                  <a:pt x="1259956" y="950894"/>
                                </a:lnTo>
                                <a:lnTo>
                                  <a:pt x="1257308" y="945866"/>
                                </a:lnTo>
                                <a:lnTo>
                                  <a:pt x="1255190" y="941102"/>
                                </a:lnTo>
                                <a:lnTo>
                                  <a:pt x="1253071" y="935544"/>
                                </a:lnTo>
                                <a:lnTo>
                                  <a:pt x="1251483" y="930516"/>
                                </a:lnTo>
                                <a:lnTo>
                                  <a:pt x="1250159" y="925487"/>
                                </a:lnTo>
                                <a:lnTo>
                                  <a:pt x="1248570" y="920194"/>
                                </a:lnTo>
                                <a:lnTo>
                                  <a:pt x="1247776" y="915165"/>
                                </a:lnTo>
                                <a:lnTo>
                                  <a:pt x="1246981" y="909872"/>
                                </a:lnTo>
                                <a:lnTo>
                                  <a:pt x="1246452" y="904844"/>
                                </a:lnTo>
                                <a:lnTo>
                                  <a:pt x="1246187" y="899551"/>
                                </a:lnTo>
                                <a:lnTo>
                                  <a:pt x="1246187" y="894522"/>
                                </a:lnTo>
                                <a:lnTo>
                                  <a:pt x="1246452" y="886318"/>
                                </a:lnTo>
                                <a:lnTo>
                                  <a:pt x="1247246" y="878378"/>
                                </a:lnTo>
                                <a:lnTo>
                                  <a:pt x="1248305" y="870174"/>
                                </a:lnTo>
                                <a:lnTo>
                                  <a:pt x="1250159" y="862498"/>
                                </a:lnTo>
                                <a:lnTo>
                                  <a:pt x="1252277" y="854823"/>
                                </a:lnTo>
                                <a:lnTo>
                                  <a:pt x="1254925" y="847413"/>
                                </a:lnTo>
                                <a:lnTo>
                                  <a:pt x="1257838" y="840003"/>
                                </a:lnTo>
                                <a:lnTo>
                                  <a:pt x="1261280" y="833121"/>
                                </a:lnTo>
                                <a:lnTo>
                                  <a:pt x="1264987" y="826240"/>
                                </a:lnTo>
                                <a:lnTo>
                                  <a:pt x="1269223" y="819888"/>
                                </a:lnTo>
                                <a:lnTo>
                                  <a:pt x="1273990" y="813801"/>
                                </a:lnTo>
                                <a:lnTo>
                                  <a:pt x="1278756" y="807714"/>
                                </a:lnTo>
                                <a:lnTo>
                                  <a:pt x="1284051" y="802156"/>
                                </a:lnTo>
                                <a:lnTo>
                                  <a:pt x="1289877" y="796863"/>
                                </a:lnTo>
                                <a:lnTo>
                                  <a:pt x="1296232" y="792099"/>
                                </a:lnTo>
                                <a:lnTo>
                                  <a:pt x="1302851" y="787600"/>
                                </a:lnTo>
                                <a:lnTo>
                                  <a:pt x="1306558" y="785748"/>
                                </a:lnTo>
                                <a:lnTo>
                                  <a:pt x="1310000" y="783630"/>
                                </a:lnTo>
                                <a:lnTo>
                                  <a:pt x="1316620" y="780454"/>
                                </a:lnTo>
                                <a:lnTo>
                                  <a:pt x="1324034" y="777808"/>
                                </a:lnTo>
                                <a:lnTo>
                                  <a:pt x="1331448" y="774897"/>
                                </a:lnTo>
                                <a:lnTo>
                                  <a:pt x="1348394" y="768809"/>
                                </a:lnTo>
                                <a:lnTo>
                                  <a:pt x="1367988" y="762193"/>
                                </a:lnTo>
                                <a:lnTo>
                                  <a:pt x="1390230" y="755047"/>
                                </a:lnTo>
                                <a:lnTo>
                                  <a:pt x="1414856" y="746578"/>
                                </a:lnTo>
                                <a:lnTo>
                                  <a:pt x="1441069" y="737580"/>
                                </a:lnTo>
                                <a:lnTo>
                                  <a:pt x="1469137" y="727258"/>
                                </a:lnTo>
                                <a:lnTo>
                                  <a:pt x="1483965" y="721700"/>
                                </a:lnTo>
                                <a:lnTo>
                                  <a:pt x="1498528" y="715613"/>
                                </a:lnTo>
                                <a:lnTo>
                                  <a:pt x="1513621" y="709526"/>
                                </a:lnTo>
                                <a:lnTo>
                                  <a:pt x="1528978" y="702645"/>
                                </a:lnTo>
                                <a:lnTo>
                                  <a:pt x="1544336" y="696028"/>
                                </a:lnTo>
                                <a:lnTo>
                                  <a:pt x="1559958" y="688618"/>
                                </a:lnTo>
                                <a:lnTo>
                                  <a:pt x="1575581" y="681472"/>
                                </a:lnTo>
                                <a:lnTo>
                                  <a:pt x="1591203" y="673532"/>
                                </a:lnTo>
                                <a:lnTo>
                                  <a:pt x="1606825" y="665063"/>
                                </a:lnTo>
                                <a:lnTo>
                                  <a:pt x="1622183" y="656594"/>
                                </a:lnTo>
                                <a:lnTo>
                                  <a:pt x="1637540" y="647596"/>
                                </a:lnTo>
                                <a:lnTo>
                                  <a:pt x="1652898" y="638333"/>
                                </a:lnTo>
                                <a:lnTo>
                                  <a:pt x="1667726" y="628541"/>
                                </a:lnTo>
                                <a:lnTo>
                                  <a:pt x="1682554" y="618748"/>
                                </a:lnTo>
                                <a:lnTo>
                                  <a:pt x="1696852" y="608162"/>
                                </a:lnTo>
                                <a:lnTo>
                                  <a:pt x="1711151" y="597311"/>
                                </a:lnTo>
                                <a:lnTo>
                                  <a:pt x="1720154" y="589901"/>
                                </a:lnTo>
                                <a:lnTo>
                                  <a:pt x="1729421" y="582225"/>
                                </a:lnTo>
                                <a:lnTo>
                                  <a:pt x="1738159" y="574286"/>
                                </a:lnTo>
                                <a:lnTo>
                                  <a:pt x="1746897" y="566611"/>
                                </a:lnTo>
                                <a:lnTo>
                                  <a:pt x="1755370" y="558406"/>
                                </a:lnTo>
                                <a:lnTo>
                                  <a:pt x="1763578" y="549937"/>
                                </a:lnTo>
                                <a:lnTo>
                                  <a:pt x="1771522" y="541468"/>
                                </a:lnTo>
                                <a:lnTo>
                                  <a:pt x="1778936" y="532734"/>
                                </a:lnTo>
                                <a:lnTo>
                                  <a:pt x="1786615" y="523736"/>
                                </a:lnTo>
                                <a:lnTo>
                                  <a:pt x="1793499" y="514738"/>
                                </a:lnTo>
                                <a:lnTo>
                                  <a:pt x="1800648" y="505475"/>
                                </a:lnTo>
                                <a:lnTo>
                                  <a:pt x="1807003" y="496212"/>
                                </a:lnTo>
                                <a:lnTo>
                                  <a:pt x="1813623" y="486684"/>
                                </a:lnTo>
                                <a:lnTo>
                                  <a:pt x="1819448" y="476892"/>
                                </a:lnTo>
                                <a:lnTo>
                                  <a:pt x="1825009" y="466835"/>
                                </a:lnTo>
                                <a:lnTo>
                                  <a:pt x="1830304" y="456778"/>
                                </a:lnTo>
                                <a:lnTo>
                                  <a:pt x="1832952" y="452014"/>
                                </a:lnTo>
                                <a:lnTo>
                                  <a:pt x="1835335" y="446456"/>
                                </a:lnTo>
                                <a:lnTo>
                                  <a:pt x="1837189" y="440898"/>
                                </a:lnTo>
                                <a:lnTo>
                                  <a:pt x="1839307" y="435076"/>
                                </a:lnTo>
                                <a:lnTo>
                                  <a:pt x="1841161" y="428724"/>
                                </a:lnTo>
                                <a:lnTo>
                                  <a:pt x="1843014" y="422372"/>
                                </a:lnTo>
                                <a:lnTo>
                                  <a:pt x="1844868" y="416020"/>
                                </a:lnTo>
                                <a:lnTo>
                                  <a:pt x="1846192" y="408874"/>
                                </a:lnTo>
                                <a:lnTo>
                                  <a:pt x="1847515" y="401729"/>
                                </a:lnTo>
                                <a:lnTo>
                                  <a:pt x="1848575" y="394318"/>
                                </a:lnTo>
                                <a:lnTo>
                                  <a:pt x="1849899" y="386908"/>
                                </a:lnTo>
                                <a:lnTo>
                                  <a:pt x="1850693" y="379497"/>
                                </a:lnTo>
                                <a:lnTo>
                                  <a:pt x="1851487" y="371558"/>
                                </a:lnTo>
                                <a:lnTo>
                                  <a:pt x="1851752" y="363618"/>
                                </a:lnTo>
                                <a:lnTo>
                                  <a:pt x="1852017" y="355678"/>
                                </a:lnTo>
                                <a:lnTo>
                                  <a:pt x="1852282" y="348003"/>
                                </a:lnTo>
                                <a:lnTo>
                                  <a:pt x="1852017" y="336093"/>
                                </a:lnTo>
                                <a:lnTo>
                                  <a:pt x="1851487" y="324713"/>
                                </a:lnTo>
                                <a:lnTo>
                                  <a:pt x="1850428" y="313068"/>
                                </a:lnTo>
                                <a:lnTo>
                                  <a:pt x="1849104" y="301953"/>
                                </a:lnTo>
                                <a:lnTo>
                                  <a:pt x="1846986" y="290572"/>
                                </a:lnTo>
                                <a:lnTo>
                                  <a:pt x="1844603" y="279721"/>
                                </a:lnTo>
                                <a:lnTo>
                                  <a:pt x="1841955" y="269135"/>
                                </a:lnTo>
                                <a:lnTo>
                                  <a:pt x="1838513" y="258549"/>
                                </a:lnTo>
                                <a:lnTo>
                                  <a:pt x="1835335" y="248756"/>
                                </a:lnTo>
                                <a:lnTo>
                                  <a:pt x="1831364" y="239493"/>
                                </a:lnTo>
                                <a:lnTo>
                                  <a:pt x="1826862" y="230495"/>
                                </a:lnTo>
                                <a:lnTo>
                                  <a:pt x="1822361" y="222290"/>
                                </a:lnTo>
                                <a:lnTo>
                                  <a:pt x="1817330" y="214615"/>
                                </a:lnTo>
                                <a:lnTo>
                                  <a:pt x="1811769" y="207470"/>
                                </a:lnTo>
                                <a:lnTo>
                                  <a:pt x="1806209" y="201118"/>
                                </a:lnTo>
                                <a:lnTo>
                                  <a:pt x="1803031" y="198207"/>
                                </a:lnTo>
                                <a:lnTo>
                                  <a:pt x="1800384" y="195295"/>
                                </a:lnTo>
                                <a:lnTo>
                                  <a:pt x="1796147" y="191855"/>
                                </a:lnTo>
                                <a:lnTo>
                                  <a:pt x="1791646" y="188679"/>
                                </a:lnTo>
                                <a:lnTo>
                                  <a:pt x="1787409" y="185503"/>
                                </a:lnTo>
                                <a:lnTo>
                                  <a:pt x="1782643" y="182856"/>
                                </a:lnTo>
                                <a:lnTo>
                                  <a:pt x="1777877" y="180474"/>
                                </a:lnTo>
                                <a:lnTo>
                                  <a:pt x="1772846" y="178357"/>
                                </a:lnTo>
                                <a:lnTo>
                                  <a:pt x="1767550" y="176240"/>
                                </a:lnTo>
                                <a:lnTo>
                                  <a:pt x="1761725" y="174652"/>
                                </a:lnTo>
                                <a:lnTo>
                                  <a:pt x="1751133" y="172270"/>
                                </a:lnTo>
                                <a:lnTo>
                                  <a:pt x="1740807" y="170682"/>
                                </a:lnTo>
                                <a:lnTo>
                                  <a:pt x="1731010" y="169623"/>
                                </a:lnTo>
                                <a:lnTo>
                                  <a:pt x="1722007" y="169359"/>
                                </a:lnTo>
                                <a:lnTo>
                                  <a:pt x="1716711" y="169623"/>
                                </a:lnTo>
                                <a:lnTo>
                                  <a:pt x="1711151" y="169888"/>
                                </a:lnTo>
                                <a:lnTo>
                                  <a:pt x="1706120" y="170417"/>
                                </a:lnTo>
                                <a:lnTo>
                                  <a:pt x="1701354" y="170947"/>
                                </a:lnTo>
                                <a:lnTo>
                                  <a:pt x="1696588" y="171741"/>
                                </a:lnTo>
                                <a:lnTo>
                                  <a:pt x="1692086" y="172799"/>
                                </a:lnTo>
                                <a:lnTo>
                                  <a:pt x="1687585" y="174387"/>
                                </a:lnTo>
                                <a:lnTo>
                                  <a:pt x="1683084" y="175711"/>
                                </a:lnTo>
                                <a:lnTo>
                                  <a:pt x="1678847" y="177034"/>
                                </a:lnTo>
                                <a:lnTo>
                                  <a:pt x="1674610" y="178886"/>
                                </a:lnTo>
                                <a:lnTo>
                                  <a:pt x="1670903" y="180739"/>
                                </a:lnTo>
                                <a:lnTo>
                                  <a:pt x="1666932" y="182856"/>
                                </a:lnTo>
                                <a:lnTo>
                                  <a:pt x="1659253" y="187356"/>
                                </a:lnTo>
                                <a:lnTo>
                                  <a:pt x="1651574" y="192384"/>
                                </a:lnTo>
                                <a:lnTo>
                                  <a:pt x="1644690" y="197942"/>
                                </a:lnTo>
                                <a:lnTo>
                                  <a:pt x="1637805" y="203764"/>
                                </a:lnTo>
                                <a:lnTo>
                                  <a:pt x="1631185" y="210645"/>
                                </a:lnTo>
                                <a:lnTo>
                                  <a:pt x="1625095" y="217262"/>
                                </a:lnTo>
                                <a:lnTo>
                                  <a:pt x="1619005" y="224937"/>
                                </a:lnTo>
                                <a:lnTo>
                                  <a:pt x="1613445" y="232612"/>
                                </a:lnTo>
                                <a:lnTo>
                                  <a:pt x="1608149" y="240287"/>
                                </a:lnTo>
                                <a:lnTo>
                                  <a:pt x="1603118" y="248227"/>
                                </a:lnTo>
                                <a:lnTo>
                                  <a:pt x="1598352" y="256431"/>
                                </a:lnTo>
                                <a:lnTo>
                                  <a:pt x="1594115" y="264636"/>
                                </a:lnTo>
                                <a:lnTo>
                                  <a:pt x="1589879" y="272575"/>
                                </a:lnTo>
                                <a:lnTo>
                                  <a:pt x="1586172" y="280515"/>
                                </a:lnTo>
                                <a:lnTo>
                                  <a:pt x="1582730" y="288455"/>
                                </a:lnTo>
                                <a:lnTo>
                                  <a:pt x="1580082" y="295601"/>
                                </a:lnTo>
                                <a:lnTo>
                                  <a:pt x="1574786" y="309628"/>
                                </a:lnTo>
                                <a:lnTo>
                                  <a:pt x="1571079" y="321537"/>
                                </a:lnTo>
                                <a:lnTo>
                                  <a:pt x="1568167" y="330800"/>
                                </a:lnTo>
                                <a:lnTo>
                                  <a:pt x="1566578" y="336623"/>
                                </a:lnTo>
                                <a:lnTo>
                                  <a:pt x="1566313" y="339005"/>
                                </a:lnTo>
                                <a:lnTo>
                                  <a:pt x="1564724" y="343504"/>
                                </a:lnTo>
                                <a:lnTo>
                                  <a:pt x="1563400" y="347738"/>
                                </a:lnTo>
                                <a:lnTo>
                                  <a:pt x="1561547" y="351708"/>
                                </a:lnTo>
                                <a:lnTo>
                                  <a:pt x="1559164" y="355149"/>
                                </a:lnTo>
                                <a:lnTo>
                                  <a:pt x="1556781" y="358589"/>
                                </a:lnTo>
                                <a:lnTo>
                                  <a:pt x="1553603" y="361765"/>
                                </a:lnTo>
                                <a:lnTo>
                                  <a:pt x="1550426" y="364412"/>
                                </a:lnTo>
                                <a:lnTo>
                                  <a:pt x="1547248" y="367058"/>
                                </a:lnTo>
                                <a:lnTo>
                                  <a:pt x="1543806" y="369176"/>
                                </a:lnTo>
                                <a:lnTo>
                                  <a:pt x="1539834" y="371028"/>
                                </a:lnTo>
                                <a:lnTo>
                                  <a:pt x="1535863" y="372352"/>
                                </a:lnTo>
                                <a:lnTo>
                                  <a:pt x="1531891" y="373410"/>
                                </a:lnTo>
                                <a:lnTo>
                                  <a:pt x="1527654" y="373940"/>
                                </a:lnTo>
                                <a:lnTo>
                                  <a:pt x="1523418" y="373940"/>
                                </a:lnTo>
                                <a:lnTo>
                                  <a:pt x="1518916" y="373675"/>
                                </a:lnTo>
                                <a:lnTo>
                                  <a:pt x="1514680" y="372881"/>
                                </a:lnTo>
                                <a:lnTo>
                                  <a:pt x="1510708" y="371822"/>
                                </a:lnTo>
                                <a:lnTo>
                                  <a:pt x="1506736" y="370234"/>
                                </a:lnTo>
                                <a:lnTo>
                                  <a:pt x="1502764" y="368117"/>
                                </a:lnTo>
                                <a:lnTo>
                                  <a:pt x="1499057" y="366000"/>
                                </a:lnTo>
                                <a:lnTo>
                                  <a:pt x="1495880" y="363089"/>
                                </a:lnTo>
                                <a:lnTo>
                                  <a:pt x="1492967" y="359913"/>
                                </a:lnTo>
                                <a:lnTo>
                                  <a:pt x="1490055" y="357001"/>
                                </a:lnTo>
                                <a:lnTo>
                                  <a:pt x="1487936" y="353296"/>
                                </a:lnTo>
                                <a:lnTo>
                                  <a:pt x="1485818" y="349591"/>
                                </a:lnTo>
                                <a:lnTo>
                                  <a:pt x="1484229" y="345621"/>
                                </a:lnTo>
                                <a:lnTo>
                                  <a:pt x="1482641" y="341387"/>
                                </a:lnTo>
                                <a:lnTo>
                                  <a:pt x="1481582" y="337152"/>
                                </a:lnTo>
                                <a:lnTo>
                                  <a:pt x="1481052" y="332653"/>
                                </a:lnTo>
                                <a:lnTo>
                                  <a:pt x="1481052" y="328154"/>
                                </a:lnTo>
                                <a:lnTo>
                                  <a:pt x="1481317" y="323654"/>
                                </a:lnTo>
                                <a:lnTo>
                                  <a:pt x="1482111" y="319420"/>
                                </a:lnTo>
                                <a:lnTo>
                                  <a:pt x="1483700" y="312539"/>
                                </a:lnTo>
                                <a:lnTo>
                                  <a:pt x="1485553" y="305922"/>
                                </a:lnTo>
                                <a:lnTo>
                                  <a:pt x="1488201" y="296924"/>
                                </a:lnTo>
                                <a:lnTo>
                                  <a:pt x="1491379" y="286073"/>
                                </a:lnTo>
                                <a:lnTo>
                                  <a:pt x="1495615" y="273899"/>
                                </a:lnTo>
                                <a:lnTo>
                                  <a:pt x="1500646" y="260401"/>
                                </a:lnTo>
                                <a:lnTo>
                                  <a:pt x="1507001" y="245316"/>
                                </a:lnTo>
                                <a:lnTo>
                                  <a:pt x="1513885" y="229966"/>
                                </a:lnTo>
                                <a:lnTo>
                                  <a:pt x="1517857" y="222026"/>
                                </a:lnTo>
                                <a:lnTo>
                                  <a:pt x="1522094" y="213821"/>
                                </a:lnTo>
                                <a:lnTo>
                                  <a:pt x="1526860" y="205882"/>
                                </a:lnTo>
                                <a:lnTo>
                                  <a:pt x="1531626" y="197677"/>
                                </a:lnTo>
                                <a:lnTo>
                                  <a:pt x="1536922" y="189208"/>
                                </a:lnTo>
                                <a:lnTo>
                                  <a:pt x="1542747" y="181004"/>
                                </a:lnTo>
                                <a:lnTo>
                                  <a:pt x="1548572" y="172799"/>
                                </a:lnTo>
                                <a:lnTo>
                                  <a:pt x="1554662" y="164860"/>
                                </a:lnTo>
                                <a:lnTo>
                                  <a:pt x="1561547" y="156655"/>
                                </a:lnTo>
                                <a:lnTo>
                                  <a:pt x="1568431" y="148715"/>
                                </a:lnTo>
                                <a:lnTo>
                                  <a:pt x="1575845" y="141305"/>
                                </a:lnTo>
                                <a:lnTo>
                                  <a:pt x="1583789" y="133630"/>
                                </a:lnTo>
                                <a:lnTo>
                                  <a:pt x="1591997" y="126484"/>
                                </a:lnTo>
                                <a:lnTo>
                                  <a:pt x="1600735" y="119603"/>
                                </a:lnTo>
                                <a:lnTo>
                                  <a:pt x="1607090" y="115369"/>
                                </a:lnTo>
                                <a:lnTo>
                                  <a:pt x="1613180" y="111134"/>
                                </a:lnTo>
                                <a:lnTo>
                                  <a:pt x="1619535" y="106899"/>
                                </a:lnTo>
                                <a:lnTo>
                                  <a:pt x="1626419" y="103194"/>
                                </a:lnTo>
                                <a:lnTo>
                                  <a:pt x="1633304" y="99489"/>
                                </a:lnTo>
                                <a:lnTo>
                                  <a:pt x="1640453" y="96313"/>
                                </a:lnTo>
                                <a:lnTo>
                                  <a:pt x="1647867" y="93137"/>
                                </a:lnTo>
                                <a:lnTo>
                                  <a:pt x="1655281" y="90226"/>
                                </a:lnTo>
                                <a:lnTo>
                                  <a:pt x="1663225" y="87844"/>
                                </a:lnTo>
                                <a:lnTo>
                                  <a:pt x="1671168" y="85462"/>
                                </a:lnTo>
                                <a:lnTo>
                                  <a:pt x="1678847" y="83874"/>
                                </a:lnTo>
                                <a:lnTo>
                                  <a:pt x="1687320" y="82286"/>
                                </a:lnTo>
                                <a:lnTo>
                                  <a:pt x="1695793" y="80698"/>
                                </a:lnTo>
                                <a:lnTo>
                                  <a:pt x="1704266" y="79904"/>
                                </a:lnTo>
                                <a:lnTo>
                                  <a:pt x="1713004" y="79375"/>
                                </a:lnTo>
                                <a:close/>
                                <a:moveTo>
                                  <a:pt x="409575" y="0"/>
                                </a:moveTo>
                                <a:lnTo>
                                  <a:pt x="1528763" y="0"/>
                                </a:lnTo>
                                <a:lnTo>
                                  <a:pt x="1528763" y="95250"/>
                                </a:lnTo>
                                <a:lnTo>
                                  <a:pt x="409575" y="95250"/>
                                </a:lnTo>
                                <a:lnTo>
                                  <a:pt x="4095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ysClr val="window" lastClr="FFFFFF"/>
                          </a:solidFill>
                          <a:ln>
                            <a:noFill/>
                          </a:ln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49" o:spid="_x0000_s1031" style="position:absolute;left:0;text-align:left;margin-left:133.6pt;margin-top:366.8pt;width:154.65pt;height:24.45pt;z-index:251654144" coordsize="19642,3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">
                <v:rect id="矩形 47" o:spid="_x0000_s1032" style="position:absolute;width:16244;height:28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" fillcolor="#6191ab" stroked="f" strokeweight="1pt"/>
                <v:shape id="文本框 86" o:spid="_x0000_s1033" type="#_x0000_t202" style="position:absolute;left:4121;width:15521;height:31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" filled="f" stroked="f">
                  <v:textbox style="mso-fit-shape-to-text:t">
                    <w:txbxContent>
                      <w:p w:rsidR="00597DC3" w:rsidRDefault="00982BF3">
                        <w:pPr>
                          <w:pStyle w:val="a7"/>
                          <w:spacing w:before="0" w:beforeAutospacing="0" w:after="0" w:afterAutospacing="0" w:line="340" w:lineRule="exact"/>
                        </w:pPr>
                        <w:r>
                          <w:rPr>
                            <w:rFonts w:ascii="微软雅黑" w:eastAsia="微软雅黑" w:hAnsi="微软雅黑" w:cstheme="minorBidi" w:hint="eastAsia"/>
                            <w:b/>
                            <w:bCs/>
                            <w:color w:val="FFFFFF"/>
                            <w:kern w:val="24"/>
                            <w:sz w:val="28"/>
                            <w:szCs w:val="28"/>
                          </w:rPr>
                          <w:t>荣誉奖励</w:t>
                        </w:r>
                      </w:p>
                    </w:txbxContent>
                  </v:textbox>
                </v:shape>
                <v:shape id="KSO_Shape" o:spid="_x0000_s1034" style="position:absolute;left:1352;top:515;width:1784;height:1929;visibility:visible;mso-wrap-style:square;v-text-anchor:middle" coordsize="1938337,20970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" path="m754655,1781504r530,5560l755185,1789976r-530,3177l753861,1796065r-794,2648l752009,1801360r-1853,2383l748568,1806391r-1588,1853l744598,1810362r-2117,1853l740099,1813804r-2647,1323l734805,1815922r-2911,794l729247,1817245r-3176,l724483,1816981r,148526l726071,1965507r3176,l731894,1966036r2911,530l737452,1967625r2647,1588l742481,1970537r2117,1588l746980,1974243r1588,2118l750156,1978744r1853,2383l753067,1984039r794,2648l754655,1989599r530,3177l755185,1995688r,1059l1181565,1996747r-264,-1059l1181565,1992776r265,-3177l1182624,1986687r1059,-2648l1184741,1981127r1588,-2383l1187917,1976361r1853,-2118l1191887,1972125r2118,-1588l1196651,1969213r2382,-1588l1201680,1966566r2911,-530l1207238,1965507r3176,l1212002,1965507r,-148526l1210414,1817245r-3176,l1204591,1816716r-2911,-794l1199033,1815127r-2382,-1323l1194005,1812215r-2118,-1853l1189770,1808244r-1853,-1853l1186329,1803743r-1588,-2383l1183683,1798713r-1059,-2648l1181830,1793153r-265,-3177l1181301,1787064r794,-5560l754655,1781504xm555625,1681163r825500,l1381125,2097088r-825500,l555625,1681163xm846057,1552575r250724,l1104997,1562178r7686,9068l1120634,1579515r7686,8002l1135741,1594986r7421,7202l1150583,1608856r6891,6135l1170726,1626461r12191,9602l1193784,1644065r9541,6935l738187,1651000r9806,-6935l759125,1635796r12457,-9602l785098,1614724r7156,-6135l799675,1601921r7421,-6935l814517,1587251r7951,-8002l830419,1570980r7687,-8802l846057,1552575xm1307617,216793r-2909,264l1301269,217587r-3174,1059l1295449,219971r-2909,1324l1289630,223149r-2116,1853l1285133,227121r-2116,2384l1281166,232153r-1588,2648l1278256,237714r-794,3178l1276404,243805r-264,3443l1274553,266051r-1588,18539l1270585,303128r-2381,18803l1265295,340470r-2910,18538l1258946,377546r-3703,18803l1251275,414888r-4497,18273l1242282,451435r-5026,18008l1231965,487187r-6083,18009l1220062,522940r-6348,17478l1206836,557897r-6877,17215l1192552,591796r-7935,16949l1176681,625430r-8464,16155l1159223,658004r-8993,15625l1140443,689255r-10052,15360l1120075,719445r-10581,14831l1098385,748842r-11375,14036l1075107,776650r-12168,13241l1060559,792275r-1588,2913l1057120,797836r-1058,3178l1055004,803927r-529,2913l1054210,810283r,3178l1054210,816374r529,3178l1055533,822730r1058,2649l1058178,828292r1852,2913l1061881,833588r2381,2649l1066907,838355r2645,1854l1072462,841798r2645,1060l1078281,843917r3174,795l1084365,844976r3174,265l1090978,844976r2910,-529l1096797,843387r3175,-1059l1102617,841004r2909,-2119l1108172,837031r2380,-2383l1124043,819817r12961,-15095l1149701,789097r11903,-15626l1173507,757581r11110,-16684l1195727,724213r10316,-16685l1216094,690049r9523,-17479l1234875,654826r8729,-17744l1252069,618809r8200,-18273l1267940,581997r6877,-18538l1281959,544656r6348,-18803l1294127,506785r6084,-19598l1305501,468119r4761,-19333l1315024,429188r4232,-19597l1323224,389993r3438,-19597l1330101,350798r2910,-19862l1335391,311338r2381,-19863l1339624,271613r1851,-19598l1341475,248572r-264,-2913l1340417,242216r-793,-3177l1338566,236390r-1323,-2913l1335391,230829r-1851,-2384l1331159,226062r-2116,-2119l1326398,222089r-2645,-1589l1320579,219176r-2910,-794l1314495,217322r-3439,-265l1307617,216793xm442912,112713r1050925,l1485637,163826r-8465,47935l1468708,257312r-8200,42373l1452308,339145r-7936,36282l1436437,408532r-6878,30191l1422682,465471r-6084,23305l1411308,508638r-4497,16420l1399934,547304r-2117,7415l1394114,564518r-3968,10329l1385914,585440r-5026,11123l1375863,608216r-5555,12182l1364224,632580r-6349,12447l1351263,658004r-7407,13242l1336714,684488r-7935,13771l1320579,711501r-8200,14036l1303649,739573r-8993,14036l1285133,767645r-9258,13771l1266088,795453r-10052,14036l1245720,823260r-10580,13507l1224559,850273r-10845,13506l1202340,877021r-11110,12447l1179591,902180r-11639,12447l1156049,926280r-11903,11653l1132243,949056r-12433,10858l1119810,992753r,795l1119546,994872r,794l1119546,996196r-265,-265l1117694,998579r-2116,2914l1112668,1004671r-3438,3178l1101294,1015529r-4497,4502l1092301,1024798r-4497,5297l1083307,1035921r-4232,6886l1074843,1050222r-1588,3708l1071668,1057902r-1851,4502l1068230,1066906r-1323,4767l1065584,1076440r-1058,5297l1063733,1087298r793,1854l1064262,1120932r,795l1064526,1121727r-1058,2913l1062675,1127023r-1852,3443l1058707,1134704r-3439,5031l1053681,1142119r-1852,2119l1048655,1147945r-3703,2913l1041513,1153242r-5025,3178l1035165,1157214r-1058,530l1030933,1159333r-4497,1854l1017971,1163570r-1851,4767l1016120,1454092r-265,19068l1030404,1474749r6348,1059l1042571,1476868r794,265l1046275,1477662r7935,1854l1057120,1480840r2910,795l1062410,1482959r1323,1059l1064791,1485342r264,1325l1065320,1486667r,20921l1065320,1513944r2116,2119l871958,1516063r,-1324l871958,1507588r,-20921l872223,1486667r264,-1060l873016,1484283r1058,-794l875926,1482429r1852,-794l880158,1480575r5820,-1853l892855,1477133r8464,-1325l910842,1474219r10581,-1059l921423,1454092r,-283371l920894,1170721r,-2119l920365,1167013r-529,-3178l913752,1161981r-5555,-1853l902642,1157744r-793,-530l900526,1156420r-1852,-1324l895765,1153772r-3175,-2119l889152,1148475r-3703,-3973l881481,1139735r-3703,-5296l876984,1133115r-1587,-2914l874603,1129142r-1058,-2383l873281,1125964r-529,-1854l872487,1124110r,-2118l872487,1121727r,-530l872487,1120932r,-33898l872752,1087034r-1058,-6621l870636,1074057r-1852,-6091l866932,1062404r-2116,-5296l862700,1052076r-2381,-4502l857939,1043071r-4232,-6091l853442,1035921r-3968,-5032l848681,1029830r-3704,-4502l844184,1024533r-3968,-4237l839423,1019501r-3704,-3707l834661,1014734r-3174,-3178l827519,1008113r-264,-264l823816,1004671r-2645,-3178l818790,998579r-1322,-2648l817203,996196r-264,l816674,992753r,-33104l807945,951969r-8993,-7945l790222,935549r-8729,-8210l772764,918865,762713,908007r-7936,-7945l747371,891587,736790,879934,722242,862985,712190,850803,697906,833059r-9258,-12447l674629,801809r-8465,-11388l652145,769764r-7406,-10329l636538,746723r-7935,-12712l625429,729244,615377,713089r-9522,-16419l596861,681045r-8729,-15625l589719,669127,574906,639996r-5819,-12183l563267,616425r-5025,-11387l553480,594180r-4497,-10859l545280,573258r-3438,-9534l538932,554719r-2645,-7415l529938,525058r-4497,-16420l520151,488776r-6084,-23305l507190,438723r-6878,-30191l492377,375427r-7936,-36282l476241,299685r-8464,-42373l459577,211761r-8465,-47935l442912,112713xm208966,79375r7132,l224816,79375r8718,529l242252,80698r8454,1588l258895,83874r7926,1588l274746,87844r7661,2382l289804,93137r7397,3176l304070,99489r7133,3705l318071,106900r6341,4234l330752,115369r6076,4234l342640,124102r5548,4764l353735,133630r5548,5029l364303,143687r5019,5029l374077,154009r4491,5558l387022,170153r7925,10851l402344,192119r6605,10852l415289,213821r5548,10851l425856,235259r4755,10057l434838,255637r3699,9263l441971,273899r2642,8204l449368,296924r3170,11380l454388,315980r1056,3440l455973,323655r264,4499l456237,332653r-529,4499l454652,341387r-1321,4234l451746,349591r-2378,3705l447255,357002r-2906,2911l441707,363089r-3434,2911l434574,368117r-3698,2117l426913,371822r-4491,1059l418459,373675r-4227,265l409741,373940r-3962,-530l401552,372352r-3963,-1324l393891,369176r-3699,-2117l387022,364412r-3170,-2647l380946,358589r-2642,-3440l375926,351708r-1849,-3969l372492,343504r-1057,-4499l371171,338476r-528,-3177l367209,323390r-2378,-8204l361397,305393r-4227,-10851l352415,283162r-5548,-12174l340527,258549r-3435,-6087l333394,246374r-3963,-6351l325468,234200r-4227,-5822l316750,222555r-4491,-5558l307504,211704r-4755,-5028l297465,201912r-5019,-4764l286898,192913r-7397,-5028l271576,183386r-3699,-2382l263651,179151r-4227,-1852l255197,175711r-4491,-1324l246215,173329r-4755,-1323l236704,170947r-4755,-529l226930,169888r-5548,-264l216098,169359r-9246,265l197078,170682r-10039,1588l175943,174652r-5548,1588l165112,178357r-5019,2118l155337,182856r-4491,2647l146355,188679r-4227,3176l137901,195295r-3962,3706l129976,203235r-3434,4235l122843,212234r-3434,4763l115975,222291r-2906,5293l109899,233406r-2906,6087l104351,245580r-2642,6352l99596,258549r-2378,6881l95369,272311r-1850,7410l91934,286867r-1320,7411l89293,301953r-1057,7410l87443,317038r-528,7675l86387,332388r-265,7675l86122,348003r,7675l86387,363618r528,7940l87443,379497r793,7411l89293,394318r1321,7411l91934,408874r1585,7146l95105,422372r1849,6352l99067,435076r1849,5822l103030,446456r2378,5558l107521,456778r4491,8204l116503,473186r4755,8205l126542,489331r5019,7675l137109,504945r5548,7675l148204,519766r6341,7675l160357,534587r6340,7146l173301,548614r6605,6881l186775,562376r6868,6617l200776,575609r7133,6087l215306,588048r15058,12174l246215,612132r15586,11116l278180,634098r16379,10322l311467,654477r16907,9263l345546,673003r16907,8469l379361,689677r17171,7675l412911,705027r16908,6616l446198,718525r15851,6087l477899,730963r15059,5294l521753,746578r26682,8999l572211,763516r23776,7940l606290,775161r9246,3441l624783,782572r4491,2382l634029,787600r6604,4499l646974,796863r5812,5293l658069,807714r5019,6087l667579,819888r4227,6352l675505,833121r3698,6882l681845,847413r2642,7410l686600,862498r1850,7676l689770,878378r529,7940l690563,894522r,5029l690299,904844r-529,5028l688978,915165r-793,5029l686865,925487r-1586,5029l683694,935544r-2113,5558l679467,945866r-2377,5028l674448,955658r-3170,4764l668108,965186r-3699,4499l660975,973920r-3963,4234l652786,982389r-4491,3440l643539,989534r-4755,3441l633765,996415r-5020,2912l623198,1002238r-5548,2382l611838,1007266r-5812,1853l599950,1011501r-6340,1588l587005,1014942r-6340,1058l574060,1017323r-4226,265l565343,1017588r-4227,-529l556889,1016265r-3963,-1059l549228,1013354r-3699,-2118l542095,1008854r-3170,-2646l535755,1003032r-2378,-3441l530999,996415r-2113,-3969l527301,988211r-1321,-4234l525187,979477r-528,-4764l524659,970214r528,-4234l525980,961481r1057,-4235l528886,953276r1849,-3970l533113,946130r2377,-3440l538660,939514r3171,-2647l545001,934221r3962,-1853l552926,930251r3963,-1059l561380,928134r7661,-1588l575646,924958r5811,-1853l586213,920723r4227,-2117l593610,916224r2906,-2117l598365,911990r1585,-1853l601535,908020r793,-1853l603120,904050r793,-2118l604177,899551r264,-2382l604705,894522r-264,-4499l603648,885259r-1585,-4499l599950,876261r-2113,-3706l595195,869380r-2114,-2382l590704,865410r-529,-265l587798,864086r-10567,-4234l561908,854559r-19021,-6352l520696,840796r-25097,-8469l468125,822800,438801,811684r-15322,-5822l407628,799774r-15851,-6881l375398,786012r-16643,-7410l342376,770927r-16908,-7940l308297,754253r-16644,-8998l274482,735992,257574,725670,240667,715613,224024,704762,207380,693382,191001,681472,174887,669033r-10568,-8469l154016,651566r-10567,-8998l133410,633305r-9774,-9793l113861,613720r-9510,-10057l95105,593076,86122,582225,77405,571374,68951,559994,60761,548349,52836,536440,45439,524001,38306,511562,31702,498594r-3963,-8205l24041,482185r-3435,-8734l17700,464717r-2906,-8998l12417,446456r-2378,-9263l7926,427665,6076,418137,4491,408345,3170,398553,1850,388761,1057,378439,529,368382,264,358060,,348003,264,332653r793,-14821l2378,302747,4491,287926,6869,272840r3170,-14821l11888,250874r2114,-7411l15851,236053r2642,-7146l20606,221761r2906,-6881l26418,207734r2906,-6881l32494,193972r3699,-6616l39363,180475r3963,-6352l47552,167506r4227,-6351l56270,155332r4491,-6352l65781,143422r5019,-5557l76348,132307r5548,-5558l89557,120397r8454,-6352l106728,108223r8982,-5293l124957,98166r9774,-4235l139751,92079r5283,-1853l150318,88638r5283,-1323l163527,85198r7397,-1324l178849,82551r7661,-1323l193907,80434r7397,-794l208966,79375xm1713004,79375r9003,l1729156,79375r7414,265l1743984,80434r7414,794l1759077,82551r7944,1323l1774699,85198r7944,2117l1787674,88638r5296,1588l1798001,92079r5030,1852l1813093,98166r9533,4764l1831628,108223r8738,5822l1848310,120397r7943,6352l1863667,134159r7150,7411l1877436,148980r6090,8205l1889352,165389r5560,8734l1899943,182856r4766,8999l1908946,200853r4236,9263l1916625,219379r3442,9528l1923244,238435r2383,9792l1928275,258019r2118,9793l1932512,277604r1324,10322l1935160,297983r1323,9792l1937278,317832r529,10057l1938337,337946r,10057l1938337,358060r-530,10322l1937278,378439r-795,10321l1935160,398553r-1324,9792l1932512,418137r-2119,9528l1928540,437193r-2648,9263l1923509,455719r-2913,8998l1917684,473451r-3443,8734l1910535,490389r-3972,8204l1901267,509180r-5825,10322l1889352,529823r-6090,9793l1876907,549143r-6620,9528l1863403,567934r-7150,8998l1849369,585931r-7414,8733l1834276,603133r-7679,8205l1818654,619542r-7944,7940l1802502,635422r-8208,7410l1786085,650243r-8473,7410l1768874,664534r-8738,7146l1751398,678296r-8738,6352l1724655,697352r-18270,12174l1688114,720906r-18270,11116l1651309,742344r-18535,9792l1614504,761664r-18270,8733l1577964,778866r-18006,7940l1542217,794217r-16946,7145l1508060,807979r-16681,6352l1475756,820153r-30450,10586l1417768,840532r-24095,7675l1370636,856147r-9267,3176l1353955,861969r-5561,2647l1346276,865674r-2383,1324l1341775,869380r-2648,3175l1337009,876261r-2119,4499l1333566,885259r-1059,4764l1332242,894522r265,2647l1332772,899551r530,2381l1333831,904050r794,2117l1335685,908020r1588,2117l1338597,911990r2119,2117l1343363,916224r3443,2382l1350777,920723r4767,2382l1361369,924958r6619,1588l1375932,928134r4237,1058l1384405,930251r3972,2117l1392084,934221r3177,2646l1398704,939514r2912,3176l1403999,946130r2383,3176l1408236,953276r1853,3970l1411149,961481r794,4499l1412472,970214r,4499l1411943,979477r-794,4500l1410089,988211r-1853,4235l1406382,996415r-2647,3176l1401351,1003032r-2912,3176l1394997,1008854r-3178,2382l1388112,1013354r-3972,1852l1380169,1016265r-4237,794l1371695,1017588r-4236,l1362958,1017323r-6620,-1323l1349718,1014942r-6355,-1853l1337273,1011501r-6355,-2382l1325093,1007266r-5560,-2646l1313972,1002238r-5825,-2911l1303116,996415r-5031,-3440l1293319,989534r-4766,-3705l1284316,982389r-4236,-4235l1276108,973920r-3972,-4235l1268959,965186r-3443,-4764l1262604,955658r-2648,-4764l1257308,945866r-2118,-4764l1253071,935544r-1588,-5028l1250159,925487r-1589,-5293l1247776,915165r-795,-5293l1246452,904844r-265,-5293l1246187,894522r265,-8204l1247246,878378r1059,-8204l1250159,862498r2118,-7675l1254925,847413r2913,-7410l1261280,833121r3707,-6881l1269223,819888r4767,-6087l1278756,807714r5295,-5558l1289877,796863r6355,-4764l1302851,787600r3707,-1852l1310000,783630r6620,-3176l1324034,777808r7414,-2911l1348394,768809r19594,-6616l1390230,755047r24626,-8469l1441069,737580r28068,-10322l1483965,721700r14563,-6087l1513621,709526r15357,-6881l1544336,696028r15622,-7410l1575581,681472r15622,-7940l1606825,665063r15358,-8469l1637540,647596r15358,-9263l1667726,628541r14828,-9793l1696852,608162r14299,-10851l1720154,589901r9267,-7676l1738159,574286r8738,-7675l1755370,558406r8208,-8469l1771522,541468r7414,-8734l1786615,523736r6884,-8998l1800648,505475r6355,-9263l1813623,486684r5825,-9792l1825009,466835r5295,-10057l1832952,452014r2383,-5558l1837189,440898r2118,-5822l1841161,428724r1853,-6352l1844868,416020r1324,-7146l1847515,401729r1060,-7411l1849899,386908r794,-7411l1851487,371558r265,-7940l1852017,355678r265,-7675l1852017,336093r-530,-11380l1850428,313068r-1324,-11115l1846986,290572r-2383,-10851l1841955,269135r-3442,-10586l1835335,248756r-3971,-9263l1826862,230495r-4501,-8205l1817330,214615r-5561,-7145l1806209,201118r-3178,-2911l1800384,195295r-4237,-3440l1791646,188679r-4237,-3176l1782643,182856r-4766,-2382l1772846,178357r-5296,-2117l1761725,174652r-10592,-2382l1740807,170682r-9797,-1059l1722007,169359r-5296,264l1711151,169888r-5031,529l1701354,170947r-4766,794l1692086,172799r-4501,1588l1683084,175711r-4237,1323l1674610,178886r-3707,1853l1666932,182856r-7679,4500l1651574,192384r-6884,5558l1637805,203764r-6620,6881l1625095,217262r-6090,7675l1613445,232612r-5296,7675l1603118,248227r-4766,8204l1594115,264636r-4236,7939l1586172,280515r-3442,7940l1580082,295601r-5296,14027l1571079,321537r-2912,9263l1566578,336623r-265,2382l1564724,343504r-1324,4234l1561547,351708r-2383,3441l1556781,358589r-3178,3176l1550426,364412r-3178,2646l1543806,369176r-3972,1852l1535863,372352r-3972,1058l1527654,373940r-4236,l1518916,373675r-4236,-794l1510708,371822r-3972,-1588l1502764,368117r-3707,-2117l1495880,363089r-2913,-3176l1490055,357001r-2119,-3705l1485818,349591r-1589,-3970l1482641,341387r-1059,-4235l1481052,332653r,-4499l1481317,323654r794,-4234l1483700,312539r1853,-6617l1488201,296924r3178,-10851l1495615,273899r5031,-13498l1507001,245316r6884,-15350l1517857,222026r4237,-8205l1526860,205882r4766,-8205l1536922,189208r5825,-8204l1548572,172799r6090,-7939l1561547,156655r6884,-7940l1575845,141305r7944,-7675l1591997,126484r8738,-6881l1607090,115369r6090,-4235l1619535,106899r6884,-3705l1633304,99489r7149,-3176l1647867,93137r7414,-2911l1663225,87844r7943,-2382l1678847,83874r8473,-1588l1695793,80698r8473,-794l1713004,79375xm409575,l1528763,r,95250l409575,95250,409575,xe" fillcolor="window" stroked="f">
                  <v:path arrowok="t" o:connecttype="custom" o:connectlocs="60760,164232;98899,166245;100339,151667;91782,129728;68161,132626;106659,22230;97760,53609;88330,68745;92935,69741;109249,39115;111219,18712;117727,43872;105950,66466;93355,83682;89083,93728;86759,123314;73057,124022;75204,96516;72858,89745;68718,83682;55747,66045;44347,43872;22992,7340;34222,16960;37428,29830;31304,29056;24893,16871;14259,14726;7981,22753;8113,35823;16802,48096;45895,63134;57722,73395;54251,82373;45364,84297;45939,77906;50515,73970;28651,64416;5770,46791;0,29078;4709,12979;16846,6654;155337,10591;162118,26557;158617,43408;144325,58269;112838,72245;113037,76933;118090,82218;110888,84164;104484,76889;109027,65809;135750,54863;152723,39007;154739,25230;147427,14593;136503,17601;130277,29963;124205,28879;129590,14439;142619,6677" o:connectangles="0,0,0,0,0,0,0,0,0,0,0,0,0,0,0,0,0,0,0,0,0,0,0,0,0,0,0,0,0,0,0,0,0,0,0,0,0,0,0,0,0,0,0,0,0,0,0,0,0,0,0,0,0,0,0,0,0,0,0,0,0"/>
                </v:shape>
              </v:group>
            </w:pict>
          </mc:Fallback>
        </mc:AlternateContent>
      </w:r>
      <w:r w:rsidR="00982BF3"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1FC40560" wp14:editId="3E0EF0A4">
                <wp:simplePos x="0" y="0"/>
                <wp:positionH relativeFrom="column">
                  <wp:posOffset>1594485</wp:posOffset>
                </wp:positionH>
                <wp:positionV relativeFrom="paragraph">
                  <wp:posOffset>1188631</wp:posOffset>
                </wp:positionV>
                <wp:extent cx="4544060" cy="2758440"/>
                <wp:effectExtent l="0" t="0" r="0" b="0"/>
                <wp:wrapNone/>
                <wp:docPr id="28" name="文本框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4060" cy="27584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91F1535" w14:textId="519384EC" w:rsidR="00982BF3" w:rsidRPr="00982BF3" w:rsidRDefault="00447C5B" w:rsidP="00A001C2">
                            <w:pPr>
                              <w:pStyle w:val="1"/>
                              <w:tabs>
                                <w:tab w:val="left" w:pos="420"/>
                                <w:tab w:val="left" w:pos="720"/>
                                <w:tab w:val="left" w:pos="1890"/>
                                <w:tab w:val="left" w:pos="2100"/>
                              </w:tabs>
                              <w:spacing w:line="420" w:lineRule="exact"/>
                              <w:ind w:left="440" w:firstLineChars="0" w:firstLine="0"/>
                              <w:textAlignment w:val="baseline"/>
                              <w:rPr>
                                <w:rFonts w:ascii="微软雅黑" w:eastAsia="微软雅黑" w:hAnsi="微软雅黑" w:hint="eastAsia"/>
                                <w:b/>
                                <w:color w:val="404040" w:themeColor="text1" w:themeTint="BF"/>
                                <w:sz w:val="21"/>
                              </w:rPr>
                            </w:pPr>
                            <w:proofErr w:type="spellStart"/>
                            <w:r>
                              <w:rPr>
                                <w:rFonts w:ascii="微软雅黑" w:eastAsia="微软雅黑" w:hAnsi="微软雅黑"/>
                                <w:b/>
                                <w:color w:val="404040" w:themeColor="text1" w:themeTint="BF"/>
                                <w:sz w:val="21"/>
                              </w:rPr>
                              <w:t>O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404040" w:themeColor="text1" w:themeTint="BF"/>
                                <w:sz w:val="21"/>
                              </w:rPr>
                              <w:t>ceanbase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404040" w:themeColor="text1" w:themeTint="BF"/>
                                <w:sz w:val="21"/>
                              </w:rPr>
                              <w:t xml:space="preserve">数据库大赛 </w:t>
                            </w:r>
                            <w:r w:rsidR="002071A5">
                              <w:rPr>
                                <w:rFonts w:ascii="微软雅黑" w:eastAsia="微软雅黑" w:hAnsi="微软雅黑" w:hint="eastAsia"/>
                                <w:b/>
                                <w:color w:val="404040" w:themeColor="text1" w:themeTint="BF"/>
                                <w:sz w:val="21"/>
                              </w:rPr>
                              <w:t xml:space="preserve">         负责人             云南省第一名</w:t>
                            </w:r>
                          </w:p>
                          <w:p w14:paraId="0EA6A4B4" w14:textId="63A56CA7" w:rsidR="00597DC3" w:rsidRDefault="002071A5" w:rsidP="00A001C2">
                            <w:pPr>
                              <w:pStyle w:val="1"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720"/>
                              </w:tabs>
                              <w:spacing w:line="360" w:lineRule="exact"/>
                              <w:ind w:firstLineChars="0"/>
                              <w:rPr>
                                <w:color w:val="404040" w:themeColor="text1" w:themeTint="BF"/>
                                <w:sz w:val="22"/>
                              </w:rPr>
                            </w:pPr>
                            <w:r>
                              <w:rPr>
                                <w:rFonts w:hint="eastAsia"/>
                                <w:color w:val="404040" w:themeColor="text1" w:themeTint="BF"/>
                                <w:sz w:val="22"/>
                              </w:rPr>
                              <w:t>2023年第三届</w:t>
                            </w:r>
                            <w:proofErr w:type="spellStart"/>
                            <w:r>
                              <w:rPr>
                                <w:rFonts w:hint="eastAsia"/>
                                <w:color w:val="404040" w:themeColor="text1" w:themeTint="BF"/>
                                <w:sz w:val="22"/>
                              </w:rPr>
                              <w:t>oceanbase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404040" w:themeColor="text1" w:themeTint="BF"/>
                                <w:sz w:val="22"/>
                              </w:rPr>
                              <w:t>全国大学生数据库大赛作为负责人带领团队完善</w:t>
                            </w:r>
                            <w:proofErr w:type="spellStart"/>
                            <w:r>
                              <w:rPr>
                                <w:rFonts w:hint="eastAsia"/>
                                <w:color w:val="404040" w:themeColor="text1" w:themeTint="BF"/>
                                <w:sz w:val="22"/>
                              </w:rPr>
                              <w:t>miniob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404040" w:themeColor="text1" w:themeTint="BF"/>
                                <w:sz w:val="22"/>
                              </w:rPr>
                              <w:t>数据库系统，在全国初赛中获得云南省第一名</w:t>
                            </w:r>
                          </w:p>
                          <w:p w14:paraId="0927F43F" w14:textId="77777777" w:rsidR="002071A5" w:rsidRDefault="002071A5" w:rsidP="00982BF3">
                            <w:pPr>
                              <w:pStyle w:val="1"/>
                              <w:tabs>
                                <w:tab w:val="left" w:pos="720"/>
                              </w:tabs>
                              <w:spacing w:line="360" w:lineRule="exact"/>
                              <w:ind w:firstLineChars="0" w:firstLine="0"/>
                              <w:rPr>
                                <w:color w:val="404040" w:themeColor="text1" w:themeTint="BF"/>
                                <w:sz w:val="22"/>
                              </w:rPr>
                            </w:pPr>
                          </w:p>
                          <w:p w14:paraId="57F13A10" w14:textId="0DFB2BF7" w:rsidR="002071A5" w:rsidRDefault="002071A5" w:rsidP="00A001C2">
                            <w:pPr>
                              <w:pStyle w:val="1"/>
                              <w:tabs>
                                <w:tab w:val="left" w:pos="720"/>
                              </w:tabs>
                              <w:spacing w:line="360" w:lineRule="exact"/>
                              <w:ind w:left="440" w:firstLineChars="0" w:firstLine="0"/>
                              <w:rPr>
                                <w:rFonts w:ascii="微软雅黑" w:eastAsia="微软雅黑" w:hAnsi="微软雅黑"/>
                                <w:b/>
                                <w:color w:val="404040" w:themeColor="text1" w:themeTint="BF"/>
                                <w:sz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404040" w:themeColor="text1" w:themeTint="BF"/>
                                <w:sz w:val="21"/>
                              </w:rPr>
                              <w:t>呈贡区爱国卫生运动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404040" w:themeColor="text1" w:themeTint="BF"/>
                                <w:sz w:val="21"/>
                              </w:rPr>
                              <w:t xml:space="preserve">                      </w:t>
                            </w:r>
                          </w:p>
                          <w:p w14:paraId="6F5676A7" w14:textId="1A28EB8D" w:rsidR="002071A5" w:rsidRDefault="002071A5" w:rsidP="00A001C2">
                            <w:pPr>
                              <w:pStyle w:val="1"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720"/>
                              </w:tabs>
                              <w:spacing w:line="360" w:lineRule="exact"/>
                              <w:ind w:firstLineChars="0"/>
                              <w:rPr>
                                <w:color w:val="404040" w:themeColor="text1" w:themeTint="BF"/>
                                <w:sz w:val="22"/>
                              </w:rPr>
                            </w:pPr>
                            <w:r>
                              <w:rPr>
                                <w:rFonts w:hint="eastAsia"/>
                                <w:color w:val="404040" w:themeColor="text1" w:themeTint="BF"/>
                                <w:sz w:val="22"/>
                              </w:rPr>
                              <w:t>2022年参与</w:t>
                            </w:r>
                            <w:r w:rsidR="00951A4F">
                              <w:rPr>
                                <w:rFonts w:hint="eastAsia"/>
                                <w:color w:val="404040" w:themeColor="text1" w:themeTint="BF"/>
                                <w:sz w:val="22"/>
                              </w:rPr>
                              <w:t>呈贡区爱国卫生运动，进入社区宣传爱国卫生理念，清理社区环境</w:t>
                            </w:r>
                          </w:p>
                          <w:p w14:paraId="111045A0" w14:textId="77777777" w:rsidR="00951A4F" w:rsidRDefault="00951A4F" w:rsidP="00982BF3">
                            <w:pPr>
                              <w:pStyle w:val="1"/>
                              <w:tabs>
                                <w:tab w:val="left" w:pos="720"/>
                              </w:tabs>
                              <w:spacing w:line="360" w:lineRule="exact"/>
                              <w:ind w:firstLineChars="0" w:firstLine="0"/>
                              <w:rPr>
                                <w:color w:val="404040" w:themeColor="text1" w:themeTint="BF"/>
                                <w:sz w:val="22"/>
                              </w:rPr>
                            </w:pPr>
                          </w:p>
                          <w:p w14:paraId="324A29D3" w14:textId="3177663C" w:rsidR="00951A4F" w:rsidRDefault="00951A4F" w:rsidP="00294B20">
                            <w:pPr>
                              <w:pStyle w:val="1"/>
                              <w:tabs>
                                <w:tab w:val="left" w:pos="720"/>
                              </w:tabs>
                              <w:spacing w:line="360" w:lineRule="exact"/>
                              <w:ind w:left="440" w:firstLineChars="0" w:firstLine="0"/>
                              <w:rPr>
                                <w:rFonts w:ascii="微软雅黑" w:eastAsia="微软雅黑" w:hAnsi="微软雅黑" w:hint="eastAsia"/>
                                <w:b/>
                                <w:color w:val="404040" w:themeColor="text1" w:themeTint="BF"/>
                                <w:sz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404040" w:themeColor="text1" w:themeTint="BF"/>
                                <w:sz w:val="21"/>
                              </w:rPr>
                              <w:t>喜润生活超市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404040" w:themeColor="text1" w:themeTint="BF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404040" w:themeColor="text1" w:themeTint="BF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404040" w:themeColor="text1" w:themeTint="BF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404040" w:themeColor="text1" w:themeTint="BF"/>
                                <w:sz w:val="21"/>
                              </w:rPr>
                              <w:tab/>
                            </w:r>
                            <w:r w:rsidR="00A1689E">
                              <w:rPr>
                                <w:rFonts w:ascii="微软雅黑" w:eastAsia="微软雅黑" w:hAnsi="微软雅黑" w:hint="eastAsia"/>
                                <w:b/>
                                <w:color w:val="404040" w:themeColor="text1" w:themeTint="BF"/>
                                <w:sz w:val="21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404040" w:themeColor="text1" w:themeTint="BF"/>
                                <w:sz w:val="21"/>
                              </w:rPr>
                              <w:t>网络设备及</w:t>
                            </w:r>
                            <w:r w:rsidR="00A1689E">
                              <w:rPr>
                                <w:rFonts w:ascii="微软雅黑" w:eastAsia="微软雅黑" w:hAnsi="微软雅黑" w:hint="eastAsia"/>
                                <w:b/>
                                <w:color w:val="404040" w:themeColor="text1" w:themeTint="BF"/>
                                <w:sz w:val="21"/>
                              </w:rPr>
                              <w:t>超市系统管理维护</w:t>
                            </w:r>
                          </w:p>
                          <w:p w14:paraId="734659C0" w14:textId="19214DA0" w:rsidR="00951A4F" w:rsidRDefault="00951A4F" w:rsidP="00A001C2">
                            <w:pPr>
                              <w:pStyle w:val="1"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720"/>
                              </w:tabs>
                              <w:spacing w:line="360" w:lineRule="exact"/>
                              <w:ind w:firstLineChars="0"/>
                              <w:rPr>
                                <w:rFonts w:hint="eastAsia"/>
                                <w:color w:val="404040" w:themeColor="text1" w:themeTint="BF"/>
                                <w:sz w:val="22"/>
                              </w:rPr>
                            </w:pPr>
                            <w:r>
                              <w:rPr>
                                <w:rFonts w:hint="eastAsia"/>
                                <w:color w:val="404040" w:themeColor="text1" w:themeTint="BF"/>
                                <w:sz w:val="22"/>
                              </w:rPr>
                              <w:t>2023年6月</w:t>
                            </w:r>
                            <w:r w:rsidR="00A1689E">
                              <w:rPr>
                                <w:rFonts w:hint="eastAsia"/>
                                <w:color w:val="404040" w:themeColor="text1" w:themeTint="BF"/>
                                <w:sz w:val="22"/>
                              </w:rPr>
                              <w:t>-8月于官渡区喜润生活超市参与超市内部的定价，统计系统及超市内部网络设备的管理维护</w:t>
                            </w:r>
                          </w:p>
                        </w:txbxContent>
                      </wps:txbx>
                      <wps:bodyPr wrap="square" numCol="1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C40560" id="文本框 81" o:spid="_x0000_s1044" type="#_x0000_t202" style="position:absolute;left:0;text-align:left;margin-left:125.55pt;margin-top:93.6pt;width:357.8pt;height:217.2pt;z-index: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" filled="f" stroked="f">
                <v:textbox style="mso-fit-shape-to-text:t">
                  <w:txbxContent>
                    <w:p w14:paraId="191F1535" w14:textId="519384EC" w:rsidR="00982BF3" w:rsidRPr="00982BF3" w:rsidRDefault="00447C5B" w:rsidP="00A001C2">
                      <w:pPr>
                        <w:pStyle w:val="1"/>
                        <w:tabs>
                          <w:tab w:val="left" w:pos="420"/>
                          <w:tab w:val="left" w:pos="720"/>
                          <w:tab w:val="left" w:pos="1890"/>
                          <w:tab w:val="left" w:pos="2100"/>
                        </w:tabs>
                        <w:spacing w:line="420" w:lineRule="exact"/>
                        <w:ind w:left="440" w:firstLineChars="0" w:firstLine="0"/>
                        <w:textAlignment w:val="baseline"/>
                        <w:rPr>
                          <w:rFonts w:ascii="微软雅黑" w:eastAsia="微软雅黑" w:hAnsi="微软雅黑" w:hint="eastAsia"/>
                          <w:b/>
                          <w:color w:val="404040" w:themeColor="text1" w:themeTint="BF"/>
                          <w:sz w:val="21"/>
                        </w:rPr>
                      </w:pPr>
                      <w:proofErr w:type="spellStart"/>
                      <w:r>
                        <w:rPr>
                          <w:rFonts w:ascii="微软雅黑" w:eastAsia="微软雅黑" w:hAnsi="微软雅黑"/>
                          <w:b/>
                          <w:color w:val="404040" w:themeColor="text1" w:themeTint="BF"/>
                          <w:sz w:val="21"/>
                        </w:rPr>
                        <w:t>O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404040" w:themeColor="text1" w:themeTint="BF"/>
                          <w:sz w:val="21"/>
                        </w:rPr>
                        <w:t>ceanbase</w:t>
                      </w:r>
                      <w:proofErr w:type="spellEnd"/>
                      <w:r>
                        <w:rPr>
                          <w:rFonts w:ascii="微软雅黑" w:eastAsia="微软雅黑" w:hAnsi="微软雅黑" w:hint="eastAsia"/>
                          <w:b/>
                          <w:color w:val="404040" w:themeColor="text1" w:themeTint="BF"/>
                          <w:sz w:val="21"/>
                        </w:rPr>
                        <w:t xml:space="preserve">数据库大赛 </w:t>
                      </w:r>
                      <w:r w:rsidR="002071A5">
                        <w:rPr>
                          <w:rFonts w:ascii="微软雅黑" w:eastAsia="微软雅黑" w:hAnsi="微软雅黑" w:hint="eastAsia"/>
                          <w:b/>
                          <w:color w:val="404040" w:themeColor="text1" w:themeTint="BF"/>
                          <w:sz w:val="21"/>
                        </w:rPr>
                        <w:t xml:space="preserve">         负责人             云南省第一名</w:t>
                      </w:r>
                    </w:p>
                    <w:p w14:paraId="0EA6A4B4" w14:textId="63A56CA7" w:rsidR="00597DC3" w:rsidRDefault="002071A5" w:rsidP="00A001C2">
                      <w:pPr>
                        <w:pStyle w:val="1"/>
                        <w:numPr>
                          <w:ilvl w:val="0"/>
                          <w:numId w:val="8"/>
                        </w:numPr>
                        <w:tabs>
                          <w:tab w:val="left" w:pos="720"/>
                        </w:tabs>
                        <w:spacing w:line="360" w:lineRule="exact"/>
                        <w:ind w:firstLineChars="0"/>
                        <w:rPr>
                          <w:color w:val="404040" w:themeColor="text1" w:themeTint="BF"/>
                          <w:sz w:val="22"/>
                        </w:rPr>
                      </w:pPr>
                      <w:r>
                        <w:rPr>
                          <w:rFonts w:hint="eastAsia"/>
                          <w:color w:val="404040" w:themeColor="text1" w:themeTint="BF"/>
                          <w:sz w:val="22"/>
                        </w:rPr>
                        <w:t>2023年第三届</w:t>
                      </w:r>
                      <w:proofErr w:type="spellStart"/>
                      <w:r>
                        <w:rPr>
                          <w:rFonts w:hint="eastAsia"/>
                          <w:color w:val="404040" w:themeColor="text1" w:themeTint="BF"/>
                          <w:sz w:val="22"/>
                        </w:rPr>
                        <w:t>oceanbase</w:t>
                      </w:r>
                      <w:proofErr w:type="spellEnd"/>
                      <w:r>
                        <w:rPr>
                          <w:rFonts w:hint="eastAsia"/>
                          <w:color w:val="404040" w:themeColor="text1" w:themeTint="BF"/>
                          <w:sz w:val="22"/>
                        </w:rPr>
                        <w:t>全国大学生数据库大赛作为负责人带领团队完善</w:t>
                      </w:r>
                      <w:proofErr w:type="spellStart"/>
                      <w:r>
                        <w:rPr>
                          <w:rFonts w:hint="eastAsia"/>
                          <w:color w:val="404040" w:themeColor="text1" w:themeTint="BF"/>
                          <w:sz w:val="22"/>
                        </w:rPr>
                        <w:t>miniob</w:t>
                      </w:r>
                      <w:proofErr w:type="spellEnd"/>
                      <w:r>
                        <w:rPr>
                          <w:rFonts w:hint="eastAsia"/>
                          <w:color w:val="404040" w:themeColor="text1" w:themeTint="BF"/>
                          <w:sz w:val="22"/>
                        </w:rPr>
                        <w:t>数据库系统，在全国初赛中获得云南省第一名</w:t>
                      </w:r>
                    </w:p>
                    <w:p w14:paraId="0927F43F" w14:textId="77777777" w:rsidR="002071A5" w:rsidRDefault="002071A5" w:rsidP="00982BF3">
                      <w:pPr>
                        <w:pStyle w:val="1"/>
                        <w:tabs>
                          <w:tab w:val="left" w:pos="720"/>
                        </w:tabs>
                        <w:spacing w:line="360" w:lineRule="exact"/>
                        <w:ind w:firstLineChars="0" w:firstLine="0"/>
                        <w:rPr>
                          <w:color w:val="404040" w:themeColor="text1" w:themeTint="BF"/>
                          <w:sz w:val="22"/>
                        </w:rPr>
                      </w:pPr>
                    </w:p>
                    <w:p w14:paraId="57F13A10" w14:textId="0DFB2BF7" w:rsidR="002071A5" w:rsidRDefault="002071A5" w:rsidP="00A001C2">
                      <w:pPr>
                        <w:pStyle w:val="1"/>
                        <w:tabs>
                          <w:tab w:val="left" w:pos="720"/>
                        </w:tabs>
                        <w:spacing w:line="360" w:lineRule="exact"/>
                        <w:ind w:left="440" w:firstLineChars="0" w:firstLine="0"/>
                        <w:rPr>
                          <w:rFonts w:ascii="微软雅黑" w:eastAsia="微软雅黑" w:hAnsi="微软雅黑"/>
                          <w:b/>
                          <w:color w:val="404040" w:themeColor="text1" w:themeTint="BF"/>
                          <w:sz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404040" w:themeColor="text1" w:themeTint="BF"/>
                          <w:sz w:val="21"/>
                        </w:rPr>
                        <w:t>呈贡区爱国卫生运动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404040" w:themeColor="text1" w:themeTint="BF"/>
                          <w:sz w:val="21"/>
                        </w:rPr>
                        <w:t xml:space="preserve">                      </w:t>
                      </w:r>
                    </w:p>
                    <w:p w14:paraId="6F5676A7" w14:textId="1A28EB8D" w:rsidR="002071A5" w:rsidRDefault="002071A5" w:rsidP="00A001C2">
                      <w:pPr>
                        <w:pStyle w:val="1"/>
                        <w:numPr>
                          <w:ilvl w:val="0"/>
                          <w:numId w:val="8"/>
                        </w:numPr>
                        <w:tabs>
                          <w:tab w:val="left" w:pos="720"/>
                        </w:tabs>
                        <w:spacing w:line="360" w:lineRule="exact"/>
                        <w:ind w:firstLineChars="0"/>
                        <w:rPr>
                          <w:color w:val="404040" w:themeColor="text1" w:themeTint="BF"/>
                          <w:sz w:val="22"/>
                        </w:rPr>
                      </w:pPr>
                      <w:r>
                        <w:rPr>
                          <w:rFonts w:hint="eastAsia"/>
                          <w:color w:val="404040" w:themeColor="text1" w:themeTint="BF"/>
                          <w:sz w:val="22"/>
                        </w:rPr>
                        <w:t>2022年参与</w:t>
                      </w:r>
                      <w:r w:rsidR="00951A4F">
                        <w:rPr>
                          <w:rFonts w:hint="eastAsia"/>
                          <w:color w:val="404040" w:themeColor="text1" w:themeTint="BF"/>
                          <w:sz w:val="22"/>
                        </w:rPr>
                        <w:t>呈贡区爱国卫生运动，进入社区宣传爱国卫生理念，清理社区环境</w:t>
                      </w:r>
                    </w:p>
                    <w:p w14:paraId="111045A0" w14:textId="77777777" w:rsidR="00951A4F" w:rsidRDefault="00951A4F" w:rsidP="00982BF3">
                      <w:pPr>
                        <w:pStyle w:val="1"/>
                        <w:tabs>
                          <w:tab w:val="left" w:pos="720"/>
                        </w:tabs>
                        <w:spacing w:line="360" w:lineRule="exact"/>
                        <w:ind w:firstLineChars="0" w:firstLine="0"/>
                        <w:rPr>
                          <w:color w:val="404040" w:themeColor="text1" w:themeTint="BF"/>
                          <w:sz w:val="22"/>
                        </w:rPr>
                      </w:pPr>
                    </w:p>
                    <w:p w14:paraId="324A29D3" w14:textId="3177663C" w:rsidR="00951A4F" w:rsidRDefault="00951A4F" w:rsidP="00294B20">
                      <w:pPr>
                        <w:pStyle w:val="1"/>
                        <w:tabs>
                          <w:tab w:val="left" w:pos="720"/>
                        </w:tabs>
                        <w:spacing w:line="360" w:lineRule="exact"/>
                        <w:ind w:left="440" w:firstLineChars="0" w:firstLine="0"/>
                        <w:rPr>
                          <w:rFonts w:ascii="微软雅黑" w:eastAsia="微软雅黑" w:hAnsi="微软雅黑" w:hint="eastAsia"/>
                          <w:b/>
                          <w:color w:val="404040" w:themeColor="text1" w:themeTint="BF"/>
                          <w:sz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404040" w:themeColor="text1" w:themeTint="BF"/>
                          <w:sz w:val="21"/>
                        </w:rPr>
                        <w:t>喜润生活超市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404040" w:themeColor="text1" w:themeTint="BF"/>
                          <w:sz w:val="21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b/>
                          <w:color w:val="404040" w:themeColor="text1" w:themeTint="BF"/>
                          <w:sz w:val="21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b/>
                          <w:color w:val="404040" w:themeColor="text1" w:themeTint="BF"/>
                          <w:sz w:val="21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b/>
                          <w:color w:val="404040" w:themeColor="text1" w:themeTint="BF"/>
                          <w:sz w:val="21"/>
                        </w:rPr>
                        <w:tab/>
                      </w:r>
                      <w:r w:rsidR="00A1689E">
                        <w:rPr>
                          <w:rFonts w:ascii="微软雅黑" w:eastAsia="微软雅黑" w:hAnsi="微软雅黑" w:hint="eastAsia"/>
                          <w:b/>
                          <w:color w:val="404040" w:themeColor="text1" w:themeTint="BF"/>
                          <w:sz w:val="21"/>
                        </w:rPr>
                        <w:t xml:space="preserve">  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404040" w:themeColor="text1" w:themeTint="BF"/>
                          <w:sz w:val="21"/>
                        </w:rPr>
                        <w:t>网络设备及</w:t>
                      </w:r>
                      <w:r w:rsidR="00A1689E">
                        <w:rPr>
                          <w:rFonts w:ascii="微软雅黑" w:eastAsia="微软雅黑" w:hAnsi="微软雅黑" w:hint="eastAsia"/>
                          <w:b/>
                          <w:color w:val="404040" w:themeColor="text1" w:themeTint="BF"/>
                          <w:sz w:val="21"/>
                        </w:rPr>
                        <w:t>超市系统管理维护</w:t>
                      </w:r>
                    </w:p>
                    <w:p w14:paraId="734659C0" w14:textId="19214DA0" w:rsidR="00951A4F" w:rsidRDefault="00951A4F" w:rsidP="00A001C2">
                      <w:pPr>
                        <w:pStyle w:val="1"/>
                        <w:numPr>
                          <w:ilvl w:val="0"/>
                          <w:numId w:val="8"/>
                        </w:numPr>
                        <w:tabs>
                          <w:tab w:val="left" w:pos="720"/>
                        </w:tabs>
                        <w:spacing w:line="360" w:lineRule="exact"/>
                        <w:ind w:firstLineChars="0"/>
                        <w:rPr>
                          <w:rFonts w:hint="eastAsia"/>
                          <w:color w:val="404040" w:themeColor="text1" w:themeTint="BF"/>
                          <w:sz w:val="22"/>
                        </w:rPr>
                      </w:pPr>
                      <w:r>
                        <w:rPr>
                          <w:rFonts w:hint="eastAsia"/>
                          <w:color w:val="404040" w:themeColor="text1" w:themeTint="BF"/>
                          <w:sz w:val="22"/>
                        </w:rPr>
                        <w:t>2023年6月</w:t>
                      </w:r>
                      <w:r w:rsidR="00A1689E">
                        <w:rPr>
                          <w:rFonts w:hint="eastAsia"/>
                          <w:color w:val="404040" w:themeColor="text1" w:themeTint="BF"/>
                          <w:sz w:val="22"/>
                        </w:rPr>
                        <w:t>-8月于官渡区喜润生活超市参与超市内部的定价，统计系统及超市内部网络设备的管理维护</w:t>
                      </w:r>
                    </w:p>
                  </w:txbxContent>
                </v:textbox>
              </v:shape>
            </w:pict>
          </mc:Fallback>
        </mc:AlternateContent>
      </w:r>
      <w:r w:rsidR="00982BF3">
        <w:rPr>
          <w:noProof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315AE981" wp14:editId="65E53912">
                <wp:simplePos x="0" y="0"/>
                <wp:positionH relativeFrom="column">
                  <wp:posOffset>1695450</wp:posOffset>
                </wp:positionH>
                <wp:positionV relativeFrom="paragraph">
                  <wp:posOffset>-457200</wp:posOffset>
                </wp:positionV>
                <wp:extent cx="1624330" cy="286385"/>
                <wp:effectExtent l="0" t="0" r="0" b="0"/>
                <wp:wrapNone/>
                <wp:docPr id="44" name="矩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4477" cy="286643"/>
                        </a:xfrm>
                        <a:prstGeom prst="rect">
                          <a:avLst/>
                        </a:prstGeom>
                        <a:solidFill>
                          <a:srgbClr val="6191AB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1569990F" id="矩形 44" o:spid="_x0000_s1026" style="position:absolute;margin-left:133.5pt;margin-top:-36pt;width:127.9pt;height:22.55pt;z-index: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" fillcolor="#6191ab" stroked="f" strokeweight="1pt"/>
            </w:pict>
          </mc:Fallback>
        </mc:AlternateContent>
      </w:r>
      <w:r w:rsidR="00982BF3">
        <w:rPr>
          <w:noProof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6DC2A3B9" wp14:editId="61EC40A1">
                <wp:simplePos x="0" y="0"/>
                <wp:positionH relativeFrom="column">
                  <wp:posOffset>1695450</wp:posOffset>
                </wp:positionH>
                <wp:positionV relativeFrom="paragraph">
                  <wp:posOffset>937895</wp:posOffset>
                </wp:positionV>
                <wp:extent cx="1624330" cy="286385"/>
                <wp:effectExtent l="0" t="0" r="0" b="0"/>
                <wp:wrapNone/>
                <wp:docPr id="45" name="矩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4477" cy="286643"/>
                        </a:xfrm>
                        <a:prstGeom prst="rect">
                          <a:avLst/>
                        </a:prstGeom>
                        <a:solidFill>
                          <a:srgbClr val="6191AB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180B6403" id="矩形 45" o:spid="_x0000_s1026" style="position:absolute;margin-left:133.5pt;margin-top:73.85pt;width:127.9pt;height:22.55pt;z-index: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" fillcolor="#6191ab" stroked="f" strokeweight="1pt"/>
            </w:pict>
          </mc:Fallback>
        </mc:AlternateContent>
      </w:r>
      <w:r w:rsidR="00982BF3"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4CBAD6B0" wp14:editId="36CAFF58">
                <wp:simplePos x="0" y="0"/>
                <wp:positionH relativeFrom="column">
                  <wp:posOffset>1594485</wp:posOffset>
                </wp:positionH>
                <wp:positionV relativeFrom="paragraph">
                  <wp:posOffset>5009515</wp:posOffset>
                </wp:positionV>
                <wp:extent cx="4544060" cy="1082040"/>
                <wp:effectExtent l="0" t="0" r="0" b="0"/>
                <wp:wrapNone/>
                <wp:docPr id="29" name="文本框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4060" cy="10820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DA90ED6" w14:textId="4177F6DF" w:rsidR="00982BF3" w:rsidRPr="00982BF3" w:rsidRDefault="00A1689E" w:rsidP="00982BF3">
                            <w:pPr>
                              <w:pStyle w:val="a7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adjustRightInd w:val="0"/>
                              <w:snapToGrid w:val="0"/>
                              <w:textAlignment w:val="baseline"/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1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1"/>
                                <w:szCs w:val="20"/>
                              </w:rPr>
                              <w:t>第三届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1"/>
                                <w:szCs w:val="20"/>
                              </w:rPr>
                              <w:t>oceanbase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1"/>
                                <w:szCs w:val="20"/>
                              </w:rPr>
                              <w:t>数据库大赛云南省第一名</w:t>
                            </w:r>
                          </w:p>
                          <w:p w14:paraId="49AAE841" w14:textId="40AC9261" w:rsidR="00982BF3" w:rsidRPr="00982BF3" w:rsidRDefault="00A1689E" w:rsidP="00982BF3">
                            <w:pPr>
                              <w:pStyle w:val="a7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adjustRightInd w:val="0"/>
                              <w:snapToGrid w:val="0"/>
                              <w:textAlignment w:val="baseline"/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1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1"/>
                                <w:szCs w:val="20"/>
                              </w:rPr>
                              <w:t>第31次CCF认证180分</w:t>
                            </w:r>
                          </w:p>
                          <w:p w14:paraId="3C9CEE83" w14:textId="57934AB8" w:rsidR="00982BF3" w:rsidRPr="00982BF3" w:rsidRDefault="00A1689E" w:rsidP="00982BF3">
                            <w:pPr>
                              <w:pStyle w:val="a7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adjustRightInd w:val="0"/>
                              <w:snapToGrid w:val="0"/>
                              <w:textAlignment w:val="baseline"/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1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1"/>
                                <w:szCs w:val="20"/>
                              </w:rPr>
                              <w:t>第15届蓝桥杯大赛b组云南省二等奖</w:t>
                            </w:r>
                          </w:p>
                          <w:p w14:paraId="6B76FCD1" w14:textId="48A66709" w:rsidR="00982BF3" w:rsidRPr="00982BF3" w:rsidRDefault="00982BF3" w:rsidP="00982BF3">
                            <w:pPr>
                              <w:pStyle w:val="a7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420"/>
                                <w:tab w:val="left" w:pos="1470"/>
                                <w:tab w:val="left" w:pos="2100"/>
                              </w:tabs>
                              <w:adjustRightInd w:val="0"/>
                              <w:snapToGrid w:val="0"/>
                              <w:spacing w:before="0" w:beforeAutospacing="0" w:after="0" w:afterAutospacing="0"/>
                              <w:textAlignment w:val="baseline"/>
                              <w:rPr>
                                <w:color w:val="404040" w:themeColor="text1" w:themeTint="BF"/>
                                <w:sz w:val="21"/>
                                <w:szCs w:val="20"/>
                              </w:rPr>
                            </w:pPr>
                            <w:r w:rsidRPr="00982BF3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1"/>
                                <w:szCs w:val="20"/>
                              </w:rPr>
                              <w:t>大学英语</w:t>
                            </w:r>
                            <w:r w:rsidR="00A1689E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1"/>
                                <w:szCs w:val="20"/>
                              </w:rPr>
                              <w:t>4</w:t>
                            </w:r>
                            <w:r w:rsidRPr="00982BF3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1"/>
                                <w:szCs w:val="20"/>
                              </w:rPr>
                              <w:t>级证书</w:t>
                            </w:r>
                          </w:p>
                          <w:p w14:paraId="4ECDC6FA" w14:textId="77777777" w:rsidR="00597DC3" w:rsidRPr="00982BF3" w:rsidRDefault="00597DC3">
                            <w:pPr>
                              <w:pStyle w:val="a7"/>
                              <w:spacing w:before="0" w:beforeAutospacing="0" w:after="0" w:afterAutospacing="0" w:line="360" w:lineRule="exact"/>
                              <w:rPr>
                                <w:color w:val="404040" w:themeColor="text1" w:themeTint="BF"/>
                              </w:rPr>
                            </w:pPr>
                          </w:p>
                        </w:txbxContent>
                      </wps:txbx>
                      <wps:bodyPr wrap="square" numCol="1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BAD6B0" id="文本框 82" o:spid="_x0000_s1045" type="#_x0000_t202" style="position:absolute;left:0;text-align:left;margin-left:125.55pt;margin-top:394.45pt;width:357.8pt;height:85.2pt;z-index: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" filled="f" stroked="f">
                <v:textbox style="mso-fit-shape-to-text:t">
                  <w:txbxContent>
                    <w:p w14:paraId="2DA90ED6" w14:textId="4177F6DF" w:rsidR="00982BF3" w:rsidRPr="00982BF3" w:rsidRDefault="00A1689E" w:rsidP="00982BF3">
                      <w:pPr>
                        <w:pStyle w:val="a7"/>
                        <w:numPr>
                          <w:ilvl w:val="0"/>
                          <w:numId w:val="6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adjustRightInd w:val="0"/>
                        <w:snapToGrid w:val="0"/>
                        <w:textAlignment w:val="baseline"/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1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1"/>
                          <w:szCs w:val="20"/>
                        </w:rPr>
                        <w:t>第三届</w:t>
                      </w:r>
                      <w:proofErr w:type="spellStart"/>
                      <w:r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1"/>
                          <w:szCs w:val="20"/>
                        </w:rPr>
                        <w:t>oceanbase</w:t>
                      </w:r>
                      <w:proofErr w:type="spellEnd"/>
                      <w:r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1"/>
                          <w:szCs w:val="20"/>
                        </w:rPr>
                        <w:t>数据库大赛云南省第一名</w:t>
                      </w:r>
                    </w:p>
                    <w:p w14:paraId="49AAE841" w14:textId="40AC9261" w:rsidR="00982BF3" w:rsidRPr="00982BF3" w:rsidRDefault="00A1689E" w:rsidP="00982BF3">
                      <w:pPr>
                        <w:pStyle w:val="a7"/>
                        <w:numPr>
                          <w:ilvl w:val="0"/>
                          <w:numId w:val="6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adjustRightInd w:val="0"/>
                        <w:snapToGrid w:val="0"/>
                        <w:textAlignment w:val="baseline"/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1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1"/>
                          <w:szCs w:val="20"/>
                        </w:rPr>
                        <w:t>第31次CCF认证180分</w:t>
                      </w:r>
                    </w:p>
                    <w:p w14:paraId="3C9CEE83" w14:textId="57934AB8" w:rsidR="00982BF3" w:rsidRPr="00982BF3" w:rsidRDefault="00A1689E" w:rsidP="00982BF3">
                      <w:pPr>
                        <w:pStyle w:val="a7"/>
                        <w:numPr>
                          <w:ilvl w:val="0"/>
                          <w:numId w:val="6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adjustRightInd w:val="0"/>
                        <w:snapToGrid w:val="0"/>
                        <w:textAlignment w:val="baseline"/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1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1"/>
                          <w:szCs w:val="20"/>
                        </w:rPr>
                        <w:t>第15届蓝桥杯大赛b组云南省二等奖</w:t>
                      </w:r>
                    </w:p>
                    <w:p w14:paraId="6B76FCD1" w14:textId="48A66709" w:rsidR="00982BF3" w:rsidRPr="00982BF3" w:rsidRDefault="00982BF3" w:rsidP="00982BF3">
                      <w:pPr>
                        <w:pStyle w:val="a7"/>
                        <w:numPr>
                          <w:ilvl w:val="0"/>
                          <w:numId w:val="6"/>
                        </w:numPr>
                        <w:tabs>
                          <w:tab w:val="left" w:pos="420"/>
                          <w:tab w:val="left" w:pos="1470"/>
                          <w:tab w:val="left" w:pos="2100"/>
                        </w:tabs>
                        <w:adjustRightInd w:val="0"/>
                        <w:snapToGrid w:val="0"/>
                        <w:spacing w:before="0" w:beforeAutospacing="0" w:after="0" w:afterAutospacing="0"/>
                        <w:textAlignment w:val="baseline"/>
                        <w:rPr>
                          <w:color w:val="404040" w:themeColor="text1" w:themeTint="BF"/>
                          <w:sz w:val="21"/>
                          <w:szCs w:val="20"/>
                        </w:rPr>
                      </w:pPr>
                      <w:r w:rsidRPr="00982BF3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1"/>
                          <w:szCs w:val="20"/>
                        </w:rPr>
                        <w:t>大学英语</w:t>
                      </w:r>
                      <w:r w:rsidR="00A1689E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1"/>
                          <w:szCs w:val="20"/>
                        </w:rPr>
                        <w:t>4</w:t>
                      </w:r>
                      <w:r w:rsidRPr="00982BF3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1"/>
                          <w:szCs w:val="20"/>
                        </w:rPr>
                        <w:t>级证书</w:t>
                      </w:r>
                    </w:p>
                    <w:p w14:paraId="4ECDC6FA" w14:textId="77777777" w:rsidR="00597DC3" w:rsidRPr="00982BF3" w:rsidRDefault="00597DC3">
                      <w:pPr>
                        <w:pStyle w:val="a7"/>
                        <w:spacing w:before="0" w:beforeAutospacing="0" w:after="0" w:afterAutospacing="0" w:line="360" w:lineRule="exact"/>
                        <w:rPr>
                          <w:color w:val="404040" w:themeColor="text1" w:themeTint="B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82BF3"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24B2B1E8" wp14:editId="765FCA13">
                <wp:simplePos x="0" y="0"/>
                <wp:positionH relativeFrom="column">
                  <wp:posOffset>2110105</wp:posOffset>
                </wp:positionH>
                <wp:positionV relativeFrom="paragraph">
                  <wp:posOffset>927735</wp:posOffset>
                </wp:positionV>
                <wp:extent cx="1551940" cy="310515"/>
                <wp:effectExtent l="0" t="0" r="0" b="0"/>
                <wp:wrapNone/>
                <wp:docPr id="34" name="文本框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097" cy="31034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7178191" w14:textId="7F432A23" w:rsidR="00597DC3" w:rsidRDefault="00447C5B">
                            <w:pPr>
                              <w:pStyle w:val="a7"/>
                              <w:spacing w:before="0" w:beforeAutospacing="0" w:after="0" w:afterAutospacing="0" w:line="340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>校园经历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B2B1E8" id="文本框 87" o:spid="_x0000_s1046" type="#_x0000_t202" style="position:absolute;left:0;text-align:left;margin-left:166.15pt;margin-top:73.05pt;width:122.2pt;height:24.45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" filled="f" stroked="f">
                <v:textbox style="mso-fit-shape-to-text:t">
                  <w:txbxContent>
                    <w:p w14:paraId="77178191" w14:textId="7F432A23" w:rsidR="00597DC3" w:rsidRDefault="00447C5B">
                      <w:pPr>
                        <w:pStyle w:val="a7"/>
                        <w:spacing w:before="0" w:beforeAutospacing="0" w:after="0" w:afterAutospacing="0" w:line="340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</w:rPr>
                        <w:t>校园经历</w:t>
                      </w:r>
                    </w:p>
                  </w:txbxContent>
                </v:textbox>
              </v:shape>
            </w:pict>
          </mc:Fallback>
        </mc:AlternateContent>
      </w:r>
      <w:r w:rsidR="00982BF3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53D82EF7" wp14:editId="278EA182">
                <wp:simplePos x="0" y="0"/>
                <wp:positionH relativeFrom="column">
                  <wp:posOffset>2110105</wp:posOffset>
                </wp:positionH>
                <wp:positionV relativeFrom="paragraph">
                  <wp:posOffset>-467360</wp:posOffset>
                </wp:positionV>
                <wp:extent cx="1551940" cy="310515"/>
                <wp:effectExtent l="0" t="0" r="0" b="0"/>
                <wp:wrapNone/>
                <wp:docPr id="35" name="文本框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097" cy="31034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741F9B2" w14:textId="77777777" w:rsidR="00597DC3" w:rsidRDefault="00982BF3">
                            <w:pPr>
                              <w:pStyle w:val="a7"/>
                              <w:spacing w:before="0" w:beforeAutospacing="0" w:after="0" w:afterAutospacing="0" w:line="340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 xml:space="preserve">教育背景 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8" o:spid="_x0000_s1045" type="#_x0000_t202" style="position:absolute;left:0;text-align:left;margin-left:166.15pt;margin-top:-36.8pt;width:122.2pt;height:24.45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" filled="f" stroked="f">
                <v:textbox style="mso-fit-shape-to-text:t">
                  <w:txbxContent>
                    <w:p w:rsidR="00597DC3" w:rsidRDefault="00982BF3">
                      <w:pPr>
                        <w:pStyle w:val="a7"/>
                        <w:spacing w:before="0" w:beforeAutospacing="0" w:after="0" w:afterAutospacing="0" w:line="340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</w:rPr>
                        <w:t xml:space="preserve">教育背景 </w:t>
                      </w:r>
                      <w:r>
                        <w:rPr>
                          <w:rFonts w:ascii="微软雅黑" w:eastAsia="微软雅黑" w:hAnsi="微软雅黑" w:cstheme="minorBidi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 w:rsidR="00982BF3"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25D6C1A9" wp14:editId="3AD0242C">
                <wp:simplePos x="0" y="0"/>
                <wp:positionH relativeFrom="column">
                  <wp:posOffset>1797685</wp:posOffset>
                </wp:positionH>
                <wp:positionV relativeFrom="paragraph">
                  <wp:posOffset>-408940</wp:posOffset>
                </wp:positionV>
                <wp:extent cx="254635" cy="177800"/>
                <wp:effectExtent l="0" t="0" r="0" b="0"/>
                <wp:wrapNone/>
                <wp:docPr id="37" name="Freeform 1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54493" cy="17782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255" y="42"/>
                            </a:cxn>
                            <a:cxn ang="0">
                              <a:pos x="140" y="2"/>
                            </a:cxn>
                            <a:cxn ang="0">
                              <a:pos x="127" y="2"/>
                            </a:cxn>
                            <a:cxn ang="0">
                              <a:pos x="11" y="42"/>
                            </a:cxn>
                            <a:cxn ang="0">
                              <a:pos x="11" y="51"/>
                            </a:cxn>
                            <a:cxn ang="0">
                              <a:pos x="38" y="61"/>
                            </a:cxn>
                            <a:cxn ang="0">
                              <a:pos x="25" y="99"/>
                            </a:cxn>
                            <a:cxn ang="0">
                              <a:pos x="17" y="111"/>
                            </a:cxn>
                            <a:cxn ang="0">
                              <a:pos x="24" y="122"/>
                            </a:cxn>
                            <a:cxn ang="0">
                              <a:pos x="0" y="173"/>
                            </a:cxn>
                            <a:cxn ang="0">
                              <a:pos x="19" y="184"/>
                            </a:cxn>
                            <a:cxn ang="0">
                              <a:pos x="37" y="121"/>
                            </a:cxn>
                            <a:cxn ang="0">
                              <a:pos x="42" y="111"/>
                            </a:cxn>
                            <a:cxn ang="0">
                              <a:pos x="36" y="100"/>
                            </a:cxn>
                            <a:cxn ang="0">
                              <a:pos x="50" y="66"/>
                            </a:cxn>
                            <a:cxn ang="0">
                              <a:pos x="51" y="65"/>
                            </a:cxn>
                            <a:cxn ang="0">
                              <a:pos x="131" y="33"/>
                            </a:cxn>
                            <a:cxn ang="0">
                              <a:pos x="138" y="36"/>
                            </a:cxn>
                            <a:cxn ang="0">
                              <a:pos x="138" y="36"/>
                            </a:cxn>
                            <a:cxn ang="0">
                              <a:pos x="135" y="44"/>
                            </a:cxn>
                            <a:cxn ang="0">
                              <a:pos x="68" y="71"/>
                            </a:cxn>
                            <a:cxn ang="0">
                              <a:pos x="128" y="91"/>
                            </a:cxn>
                            <a:cxn ang="0">
                              <a:pos x="141" y="91"/>
                            </a:cxn>
                            <a:cxn ang="0">
                              <a:pos x="256" y="52"/>
                            </a:cxn>
                            <a:cxn ang="0">
                              <a:pos x="255" y="42"/>
                            </a:cxn>
                            <a:cxn ang="0">
                              <a:pos x="255" y="42"/>
                            </a:cxn>
                            <a:cxn ang="0">
                              <a:pos x="128" y="106"/>
                            </a:cxn>
                            <a:cxn ang="0">
                              <a:pos x="55" y="82"/>
                            </a:cxn>
                            <a:cxn ang="0">
                              <a:pos x="55" y="100"/>
                            </a:cxn>
                            <a:cxn ang="0">
                              <a:pos x="61" y="114"/>
                            </a:cxn>
                            <a:cxn ang="0">
                              <a:pos x="56" y="127"/>
                            </a:cxn>
                            <a:cxn ang="0">
                              <a:pos x="61" y="134"/>
                            </a:cxn>
                            <a:cxn ang="0">
                              <a:pos x="209" y="131"/>
                            </a:cxn>
                            <a:cxn ang="0">
                              <a:pos x="215" y="121"/>
                            </a:cxn>
                            <a:cxn ang="0">
                              <a:pos x="215" y="81"/>
                            </a:cxn>
                            <a:cxn ang="0">
                              <a:pos x="141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</a:cxnLst>
                          <a:rect l="0" t="0" r="r" b="b"/>
                          <a:pathLst>
                            <a:path w="263" h="184">
                              <a:moveTo>
                                <a:pt x="255" y="42"/>
                              </a:moveTo>
                              <a:cubicBezTo>
                                <a:pt x="140" y="2"/>
                                <a:pt x="140" y="2"/>
                                <a:pt x="140" y="2"/>
                              </a:cubicBezTo>
                              <a:cubicBezTo>
                                <a:pt x="133" y="0"/>
                                <a:pt x="134" y="0"/>
                                <a:pt x="127" y="2"/>
                              </a:cubicBezTo>
                              <a:cubicBezTo>
                                <a:pt x="11" y="42"/>
                                <a:pt x="11" y="42"/>
                                <a:pt x="11" y="42"/>
                              </a:cubicBezTo>
                              <a:cubicBezTo>
                                <a:pt x="3" y="44"/>
                                <a:pt x="3" y="49"/>
                                <a:pt x="11" y="51"/>
                              </a:cubicBezTo>
                              <a:cubicBezTo>
                                <a:pt x="38" y="61"/>
                                <a:pt x="38" y="61"/>
                                <a:pt x="38" y="61"/>
                              </a:cubicBezTo>
                              <a:cubicBezTo>
                                <a:pt x="26" y="73"/>
                                <a:pt x="25" y="85"/>
                                <a:pt x="25" y="99"/>
                              </a:cubicBezTo>
                              <a:cubicBezTo>
                                <a:pt x="20" y="101"/>
                                <a:pt x="17" y="106"/>
                                <a:pt x="17" y="111"/>
                              </a:cubicBezTo>
                              <a:cubicBezTo>
                                <a:pt x="17" y="116"/>
                                <a:pt x="20" y="120"/>
                                <a:pt x="24" y="122"/>
                              </a:cubicBezTo>
                              <a:cubicBezTo>
                                <a:pt x="22" y="137"/>
                                <a:pt x="16" y="153"/>
                                <a:pt x="0" y="173"/>
                              </a:cubicBezTo>
                              <a:cubicBezTo>
                                <a:pt x="8" y="179"/>
                                <a:pt x="12" y="181"/>
                                <a:pt x="19" y="184"/>
                              </a:cubicBezTo>
                              <a:cubicBezTo>
                                <a:pt x="42" y="174"/>
                                <a:pt x="39" y="147"/>
                                <a:pt x="37" y="121"/>
                              </a:cubicBezTo>
                              <a:cubicBezTo>
                                <a:pt x="40" y="119"/>
                                <a:pt x="42" y="115"/>
                                <a:pt x="42" y="111"/>
                              </a:cubicBezTo>
                              <a:cubicBezTo>
                                <a:pt x="42" y="106"/>
                                <a:pt x="40" y="102"/>
                                <a:pt x="36" y="100"/>
                              </a:cubicBezTo>
                              <a:cubicBezTo>
                                <a:pt x="37" y="86"/>
                                <a:pt x="40" y="74"/>
                                <a:pt x="50" y="66"/>
                              </a:cubicBezTo>
                              <a:cubicBezTo>
                                <a:pt x="50" y="65"/>
                                <a:pt x="51" y="65"/>
                                <a:pt x="51" y="65"/>
                              </a:cubicBezTo>
                              <a:cubicBezTo>
                                <a:pt x="131" y="33"/>
                                <a:pt x="131" y="33"/>
                                <a:pt x="131" y="33"/>
                              </a:cubicBezTo>
                              <a:cubicBezTo>
                                <a:pt x="134" y="32"/>
                                <a:pt x="137" y="33"/>
                                <a:pt x="138" y="36"/>
                              </a:cubicBezTo>
                              <a:cubicBezTo>
                                <a:pt x="138" y="36"/>
                                <a:pt x="138" y="36"/>
                                <a:pt x="138" y="36"/>
                              </a:cubicBezTo>
                              <a:cubicBezTo>
                                <a:pt x="139" y="39"/>
                                <a:pt x="138" y="43"/>
                                <a:pt x="135" y="44"/>
                              </a:cubicBezTo>
                              <a:cubicBezTo>
                                <a:pt x="68" y="71"/>
                                <a:pt x="68" y="71"/>
                                <a:pt x="68" y="71"/>
                              </a:cubicBezTo>
                              <a:cubicBezTo>
                                <a:pt x="128" y="91"/>
                                <a:pt x="128" y="91"/>
                                <a:pt x="128" y="91"/>
                              </a:cubicBezTo>
                              <a:cubicBezTo>
                                <a:pt x="135" y="94"/>
                                <a:pt x="134" y="94"/>
                                <a:pt x="141" y="91"/>
                              </a:cubicBezTo>
                              <a:cubicBezTo>
                                <a:pt x="256" y="52"/>
                                <a:pt x="256" y="52"/>
                                <a:pt x="256" y="52"/>
                              </a:cubicBezTo>
                              <a:cubicBezTo>
                                <a:pt x="263" y="49"/>
                                <a:pt x="263" y="45"/>
                                <a:pt x="255" y="42"/>
                              </a:cubicBezTo>
                              <a:cubicBezTo>
                                <a:pt x="255" y="42"/>
                                <a:pt x="255" y="42"/>
                                <a:pt x="255" y="42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55" y="82"/>
                                <a:pt x="55" y="82"/>
                                <a:pt x="55" y="82"/>
                              </a:cubicBezTo>
                              <a:cubicBezTo>
                                <a:pt x="55" y="100"/>
                                <a:pt x="55" y="100"/>
                                <a:pt x="55" y="100"/>
                              </a:cubicBezTo>
                              <a:cubicBezTo>
                                <a:pt x="59" y="104"/>
                                <a:pt x="61" y="109"/>
                                <a:pt x="61" y="114"/>
                              </a:cubicBezTo>
                              <a:cubicBezTo>
                                <a:pt x="61" y="119"/>
                                <a:pt x="59" y="124"/>
                                <a:pt x="56" y="127"/>
                              </a:cubicBezTo>
                              <a:cubicBezTo>
                                <a:pt x="57" y="130"/>
                                <a:pt x="59" y="133"/>
                                <a:pt x="61" y="134"/>
                              </a:cubicBezTo>
                              <a:cubicBezTo>
                                <a:pt x="104" y="157"/>
                                <a:pt x="162" y="157"/>
                                <a:pt x="209" y="131"/>
                              </a:cubicBezTo>
                              <a:cubicBezTo>
                                <a:pt x="213" y="129"/>
                                <a:pt x="215" y="125"/>
                                <a:pt x="215" y="121"/>
                              </a:cubicBezTo>
                              <a:cubicBezTo>
                                <a:pt x="215" y="81"/>
                                <a:pt x="215" y="81"/>
                                <a:pt x="215" y="81"/>
                              </a:cubicBezTo>
                              <a:cubicBezTo>
                                <a:pt x="141" y="106"/>
                                <a:pt x="141" y="106"/>
                                <a:pt x="141" y="106"/>
                              </a:cubicBezTo>
                              <a:cubicBezTo>
                                <a:pt x="133" y="109"/>
                                <a:pt x="135" y="109"/>
                                <a:pt x="128" y="106"/>
                              </a:cubicBez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 w="9525">
                          <a:noFill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B20022" id="Freeform 142" o:spid="_x0000_s1026" style="position:absolute;left:0;text-align:left;margin-left:141.55pt;margin-top:-32.2pt;width:20.05pt;height:14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63,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" path="m255,42c140,2,140,2,140,2,133,,134,,127,2,11,42,11,42,11,42v-8,2,-8,7,,9c38,61,38,61,38,61,26,73,25,85,25,99v-5,2,-8,7,-8,12c17,116,20,120,24,122,22,137,16,153,,173v8,6,12,8,19,11c42,174,39,147,37,121v3,-2,5,-6,5,-10c42,106,40,102,36,100,37,86,40,74,50,66v,-1,1,-1,1,-1c131,33,131,33,131,33v3,-1,6,,7,3c138,36,138,36,138,36v1,3,,7,-3,8c68,71,68,71,68,71v60,20,60,20,60,20c135,94,134,94,141,91,256,52,256,52,256,52v7,-3,7,-7,-1,-10c255,42,255,42,255,42xm128,106c55,82,55,82,55,82v,18,,18,,18c59,104,61,109,61,114v,5,-2,10,-5,13c57,130,59,133,61,134v43,23,101,23,148,-3c213,129,215,125,215,121v,-40,,-40,,-40c141,106,141,106,141,106v-8,3,-6,3,-13,c128,106,128,106,128,106xm128,106v,,,,,e" fillcolor="window" stroked="f">
                <v:path arrowok="t" o:connecttype="custom" o:connectlocs="255,42;140,2;127,2;11,42;11,51;38,61;25,99;17,111;24,122;0,173;19,184;37,121;42,111;36,100;50,66;51,65;131,33;138,36;138,36;135,44;68,71;128,91;141,91;256,52;255,42;255,42;128,106;55,82;55,100;61,114;56,127;61,134;209,131;215,121;215,81;141,106;128,106;128,106;128,106;128,106" o:connectangles="0,0,0,0,0,0,0,0,0,0,0,0,0,0,0,0,0,0,0,0,0,0,0,0,0,0,0,0,0,0,0,0,0,0,0,0,0,0,0,0"/>
                <o:lock v:ext="edit" aspectratio="t" verticies="t"/>
              </v:shape>
            </w:pict>
          </mc:Fallback>
        </mc:AlternateContent>
      </w:r>
      <w:r w:rsidR="00982BF3"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5E08732A" wp14:editId="5932F6C2">
                <wp:simplePos x="0" y="0"/>
                <wp:positionH relativeFrom="column">
                  <wp:posOffset>1866900</wp:posOffset>
                </wp:positionH>
                <wp:positionV relativeFrom="paragraph">
                  <wp:posOffset>984250</wp:posOffset>
                </wp:positionV>
                <wp:extent cx="106680" cy="203835"/>
                <wp:effectExtent l="0" t="0" r="7620" b="6350"/>
                <wp:wrapNone/>
                <wp:docPr id="38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06950" cy="203714"/>
                        </a:xfrm>
                        <a:custGeom>
                          <a:avLst/>
                          <a:gdLst>
                            <a:gd name="T0" fmla="*/ 815953 w 3389"/>
                            <a:gd name="T1" fmla="*/ 142499 h 6457"/>
                            <a:gd name="T2" fmla="*/ 812410 w 3389"/>
                            <a:gd name="T3" fmla="*/ 151940 h 6457"/>
                            <a:gd name="T4" fmla="*/ 800897 w 3389"/>
                            <a:gd name="T5" fmla="*/ 179082 h 6457"/>
                            <a:gd name="T6" fmla="*/ 783185 w 3389"/>
                            <a:gd name="T7" fmla="*/ 218911 h 6457"/>
                            <a:gd name="T8" fmla="*/ 759568 w 3389"/>
                            <a:gd name="T9" fmla="*/ 268476 h 6457"/>
                            <a:gd name="T10" fmla="*/ 737723 w 3389"/>
                            <a:gd name="T11" fmla="*/ 310075 h 6457"/>
                            <a:gd name="T12" fmla="*/ 721191 w 3389"/>
                            <a:gd name="T13" fmla="*/ 338693 h 6457"/>
                            <a:gd name="T14" fmla="*/ 703479 w 3389"/>
                            <a:gd name="T15" fmla="*/ 367901 h 6457"/>
                            <a:gd name="T16" fmla="*/ 684881 w 3389"/>
                            <a:gd name="T17" fmla="*/ 396814 h 6457"/>
                            <a:gd name="T18" fmla="*/ 665102 w 3389"/>
                            <a:gd name="T19" fmla="*/ 425136 h 6457"/>
                            <a:gd name="T20" fmla="*/ 643847 w 3389"/>
                            <a:gd name="T21" fmla="*/ 452574 h 6457"/>
                            <a:gd name="T22" fmla="*/ 621706 w 3389"/>
                            <a:gd name="T23" fmla="*/ 478536 h 6457"/>
                            <a:gd name="T24" fmla="*/ 1000457 w 3389"/>
                            <a:gd name="T25" fmla="*/ 1407582 h 6457"/>
                            <a:gd name="T26" fmla="*/ 0 w 3389"/>
                            <a:gd name="T27" fmla="*/ 1407582 h 6457"/>
                            <a:gd name="T28" fmla="*/ 388493 w 3389"/>
                            <a:gd name="T29" fmla="*/ 499484 h 6457"/>
                            <a:gd name="T30" fmla="*/ 365171 w 3389"/>
                            <a:gd name="T31" fmla="*/ 473521 h 6457"/>
                            <a:gd name="T32" fmla="*/ 343031 w 3389"/>
                            <a:gd name="T33" fmla="*/ 445788 h 6457"/>
                            <a:gd name="T34" fmla="*/ 321481 w 3389"/>
                            <a:gd name="T35" fmla="*/ 416580 h 6457"/>
                            <a:gd name="T36" fmla="*/ 301406 w 3389"/>
                            <a:gd name="T37" fmla="*/ 386488 h 6457"/>
                            <a:gd name="T38" fmla="*/ 282218 w 3389"/>
                            <a:gd name="T39" fmla="*/ 355805 h 6457"/>
                            <a:gd name="T40" fmla="*/ 264506 w 3389"/>
                            <a:gd name="T41" fmla="*/ 325122 h 6457"/>
                            <a:gd name="T42" fmla="*/ 247974 w 3389"/>
                            <a:gd name="T43" fmla="*/ 294734 h 6457"/>
                            <a:gd name="T44" fmla="*/ 219339 w 3389"/>
                            <a:gd name="T45" fmla="*/ 238383 h 6457"/>
                            <a:gd name="T46" fmla="*/ 197198 w 3389"/>
                            <a:gd name="T47" fmla="*/ 189998 h 6457"/>
                            <a:gd name="T48" fmla="*/ 181552 w 3389"/>
                            <a:gd name="T49" fmla="*/ 153710 h 6457"/>
                            <a:gd name="T50" fmla="*/ 172106 w 3389"/>
                            <a:gd name="T51" fmla="*/ 130993 h 6457"/>
                            <a:gd name="T52" fmla="*/ 175648 w 3389"/>
                            <a:gd name="T53" fmla="*/ 127452 h 6457"/>
                            <a:gd name="T54" fmla="*/ 192770 w 3389"/>
                            <a:gd name="T55" fmla="*/ 112996 h 6457"/>
                            <a:gd name="T56" fmla="*/ 211664 w 3389"/>
                            <a:gd name="T57" fmla="*/ 97950 h 6457"/>
                            <a:gd name="T58" fmla="*/ 236461 w 3389"/>
                            <a:gd name="T59" fmla="*/ 80838 h 6457"/>
                            <a:gd name="T60" fmla="*/ 266277 w 3389"/>
                            <a:gd name="T61" fmla="*/ 62841 h 6457"/>
                            <a:gd name="T62" fmla="*/ 301111 w 3389"/>
                            <a:gd name="T63" fmla="*/ 44549 h 6457"/>
                            <a:gd name="T64" fmla="*/ 320595 w 3389"/>
                            <a:gd name="T65" fmla="*/ 36289 h 6457"/>
                            <a:gd name="T66" fmla="*/ 340669 w 3389"/>
                            <a:gd name="T67" fmla="*/ 28028 h 6457"/>
                            <a:gd name="T68" fmla="*/ 362219 w 3389"/>
                            <a:gd name="T69" fmla="*/ 20947 h 6457"/>
                            <a:gd name="T70" fmla="*/ 384655 w 3389"/>
                            <a:gd name="T71" fmla="*/ 14456 h 6457"/>
                            <a:gd name="T72" fmla="*/ 408271 w 3389"/>
                            <a:gd name="T73" fmla="*/ 8851 h 6457"/>
                            <a:gd name="T74" fmla="*/ 432478 w 3389"/>
                            <a:gd name="T75" fmla="*/ 4425 h 6457"/>
                            <a:gd name="T76" fmla="*/ 457866 w 3389"/>
                            <a:gd name="T77" fmla="*/ 1475 h 6457"/>
                            <a:gd name="T78" fmla="*/ 483845 w 3389"/>
                            <a:gd name="T79" fmla="*/ 0 h 6457"/>
                            <a:gd name="T80" fmla="*/ 510708 w 3389"/>
                            <a:gd name="T81" fmla="*/ 295 h 6457"/>
                            <a:gd name="T82" fmla="*/ 538753 w 3389"/>
                            <a:gd name="T83" fmla="*/ 2360 h 6457"/>
                            <a:gd name="T84" fmla="*/ 567388 w 3389"/>
                            <a:gd name="T85" fmla="*/ 6491 h 6457"/>
                            <a:gd name="T86" fmla="*/ 596318 w 3389"/>
                            <a:gd name="T87" fmla="*/ 12686 h 6457"/>
                            <a:gd name="T88" fmla="*/ 626430 w 3389"/>
                            <a:gd name="T89" fmla="*/ 20947 h 6457"/>
                            <a:gd name="T90" fmla="*/ 656836 w 3389"/>
                            <a:gd name="T91" fmla="*/ 31863 h 6457"/>
                            <a:gd name="T92" fmla="*/ 687833 w 3389"/>
                            <a:gd name="T93" fmla="*/ 45434 h 6457"/>
                            <a:gd name="T94" fmla="*/ 719420 w 3389"/>
                            <a:gd name="T95" fmla="*/ 61661 h 6457"/>
                            <a:gd name="T96" fmla="*/ 751597 w 3389"/>
                            <a:gd name="T97" fmla="*/ 80838 h 6457"/>
                            <a:gd name="T98" fmla="*/ 784070 w 3389"/>
                            <a:gd name="T99" fmla="*/ 103260 h 6457"/>
                            <a:gd name="T100" fmla="*/ 817133 w 3389"/>
                            <a:gd name="T101" fmla="*/ 128928 h 6457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</a:gdLst>
                          <a:ahLst/>
                          <a:cxnLst>
                            <a:cxn ang="T102">
                              <a:pos x="T0" y="T1"/>
                            </a:cxn>
                            <a:cxn ang="T103">
                              <a:pos x="T2" y="T3"/>
                            </a:cxn>
                            <a:cxn ang="T104">
                              <a:pos x="T4" y="T5"/>
                            </a:cxn>
                            <a:cxn ang="T105">
                              <a:pos x="T6" y="T7"/>
                            </a:cxn>
                            <a:cxn ang="T106">
                              <a:pos x="T8" y="T9"/>
                            </a:cxn>
                            <a:cxn ang="T107">
                              <a:pos x="T10" y="T11"/>
                            </a:cxn>
                            <a:cxn ang="T108">
                              <a:pos x="T12" y="T13"/>
                            </a:cxn>
                            <a:cxn ang="T109">
                              <a:pos x="T14" y="T15"/>
                            </a:cxn>
                            <a:cxn ang="T110">
                              <a:pos x="T16" y="T17"/>
                            </a:cxn>
                            <a:cxn ang="T111">
                              <a:pos x="T18" y="T19"/>
                            </a:cxn>
                            <a:cxn ang="T112">
                              <a:pos x="T20" y="T21"/>
                            </a:cxn>
                            <a:cxn ang="T113">
                              <a:pos x="T22" y="T23"/>
                            </a:cxn>
                            <a:cxn ang="T114">
                              <a:pos x="T24" y="T25"/>
                            </a:cxn>
                            <a:cxn ang="T115">
                              <a:pos x="T26" y="T27"/>
                            </a:cxn>
                            <a:cxn ang="T116">
                              <a:pos x="T28" y="T29"/>
                            </a:cxn>
                            <a:cxn ang="T117">
                              <a:pos x="T30" y="T31"/>
                            </a:cxn>
                            <a:cxn ang="T118">
                              <a:pos x="T32" y="T33"/>
                            </a:cxn>
                            <a:cxn ang="T119">
                              <a:pos x="T34" y="T35"/>
                            </a:cxn>
                            <a:cxn ang="T120">
                              <a:pos x="T36" y="T37"/>
                            </a:cxn>
                            <a:cxn ang="T121">
                              <a:pos x="T38" y="T39"/>
                            </a:cxn>
                            <a:cxn ang="T122">
                              <a:pos x="T40" y="T41"/>
                            </a:cxn>
                            <a:cxn ang="T123">
                              <a:pos x="T42" y="T43"/>
                            </a:cxn>
                            <a:cxn ang="T124">
                              <a:pos x="T44" y="T45"/>
                            </a:cxn>
                            <a:cxn ang="T125">
                              <a:pos x="T46" y="T47"/>
                            </a:cxn>
                            <a:cxn ang="T126">
                              <a:pos x="T48" y="T49"/>
                            </a:cxn>
                            <a:cxn ang="T127">
                              <a:pos x="T50" y="T51"/>
                            </a:cxn>
                            <a:cxn ang="T128">
                              <a:pos x="T52" y="T53"/>
                            </a:cxn>
                            <a:cxn ang="T129">
                              <a:pos x="T54" y="T55"/>
                            </a:cxn>
                            <a:cxn ang="T130">
                              <a:pos x="T56" y="T57"/>
                            </a:cxn>
                            <a:cxn ang="T131">
                              <a:pos x="T58" y="T59"/>
                            </a:cxn>
                            <a:cxn ang="T132">
                              <a:pos x="T60" y="T61"/>
                            </a:cxn>
                            <a:cxn ang="T133">
                              <a:pos x="T62" y="T63"/>
                            </a:cxn>
                            <a:cxn ang="T134">
                              <a:pos x="T64" y="T65"/>
                            </a:cxn>
                            <a:cxn ang="T135">
                              <a:pos x="T66" y="T67"/>
                            </a:cxn>
                            <a:cxn ang="T136">
                              <a:pos x="T68" y="T69"/>
                            </a:cxn>
                            <a:cxn ang="T137">
                              <a:pos x="T70" y="T71"/>
                            </a:cxn>
                            <a:cxn ang="T138">
                              <a:pos x="T72" y="T73"/>
                            </a:cxn>
                            <a:cxn ang="T139">
                              <a:pos x="T74" y="T75"/>
                            </a:cxn>
                            <a:cxn ang="T140">
                              <a:pos x="T76" y="T77"/>
                            </a:cxn>
                            <a:cxn ang="T141">
                              <a:pos x="T78" y="T79"/>
                            </a:cxn>
                            <a:cxn ang="T142">
                              <a:pos x="T80" y="T81"/>
                            </a:cxn>
                            <a:cxn ang="T143">
                              <a:pos x="T82" y="T83"/>
                            </a:cxn>
                            <a:cxn ang="T144">
                              <a:pos x="T84" y="T85"/>
                            </a:cxn>
                            <a:cxn ang="T145">
                              <a:pos x="T86" y="T87"/>
                            </a:cxn>
                            <a:cxn ang="T146">
                              <a:pos x="T88" y="T89"/>
                            </a:cxn>
                            <a:cxn ang="T147">
                              <a:pos x="T90" y="T91"/>
                            </a:cxn>
                            <a:cxn ang="T148">
                              <a:pos x="T92" y="T93"/>
                            </a:cxn>
                            <a:cxn ang="T149">
                              <a:pos x="T94" y="T95"/>
                            </a:cxn>
                            <a:cxn ang="T150">
                              <a:pos x="T96" y="T97"/>
                            </a:cxn>
                            <a:cxn ang="T151">
                              <a:pos x="T98" y="T99"/>
                            </a:cxn>
                            <a:cxn ang="T152">
                              <a:pos x="T100" y="T101"/>
                            </a:cxn>
                          </a:cxnLst>
                          <a:rect l="0" t="0" r="r" b="b"/>
                          <a:pathLst>
                            <a:path w="3389" h="6457">
                              <a:moveTo>
                                <a:pt x="2768" y="437"/>
                              </a:moveTo>
                              <a:lnTo>
                                <a:pt x="2764" y="483"/>
                              </a:lnTo>
                              <a:lnTo>
                                <a:pt x="2752" y="515"/>
                              </a:lnTo>
                              <a:lnTo>
                                <a:pt x="2735" y="555"/>
                              </a:lnTo>
                              <a:lnTo>
                                <a:pt x="2713" y="607"/>
                              </a:lnTo>
                              <a:lnTo>
                                <a:pt x="2687" y="669"/>
                              </a:lnTo>
                              <a:lnTo>
                                <a:pt x="2653" y="742"/>
                              </a:lnTo>
                              <a:lnTo>
                                <a:pt x="2615" y="823"/>
                              </a:lnTo>
                              <a:lnTo>
                                <a:pt x="2573" y="910"/>
                              </a:lnTo>
                              <a:lnTo>
                                <a:pt x="2524" y="1003"/>
                              </a:lnTo>
                              <a:lnTo>
                                <a:pt x="2499" y="1051"/>
                              </a:lnTo>
                              <a:lnTo>
                                <a:pt x="2471" y="1100"/>
                              </a:lnTo>
                              <a:lnTo>
                                <a:pt x="2443" y="1148"/>
                              </a:lnTo>
                              <a:lnTo>
                                <a:pt x="2414" y="1198"/>
                              </a:lnTo>
                              <a:lnTo>
                                <a:pt x="2383" y="1247"/>
                              </a:lnTo>
                              <a:lnTo>
                                <a:pt x="2352" y="1296"/>
                              </a:lnTo>
                              <a:lnTo>
                                <a:pt x="2320" y="1345"/>
                              </a:lnTo>
                              <a:lnTo>
                                <a:pt x="2286" y="1393"/>
                              </a:lnTo>
                              <a:lnTo>
                                <a:pt x="2253" y="1441"/>
                              </a:lnTo>
                              <a:lnTo>
                                <a:pt x="2217" y="1488"/>
                              </a:lnTo>
                              <a:lnTo>
                                <a:pt x="2181" y="1534"/>
                              </a:lnTo>
                              <a:lnTo>
                                <a:pt x="2144" y="1578"/>
                              </a:lnTo>
                              <a:lnTo>
                                <a:pt x="2106" y="1622"/>
                              </a:lnTo>
                              <a:lnTo>
                                <a:pt x="2067" y="1662"/>
                              </a:lnTo>
                              <a:lnTo>
                                <a:pt x="3389" y="4771"/>
                              </a:lnTo>
                              <a:lnTo>
                                <a:pt x="1695" y="6457"/>
                              </a:lnTo>
                              <a:lnTo>
                                <a:pt x="0" y="4771"/>
                              </a:lnTo>
                              <a:lnTo>
                                <a:pt x="1316" y="1693"/>
                              </a:lnTo>
                              <a:lnTo>
                                <a:pt x="1276" y="1650"/>
                              </a:lnTo>
                              <a:lnTo>
                                <a:pt x="1237" y="1605"/>
                              </a:lnTo>
                              <a:lnTo>
                                <a:pt x="1199" y="1558"/>
                              </a:lnTo>
                              <a:lnTo>
                                <a:pt x="1162" y="1511"/>
                              </a:lnTo>
                              <a:lnTo>
                                <a:pt x="1125" y="1463"/>
                              </a:lnTo>
                              <a:lnTo>
                                <a:pt x="1089" y="1412"/>
                              </a:lnTo>
                              <a:lnTo>
                                <a:pt x="1055" y="1361"/>
                              </a:lnTo>
                              <a:lnTo>
                                <a:pt x="1021" y="1310"/>
                              </a:lnTo>
                              <a:lnTo>
                                <a:pt x="988" y="1258"/>
                              </a:lnTo>
                              <a:lnTo>
                                <a:pt x="956" y="1206"/>
                              </a:lnTo>
                              <a:lnTo>
                                <a:pt x="925" y="1154"/>
                              </a:lnTo>
                              <a:lnTo>
                                <a:pt x="896" y="1102"/>
                              </a:lnTo>
                              <a:lnTo>
                                <a:pt x="868" y="1050"/>
                              </a:lnTo>
                              <a:lnTo>
                                <a:pt x="840" y="999"/>
                              </a:lnTo>
                              <a:lnTo>
                                <a:pt x="789" y="901"/>
                              </a:lnTo>
                              <a:lnTo>
                                <a:pt x="743" y="808"/>
                              </a:lnTo>
                              <a:lnTo>
                                <a:pt x="702" y="722"/>
                              </a:lnTo>
                              <a:lnTo>
                                <a:pt x="668" y="644"/>
                              </a:lnTo>
                              <a:lnTo>
                                <a:pt x="638" y="577"/>
                              </a:lnTo>
                              <a:lnTo>
                                <a:pt x="615" y="521"/>
                              </a:lnTo>
                              <a:lnTo>
                                <a:pt x="597" y="480"/>
                              </a:lnTo>
                              <a:lnTo>
                                <a:pt x="583" y="444"/>
                              </a:lnTo>
                              <a:lnTo>
                                <a:pt x="595" y="432"/>
                              </a:lnTo>
                              <a:lnTo>
                                <a:pt x="628" y="403"/>
                              </a:lnTo>
                              <a:lnTo>
                                <a:pt x="653" y="383"/>
                              </a:lnTo>
                              <a:lnTo>
                                <a:pt x="683" y="358"/>
                              </a:lnTo>
                              <a:lnTo>
                                <a:pt x="717" y="332"/>
                              </a:lnTo>
                              <a:lnTo>
                                <a:pt x="757" y="304"/>
                              </a:lnTo>
                              <a:lnTo>
                                <a:pt x="801" y="274"/>
                              </a:lnTo>
                              <a:lnTo>
                                <a:pt x="849" y="243"/>
                              </a:lnTo>
                              <a:lnTo>
                                <a:pt x="902" y="213"/>
                              </a:lnTo>
                              <a:lnTo>
                                <a:pt x="959" y="181"/>
                              </a:lnTo>
                              <a:lnTo>
                                <a:pt x="1020" y="151"/>
                              </a:lnTo>
                              <a:lnTo>
                                <a:pt x="1052" y="136"/>
                              </a:lnTo>
                              <a:lnTo>
                                <a:pt x="1086" y="123"/>
                              </a:lnTo>
                              <a:lnTo>
                                <a:pt x="1119" y="109"/>
                              </a:lnTo>
                              <a:lnTo>
                                <a:pt x="1154" y="95"/>
                              </a:lnTo>
                              <a:lnTo>
                                <a:pt x="1190" y="82"/>
                              </a:lnTo>
                              <a:lnTo>
                                <a:pt x="1227" y="71"/>
                              </a:lnTo>
                              <a:lnTo>
                                <a:pt x="1265" y="59"/>
                              </a:lnTo>
                              <a:lnTo>
                                <a:pt x="1303" y="49"/>
                              </a:lnTo>
                              <a:lnTo>
                                <a:pt x="1342" y="38"/>
                              </a:lnTo>
                              <a:lnTo>
                                <a:pt x="1383" y="30"/>
                              </a:lnTo>
                              <a:lnTo>
                                <a:pt x="1423" y="22"/>
                              </a:lnTo>
                              <a:lnTo>
                                <a:pt x="1465" y="15"/>
                              </a:lnTo>
                              <a:lnTo>
                                <a:pt x="1507" y="9"/>
                              </a:lnTo>
                              <a:lnTo>
                                <a:pt x="1551" y="5"/>
                              </a:lnTo>
                              <a:lnTo>
                                <a:pt x="1595" y="2"/>
                              </a:lnTo>
                              <a:lnTo>
                                <a:pt x="1639" y="0"/>
                              </a:lnTo>
                              <a:lnTo>
                                <a:pt x="1685" y="0"/>
                              </a:lnTo>
                              <a:lnTo>
                                <a:pt x="1730" y="1"/>
                              </a:lnTo>
                              <a:lnTo>
                                <a:pt x="1778" y="4"/>
                              </a:lnTo>
                              <a:lnTo>
                                <a:pt x="1825" y="8"/>
                              </a:lnTo>
                              <a:lnTo>
                                <a:pt x="1873" y="14"/>
                              </a:lnTo>
                              <a:lnTo>
                                <a:pt x="1922" y="22"/>
                              </a:lnTo>
                              <a:lnTo>
                                <a:pt x="1971" y="31"/>
                              </a:lnTo>
                              <a:lnTo>
                                <a:pt x="2020" y="43"/>
                              </a:lnTo>
                              <a:lnTo>
                                <a:pt x="2071" y="56"/>
                              </a:lnTo>
                              <a:lnTo>
                                <a:pt x="2122" y="71"/>
                              </a:lnTo>
                              <a:lnTo>
                                <a:pt x="2173" y="88"/>
                              </a:lnTo>
                              <a:lnTo>
                                <a:pt x="2225" y="108"/>
                              </a:lnTo>
                              <a:lnTo>
                                <a:pt x="2278" y="130"/>
                              </a:lnTo>
                              <a:lnTo>
                                <a:pt x="2330" y="154"/>
                              </a:lnTo>
                              <a:lnTo>
                                <a:pt x="2383" y="180"/>
                              </a:lnTo>
                              <a:lnTo>
                                <a:pt x="2437" y="209"/>
                              </a:lnTo>
                              <a:lnTo>
                                <a:pt x="2492" y="240"/>
                              </a:lnTo>
                              <a:lnTo>
                                <a:pt x="2546" y="274"/>
                              </a:lnTo>
                              <a:lnTo>
                                <a:pt x="2601" y="311"/>
                              </a:lnTo>
                              <a:lnTo>
                                <a:pt x="2656" y="350"/>
                              </a:lnTo>
                              <a:lnTo>
                                <a:pt x="2712" y="392"/>
                              </a:lnTo>
                              <a:lnTo>
                                <a:pt x="2768" y="437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E45F2D" id="KSO_Shape" o:spid="_x0000_s1026" style="position:absolute;margin-left:147pt;margin-top:77.5pt;width:8.4pt;height:16.05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389,645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" path="m2768,437r-4,46l2752,515r-17,40l2713,607r-26,62l2653,742r-38,81l2573,910r-49,93l2499,1051r-28,49l2443,1148r-29,50l2383,1247r-31,49l2320,1345r-34,48l2253,1441r-36,47l2181,1534r-37,44l2106,1622r-39,40l3389,4771,1695,6457,,4771,1316,1693r-40,-43l1237,1605r-38,-47l1162,1511r-37,-48l1089,1412r-34,-51l1021,1310r-33,-52l956,1206r-31,-52l896,1102r-28,-52l840,999,789,901,743,808,702,722,668,644,638,577,615,521,597,480,583,444r12,-12l628,403r25,-20l683,358r34,-26l757,304r44,-30l849,243r53,-30l959,181r61,-30l1052,136r34,-13l1119,109r35,-14l1190,82r37,-11l1265,59r38,-10l1342,38r41,-8l1423,22r42,-7l1507,9r44,-4l1595,2,1639,r46,l1730,1r48,3l1825,8r48,6l1922,22r49,9l2020,43r51,13l2122,71r51,17l2225,108r53,22l2330,154r53,26l2437,209r55,31l2546,274r55,37l2656,350r56,42l2768,437xe" fillcolor="window" stroked="f">
                <v:path arrowok="t" o:connecttype="custom" o:connectlocs="25749830,4495747;25638020,4793605;25274693,5649916;24715738,6906495;23970433,8470237;23281049,9782657;22759332,10685536;22200377,11607029;21613462,12519214;20989277,13412754;20318512,14278405;19619787,15097488;31572404,44408264;0,44408264;12260055,15758384;11524060,14939269;10825366,14064311;10145292,13142818;9511765,12193436;8906230,11225408;8347276,10257380;7825559,9298659;6921896,7520823;6223171,5994309;5729415,4849447;5431318,4132741;5543096,4021025;6083432,3564948;6679689,3090257;7462232,2550384;8403165,1982591;9502455,1405491;10117331,1144894;10750826,884265;11430901,660864;12138935,456077;12884209,279243;13648133,139606;14449327,46535;15269172,0;16116914,9307;17001957,74456;17905620,204787;18818593,400235;19768866,660864;20728418,1005256;21706621,1433412;22703443,1945363;23718884,2550384;24743667,3257783;25787068,4067592" o:connectangles="0,0,0,0,0,0,0,0,0,0,0,0,0,0,0,0,0,0,0,0,0,0,0,0,0,0,0,0,0,0,0,0,0,0,0,0,0,0,0,0,0,0,0,0,0,0,0,0,0,0,0"/>
              </v:shape>
            </w:pict>
          </mc:Fallback>
        </mc:AlternateContent>
      </w:r>
    </w:p>
    <w:sectPr w:rsidR="00597D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ABE346" w14:textId="77777777" w:rsidR="00956A7D" w:rsidRDefault="00956A7D" w:rsidP="00982BF3">
      <w:r>
        <w:separator/>
      </w:r>
    </w:p>
  </w:endnote>
  <w:endnote w:type="continuationSeparator" w:id="0">
    <w:p w14:paraId="5C86221A" w14:textId="77777777" w:rsidR="00956A7D" w:rsidRDefault="00956A7D" w:rsidP="00982B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CD162E" w14:textId="77777777" w:rsidR="00956A7D" w:rsidRDefault="00956A7D" w:rsidP="00982BF3">
      <w:r>
        <w:separator/>
      </w:r>
    </w:p>
  </w:footnote>
  <w:footnote w:type="continuationSeparator" w:id="0">
    <w:p w14:paraId="04653156" w14:textId="77777777" w:rsidR="00956A7D" w:rsidRDefault="00956A7D" w:rsidP="00982B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5511C0"/>
    <w:multiLevelType w:val="hybridMultilevel"/>
    <w:tmpl w:val="267E1390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0763795"/>
    <w:multiLevelType w:val="hybridMultilevel"/>
    <w:tmpl w:val="29CCC8A0"/>
    <w:lvl w:ilvl="0" w:tplc="04090005">
      <w:start w:val="1"/>
      <w:numFmt w:val="bullet"/>
      <w:lvlText w:val="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170C6A39"/>
    <w:multiLevelType w:val="hybridMultilevel"/>
    <w:tmpl w:val="D7161292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AFF5FA2"/>
    <w:multiLevelType w:val="multilevel"/>
    <w:tmpl w:val="1AFF5FA2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 w15:restartNumberingAfterBreak="0">
    <w:nsid w:val="374876D2"/>
    <w:multiLevelType w:val="hybridMultilevel"/>
    <w:tmpl w:val="3B4C2BCE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E295D72"/>
    <w:multiLevelType w:val="multilevel"/>
    <w:tmpl w:val="3E295D72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" w15:restartNumberingAfterBreak="0">
    <w:nsid w:val="71510A70"/>
    <w:multiLevelType w:val="hybridMultilevel"/>
    <w:tmpl w:val="28B86CC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7C17624B"/>
    <w:multiLevelType w:val="hybridMultilevel"/>
    <w:tmpl w:val="4F74A098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25245851">
    <w:abstractNumId w:val="5"/>
  </w:num>
  <w:num w:numId="2" w16cid:durableId="1181118650">
    <w:abstractNumId w:val="3"/>
  </w:num>
  <w:num w:numId="3" w16cid:durableId="373965710">
    <w:abstractNumId w:val="2"/>
  </w:num>
  <w:num w:numId="4" w16cid:durableId="174658540">
    <w:abstractNumId w:val="4"/>
  </w:num>
  <w:num w:numId="5" w16cid:durableId="914823794">
    <w:abstractNumId w:val="6"/>
  </w:num>
  <w:num w:numId="6" w16cid:durableId="478771952">
    <w:abstractNumId w:val="0"/>
  </w:num>
  <w:num w:numId="7" w16cid:durableId="1770546957">
    <w:abstractNumId w:val="7"/>
  </w:num>
  <w:num w:numId="8" w16cid:durableId="19367917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3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EA6634B"/>
    <w:rsid w:val="002071A5"/>
    <w:rsid w:val="00294B20"/>
    <w:rsid w:val="003E0F21"/>
    <w:rsid w:val="003E19A6"/>
    <w:rsid w:val="0040609B"/>
    <w:rsid w:val="00447C5B"/>
    <w:rsid w:val="004876C4"/>
    <w:rsid w:val="004E4B24"/>
    <w:rsid w:val="00560DFC"/>
    <w:rsid w:val="00597DC3"/>
    <w:rsid w:val="0075747B"/>
    <w:rsid w:val="008957FE"/>
    <w:rsid w:val="00951A4F"/>
    <w:rsid w:val="00956A7D"/>
    <w:rsid w:val="00982BF3"/>
    <w:rsid w:val="009B0990"/>
    <w:rsid w:val="00A001C2"/>
    <w:rsid w:val="00A1689E"/>
    <w:rsid w:val="00EA4256"/>
    <w:rsid w:val="00F037B5"/>
    <w:rsid w:val="00FB0A34"/>
    <w:rsid w:val="7EA66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7E7F4046"/>
  <w15:docId w15:val="{02F10A26-FE72-4FC4-A34E-E620E016C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">
    <w:name w:val="列出段落1"/>
    <w:basedOn w:val="a"/>
    <w:uiPriority w:val="34"/>
    <w:qFormat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8">
    <w:name w:val="List Paragraph"/>
    <w:basedOn w:val="a"/>
    <w:uiPriority w:val="99"/>
    <w:rsid w:val="00982BF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dy\AppData\Roaming\kingsoft\office6\templates\download\&#40664;&#35748;\&#12304;&#20114;&#32852;&#32593;&#31616;&#21382;&#12305;&#24212;&#23626;&#29983;&#24212;&#32856;&#20114;&#32852;&#32593;&#20135;&#21697;&#23703;&#31616;&#21382;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C:\Users\judy\AppData\Roaming\kingsoft\office6\templates\download\默认\【互联网简历】应届生应聘互联网产品岗简历.docx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judy</dc:creator>
  <cp:lastModifiedBy>Lou Lee</cp:lastModifiedBy>
  <cp:revision>2</cp:revision>
  <cp:lastPrinted>2017-05-19T05:16:00Z</cp:lastPrinted>
  <dcterms:created xsi:type="dcterms:W3CDTF">2024-09-03T13:37:00Z</dcterms:created>
  <dcterms:modified xsi:type="dcterms:W3CDTF">2024-09-03T13:37:00Z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